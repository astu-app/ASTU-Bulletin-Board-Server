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50456" w14:textId="61B180B5" w:rsidR="00204EA8" w:rsidRPr="005924F1" w:rsidRDefault="0012552E">
      <w:pPr>
        <w:pStyle w:val="a4"/>
        <w:jc w:val="right"/>
        <w:rPr>
          <w:lang w:val="ru-RU"/>
        </w:rPr>
      </w:pPr>
      <w:bookmarkStart w:id="0" w:name="_Hlk132134031"/>
      <w:bookmarkEnd w:id="0"/>
      <w:r>
        <w:rPr>
          <w:lang w:val="ru-RU"/>
        </w:rPr>
        <w:t>Доска объявлений</w:t>
      </w:r>
    </w:p>
    <w:p w14:paraId="3E942924" w14:textId="4D0D6C24" w:rsidR="00B64071" w:rsidRPr="005924F1" w:rsidRDefault="00B64071" w:rsidP="00B64071">
      <w:pPr>
        <w:pStyle w:val="a4"/>
        <w:jc w:val="right"/>
        <w:rPr>
          <w:lang w:val="ru-RU"/>
        </w:rPr>
      </w:pPr>
      <w:r w:rsidRPr="005924F1">
        <w:rPr>
          <w:lang w:val="ru-RU"/>
        </w:rPr>
        <w:fldChar w:fldCharType="begin"/>
      </w:r>
      <w:r w:rsidRPr="005924F1">
        <w:rPr>
          <w:lang w:val="ru-RU"/>
        </w:rPr>
        <w:instrText xml:space="preserve"> TITLE  \* MERGEFORMAT </w:instrText>
      </w:r>
      <w:r w:rsidRPr="005924F1">
        <w:rPr>
          <w:lang w:val="ru-RU"/>
        </w:rPr>
        <w:fldChar w:fldCharType="separate"/>
      </w:r>
      <w:r w:rsidR="009900F4">
        <w:rPr>
          <w:lang w:val="ru-RU"/>
        </w:rPr>
        <w:t>О</w:t>
      </w:r>
      <w:r w:rsidRPr="005924F1">
        <w:rPr>
          <w:lang w:val="ru-RU"/>
        </w:rPr>
        <w:t>писание вариантов использования</w:t>
      </w:r>
      <w:r w:rsidRPr="005924F1">
        <w:rPr>
          <w:lang w:val="ru-RU"/>
        </w:rPr>
        <w:fldChar w:fldCharType="end"/>
      </w:r>
    </w:p>
    <w:p w14:paraId="54FB1202" w14:textId="08246E36" w:rsidR="00204EA8" w:rsidRPr="005924F1" w:rsidRDefault="00204EA8">
      <w:pPr>
        <w:pStyle w:val="a4"/>
        <w:jc w:val="right"/>
        <w:rPr>
          <w:sz w:val="28"/>
          <w:lang w:val="ru-RU"/>
        </w:rPr>
      </w:pPr>
      <w:r w:rsidRPr="005924F1">
        <w:rPr>
          <w:sz w:val="28"/>
          <w:lang w:val="ru-RU"/>
        </w:rPr>
        <w:t>Версия &lt;1.</w:t>
      </w:r>
      <w:r w:rsidR="00170794" w:rsidRPr="005924F1">
        <w:rPr>
          <w:sz w:val="28"/>
          <w:lang w:val="ru-RU"/>
        </w:rPr>
        <w:t>2</w:t>
      </w:r>
      <w:r w:rsidRPr="005924F1">
        <w:rPr>
          <w:sz w:val="28"/>
          <w:lang w:val="ru-RU"/>
        </w:rPr>
        <w:t>&gt;</w:t>
      </w:r>
    </w:p>
    <w:p w14:paraId="3EEEBEF4" w14:textId="77777777" w:rsidR="00204EA8" w:rsidRPr="005924F1" w:rsidRDefault="00204EA8">
      <w:pPr>
        <w:pStyle w:val="a4"/>
        <w:rPr>
          <w:sz w:val="28"/>
          <w:lang w:val="ru-RU"/>
        </w:rPr>
      </w:pPr>
    </w:p>
    <w:p w14:paraId="68206384" w14:textId="77777777" w:rsidR="00204EA8" w:rsidRPr="005924F1" w:rsidRDefault="00204EA8">
      <w:pPr>
        <w:rPr>
          <w:lang w:val="ru-RU"/>
        </w:rPr>
      </w:pPr>
    </w:p>
    <w:p w14:paraId="3D96A6BB" w14:textId="77777777" w:rsidR="00204EA8" w:rsidRPr="005924F1" w:rsidRDefault="00204EA8">
      <w:pPr>
        <w:pStyle w:val="InfoBlue"/>
        <w:rPr>
          <w:snapToGrid w:val="0"/>
          <w:lang w:val="ru-RU"/>
        </w:rPr>
      </w:pPr>
      <w:r w:rsidRPr="005924F1">
        <w:rPr>
          <w:snapToGrid w:val="0"/>
          <w:sz w:val="24"/>
          <w:lang w:val="ru-RU"/>
        </w:rPr>
        <w:t xml:space="preserve"> </w:t>
      </w:r>
    </w:p>
    <w:p w14:paraId="57871D5D" w14:textId="77777777" w:rsidR="00204EA8" w:rsidRPr="005924F1" w:rsidRDefault="00204EA8">
      <w:pPr>
        <w:rPr>
          <w:lang w:val="ru-RU"/>
        </w:rPr>
        <w:sectPr w:rsidR="00204EA8" w:rsidRPr="005924F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sdt>
      <w:sdtPr>
        <w:rPr>
          <w:rFonts w:ascii="Times New Roman" w:hAnsi="Times New Roman"/>
          <w:b w:val="0"/>
          <w:sz w:val="20"/>
          <w:lang w:val="ru-RU"/>
        </w:rPr>
        <w:id w:val="2058513518"/>
        <w:docPartObj>
          <w:docPartGallery w:val="Table of Contents"/>
          <w:docPartUnique/>
        </w:docPartObj>
      </w:sdtPr>
      <w:sdtEndPr>
        <w:rPr>
          <w:bCs/>
          <w:lang w:val="en-US"/>
        </w:rPr>
      </w:sdtEndPr>
      <w:sdtContent>
        <w:p w14:paraId="7C2201FA" w14:textId="4DFE0436" w:rsidR="00D84AFD" w:rsidRPr="006F24F0" w:rsidRDefault="006F24F0" w:rsidP="006F24F0">
          <w:pPr>
            <w:pStyle w:val="a4"/>
            <w:rPr>
              <w:lang w:val="ru-RU"/>
            </w:rPr>
          </w:pPr>
          <w:r w:rsidRPr="006F24F0">
            <w:rPr>
              <w:lang w:val="ru-RU"/>
            </w:rPr>
            <w:t>Содержание</w:t>
          </w:r>
        </w:p>
        <w:p w14:paraId="34EAB73E" w14:textId="5D44B4FE" w:rsidR="00AD0CB3" w:rsidRDefault="00D84AFD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821737" w:history="1">
            <w:r w:rsidR="00AD0CB3" w:rsidRPr="00A37116">
              <w:rPr>
                <w:rStyle w:val="ae"/>
                <w:noProof/>
                <w:lang w:val="ru-RU" w:eastAsia="en-US"/>
              </w:rPr>
              <w:t>1.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 w:eastAsia="en-US"/>
              </w:rPr>
              <w:t>Структуризация вариантов использования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_Toc146821737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B849FE3" w14:textId="1A384678" w:rsidR="00AD0CB3" w:rsidRDefault="006A1A55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38" w:history="1">
            <w:r w:rsidR="00AD0CB3" w:rsidRPr="00A37116">
              <w:rPr>
                <w:rStyle w:val="ae"/>
                <w:noProof/>
                <w:lang w:val="ru-RU" w:eastAsia="en-US"/>
              </w:rPr>
              <w:t>2.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 w:eastAsia="en-US"/>
              </w:rPr>
              <w:t>Реестр вариантов использования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_Toc146821738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9F6A38E" w14:textId="5AF55E37" w:rsidR="00AD0CB3" w:rsidRDefault="006A1A55">
          <w:pPr>
            <w:pStyle w:val="10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39" w:history="1">
            <w:r w:rsidR="00AD0CB3" w:rsidRPr="00A37116">
              <w:rPr>
                <w:rStyle w:val="ae"/>
                <w:noProof/>
                <w:lang w:val="ru-RU" w:eastAsia="en-US"/>
              </w:rPr>
              <w:t>3.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 w:eastAsia="en-US"/>
              </w:rPr>
              <w:t>Конкретизация вариантов использования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_Toc146821739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5ED3B21" w14:textId="3CB818C5" w:rsidR="00AD0CB3" w:rsidRDefault="006A1A5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0" w:history="1">
            <w:r w:rsidR="00AD0CB3" w:rsidRPr="00A37116">
              <w:rPr>
                <w:rStyle w:val="ae"/>
                <w:noProof/>
                <w:lang w:val="ru-RU"/>
              </w:rPr>
              <w:t>3.1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S-1. Просмотреть доску объявлений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90231D7" w14:textId="3A367FAD" w:rsidR="00AD0CB3" w:rsidRDefault="006A1A5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1" w:history="1">
            <w:r w:rsidR="00AD0CB3" w:rsidRPr="00A37116">
              <w:rPr>
                <w:rStyle w:val="ae"/>
                <w:noProof/>
                <w:lang w:val="ru-RU"/>
              </w:rPr>
              <w:t>3.2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</w:t>
            </w:r>
            <w:r w:rsidR="00AD0CB3" w:rsidRPr="00A37116">
              <w:rPr>
                <w:rStyle w:val="ae"/>
                <w:noProof/>
              </w:rPr>
              <w:t>-1.1</w:t>
            </w:r>
            <w:r w:rsidR="00AD0CB3" w:rsidRPr="00A37116">
              <w:rPr>
                <w:rStyle w:val="ae"/>
                <w:noProof/>
                <w:lang w:val="ru-RU"/>
              </w:rPr>
              <w:t>. Пройти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43EB836" w14:textId="787CA6F7" w:rsidR="00AD0CB3" w:rsidRDefault="006A1A5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2" w:history="1">
            <w:r w:rsidR="00AD0CB3" w:rsidRPr="00A37116">
              <w:rPr>
                <w:rStyle w:val="ae"/>
                <w:noProof/>
                <w:lang w:val="ru-RU"/>
              </w:rPr>
              <w:t>3.3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</w:t>
            </w:r>
            <w:r w:rsidR="00AD0CB3" w:rsidRPr="00A37116">
              <w:rPr>
                <w:rStyle w:val="ae"/>
                <w:noProof/>
              </w:rPr>
              <w:t>-1.1.1</w:t>
            </w:r>
            <w:r w:rsidR="00AD0CB3" w:rsidRPr="00A37116">
              <w:rPr>
                <w:rStyle w:val="ae"/>
                <w:noProof/>
                <w:lang w:val="ru-RU"/>
              </w:rPr>
              <w:t>. Отменить голос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52D9E72" w14:textId="6ADA0C6D" w:rsidR="00AD0CB3" w:rsidRDefault="006A1A5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3" w:history="1">
            <w:r w:rsidR="00AD0CB3" w:rsidRPr="00A37116">
              <w:rPr>
                <w:rStyle w:val="ae"/>
                <w:noProof/>
                <w:lang w:val="ru-RU"/>
              </w:rPr>
              <w:t>3.4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</w:t>
            </w:r>
            <w:r w:rsidR="00AD0CB3" w:rsidRPr="00A37116">
              <w:rPr>
                <w:rStyle w:val="ae"/>
                <w:noProof/>
              </w:rPr>
              <w:t>-1.2</w:t>
            </w:r>
            <w:r w:rsidR="00AD0CB3" w:rsidRPr="00A37116">
              <w:rPr>
                <w:rStyle w:val="ae"/>
                <w:noProof/>
                <w:lang w:val="ru-RU"/>
              </w:rPr>
              <w:t>. Скачать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2246968" w14:textId="2BF3F7FF" w:rsidR="00AD0CB3" w:rsidRDefault="006A1A5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4" w:history="1">
            <w:r w:rsidR="00AD0CB3" w:rsidRPr="00A37116">
              <w:rPr>
                <w:rStyle w:val="ae"/>
                <w:noProof/>
                <w:lang w:val="ru-RU"/>
              </w:rPr>
              <w:t>3.5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S-2. Получить уведомление о новом объявлении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9ECAD7E" w14:textId="32DE9A86" w:rsidR="00AD0CB3" w:rsidRDefault="006A1A5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5" w:history="1">
            <w:r w:rsidR="00AD0CB3" w:rsidRPr="00A37116">
              <w:rPr>
                <w:rStyle w:val="ae"/>
                <w:noProof/>
                <w:lang w:val="ru-RU"/>
              </w:rPr>
              <w:t>3.6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</w:t>
            </w:r>
            <w:r w:rsidR="00AD0CB3" w:rsidRPr="00A37116">
              <w:rPr>
                <w:rStyle w:val="ae"/>
                <w:noProof/>
              </w:rPr>
              <w:t>-</w:t>
            </w:r>
            <w:r w:rsidR="00AD0CB3" w:rsidRPr="00A37116">
              <w:rPr>
                <w:rStyle w:val="ae"/>
                <w:noProof/>
                <w:lang w:val="ru-RU"/>
              </w:rPr>
              <w:t>1. Управление объявлениями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7C8BE93" w14:textId="579CC50A" w:rsidR="00AD0CB3" w:rsidRDefault="006A1A5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6" w:history="1">
            <w:r w:rsidR="00AD0CB3" w:rsidRPr="00A37116">
              <w:rPr>
                <w:rStyle w:val="ae"/>
                <w:noProof/>
                <w:lang w:val="ru-RU"/>
              </w:rPr>
              <w:t>3.7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</w:t>
            </w:r>
            <w:r w:rsidR="00AD0CB3" w:rsidRPr="00A37116">
              <w:rPr>
                <w:rStyle w:val="ae"/>
                <w:noProof/>
              </w:rPr>
              <w:t>.1</w:t>
            </w:r>
            <w:r w:rsidR="00AD0CB3" w:rsidRPr="00A37116">
              <w:rPr>
                <w:rStyle w:val="ae"/>
                <w:noProof/>
                <w:lang w:val="ru-RU"/>
              </w:rPr>
              <w:t>. Создать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B43D45C" w14:textId="6F1BE0A2" w:rsidR="00AD0CB3" w:rsidRDefault="006A1A5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7" w:history="1">
            <w:r w:rsidR="00AD0CB3" w:rsidRPr="00A37116">
              <w:rPr>
                <w:rStyle w:val="ae"/>
                <w:noProof/>
                <w:lang w:val="ru-RU"/>
              </w:rPr>
              <w:t>3.8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</w:t>
            </w:r>
            <w:r w:rsidR="00AD0CB3" w:rsidRPr="00A37116">
              <w:rPr>
                <w:rStyle w:val="ae"/>
                <w:noProof/>
              </w:rPr>
              <w:t>-1.1.1</w:t>
            </w:r>
            <w:r w:rsidR="00AD0CB3" w:rsidRPr="00A37116">
              <w:rPr>
                <w:rStyle w:val="ae"/>
                <w:noProof/>
                <w:lang w:val="ru-RU"/>
              </w:rPr>
              <w:t>. Указать текст объявления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436A7C9" w14:textId="179F1385" w:rsidR="00AD0CB3" w:rsidRDefault="006A1A55">
          <w:pPr>
            <w:pStyle w:val="21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8" w:history="1">
            <w:r w:rsidR="00AD0CB3" w:rsidRPr="00A37116">
              <w:rPr>
                <w:rStyle w:val="ae"/>
                <w:noProof/>
                <w:lang w:val="ru-RU"/>
              </w:rPr>
              <w:t>3.9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E-1.1.2. Выбор получателей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FCFA61C" w14:textId="4974B32A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49" w:history="1">
            <w:r w:rsidR="00AD0CB3" w:rsidRPr="00A37116">
              <w:rPr>
                <w:rStyle w:val="ae"/>
                <w:noProof/>
                <w:lang w:val="ru-RU"/>
              </w:rPr>
              <w:t>3.10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E-1.1.3. Установить срок автоматического сокрытия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_Toc146821749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4C243CB7" w14:textId="474DE3F8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0" w:history="1">
            <w:r w:rsidR="00AD0CB3" w:rsidRPr="00A37116">
              <w:rPr>
                <w:rStyle w:val="ae"/>
                <w:noProof/>
                <w:lang w:val="ru-RU"/>
              </w:rPr>
              <w:t>3.11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E-1.1.4. Задать режим отложенной публикации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53A0954" w14:textId="0793C85D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1" w:history="1">
            <w:r w:rsidR="00AD0CB3" w:rsidRPr="00A37116">
              <w:rPr>
                <w:rStyle w:val="ae"/>
                <w:noProof/>
                <w:lang w:val="ru-RU"/>
              </w:rPr>
              <w:t>3.12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E-1.1.4.1. Задать дату и время публикации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E84B4FB" w14:textId="55D3D54F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2" w:history="1">
            <w:r w:rsidR="00AD0CB3" w:rsidRPr="00A37116">
              <w:rPr>
                <w:rStyle w:val="ae"/>
                <w:noProof/>
                <w:lang w:val="ru-RU"/>
              </w:rPr>
              <w:t>3.13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E-1.1.5. Прикрепить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41FD662" w14:textId="74247420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3" w:history="1">
            <w:r w:rsidR="00AD0CB3" w:rsidRPr="00A37116">
              <w:rPr>
                <w:rStyle w:val="ae"/>
                <w:noProof/>
                <w:lang w:val="ru-RU"/>
              </w:rPr>
              <w:t>3.14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E-1.1.5.1. Загрузить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4700EDE" w14:textId="13915D40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4" w:history="1">
            <w:r w:rsidR="00AD0CB3" w:rsidRPr="00A37116">
              <w:rPr>
                <w:rStyle w:val="ae"/>
                <w:noProof/>
                <w:lang w:val="ru-RU"/>
              </w:rPr>
              <w:t>3.15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E-1.1.6. Загрузить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9F74D5D" w14:textId="7586841A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5" w:history="1">
            <w:r w:rsidR="00AD0CB3" w:rsidRPr="00A37116">
              <w:rPr>
                <w:rStyle w:val="ae"/>
                <w:noProof/>
                <w:lang w:val="ru-RU"/>
              </w:rPr>
              <w:t>3.16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 Прикрепить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4F5FC625" w14:textId="4EA39D5B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6" w:history="1">
            <w:r w:rsidR="00AD0CB3" w:rsidRPr="00A37116">
              <w:rPr>
                <w:rStyle w:val="ae"/>
                <w:noProof/>
                <w:lang w:val="ru-RU"/>
              </w:rPr>
              <w:t>3.17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 Создать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8415FB8" w14:textId="46CC751D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7" w:history="1">
            <w:r w:rsidR="00AD0CB3" w:rsidRPr="00A37116">
              <w:rPr>
                <w:rStyle w:val="ae"/>
                <w:noProof/>
                <w:lang w:val="ru-RU"/>
              </w:rPr>
              <w:t>3.18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E-1.1.7.1.1. Указать вопросы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F01ED5C" w14:textId="41273431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8" w:history="1">
            <w:r w:rsidR="00AD0CB3" w:rsidRPr="00A37116">
              <w:rPr>
                <w:rStyle w:val="ae"/>
                <w:noProof/>
                <w:lang w:val="ru-RU"/>
              </w:rPr>
              <w:t>3.19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E-1.1.7.1.2. Задать варианты ответов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19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7FBC242" w14:textId="48E9D9E9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59" w:history="1">
            <w:r w:rsidR="00AD0CB3" w:rsidRPr="00A37116">
              <w:rPr>
                <w:rStyle w:val="ae"/>
                <w:noProof/>
                <w:lang w:val="ru-RU"/>
              </w:rPr>
              <w:t>3.20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E-1.1.7.1.3. Задать анонимность голосования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_Toc146821759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0581DBD" w14:textId="0938D303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0" w:history="1">
            <w:r w:rsidR="00AD0CB3" w:rsidRPr="00A37116">
              <w:rPr>
                <w:rStyle w:val="ae"/>
                <w:noProof/>
                <w:lang w:val="ru-RU"/>
              </w:rPr>
              <w:t>3.21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E-1.1.7.1.4. Задать возможность выбора нескольких вариантов ответа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F79CB9A" w14:textId="6E489D08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1" w:history="1">
            <w:r w:rsidR="00AD0CB3" w:rsidRPr="00A37116">
              <w:rPr>
                <w:rStyle w:val="ae"/>
                <w:noProof/>
                <w:lang w:val="ru-RU"/>
              </w:rPr>
              <w:t>3.22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E-1.1.7.1.5. Задать ограничение продолжительности голосования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E84BB05" w14:textId="1E407294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2" w:history="1">
            <w:r w:rsidR="00AD0CB3" w:rsidRPr="00A37116">
              <w:rPr>
                <w:rStyle w:val="ae"/>
                <w:noProof/>
                <w:lang w:val="ru-RU"/>
              </w:rPr>
              <w:t>3.23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E-1.1.7.1.5.1. Задать продолжительность голосования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507941F" w14:textId="7589A2D7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3" w:history="1">
            <w:r w:rsidR="00AD0CB3" w:rsidRPr="00A37116">
              <w:rPr>
                <w:rStyle w:val="ae"/>
                <w:noProof/>
                <w:lang w:val="ru-RU"/>
              </w:rPr>
              <w:t>3.24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 Редактировать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21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ECA32EB" w14:textId="781D5D26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4" w:history="1">
            <w:r w:rsidR="00AD0CB3" w:rsidRPr="00A37116">
              <w:rPr>
                <w:rStyle w:val="ae"/>
                <w:noProof/>
                <w:lang w:val="ru-RU"/>
              </w:rPr>
              <w:t>3.25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E-1.2.1. Изменить текст объявления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21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E102A0E" w14:textId="67649C76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5" w:history="1">
            <w:r w:rsidR="00AD0CB3" w:rsidRPr="00A37116">
              <w:rPr>
                <w:rStyle w:val="ae"/>
                <w:noProof/>
                <w:lang w:val="ru-RU"/>
              </w:rPr>
              <w:t>3.26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</w:t>
            </w:r>
            <w:r w:rsidR="00AD0CB3" w:rsidRPr="00A37116">
              <w:rPr>
                <w:rStyle w:val="ae"/>
                <w:noProof/>
              </w:rPr>
              <w:t>2</w:t>
            </w:r>
            <w:r w:rsidR="00AD0CB3" w:rsidRPr="00A37116">
              <w:rPr>
                <w:rStyle w:val="ae"/>
                <w:noProof/>
                <w:lang w:val="ru-RU"/>
              </w:rPr>
              <w:t>. Изменить группы получателей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21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D2A15E7" w14:textId="59738456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6" w:history="1">
            <w:r w:rsidR="00AD0CB3" w:rsidRPr="00A37116">
              <w:rPr>
                <w:rStyle w:val="ae"/>
                <w:noProof/>
                <w:lang w:val="ru-RU"/>
              </w:rPr>
              <w:t>3.27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E-1.2.3. Задать срок автоматического сокрытия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2972F51" w14:textId="3312078F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7" w:history="1">
            <w:r w:rsidR="00AD0CB3" w:rsidRPr="00A37116">
              <w:rPr>
                <w:rStyle w:val="ae"/>
                <w:noProof/>
                <w:lang w:val="ru-RU"/>
              </w:rPr>
              <w:t>3.28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E-1.2.4. Изменить срок автоматического сокрытия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CFED538" w14:textId="700CF7CC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8" w:history="1">
            <w:r w:rsidR="00AD0CB3" w:rsidRPr="00A37116">
              <w:rPr>
                <w:rStyle w:val="ae"/>
                <w:noProof/>
                <w:lang w:val="ru-RU"/>
              </w:rPr>
              <w:t>3.29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E-1.2.5. Отменить автоматическое сокрытие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746B849" w14:textId="403C51DB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69" w:history="1">
            <w:r w:rsidR="00AD0CB3" w:rsidRPr="00A37116">
              <w:rPr>
                <w:rStyle w:val="ae"/>
                <w:noProof/>
                <w:lang w:val="ru-RU"/>
              </w:rPr>
              <w:t>3.30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E-1.2.6. Изменить дату и время отложенной публикации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_Toc146821769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4F18AB80" w14:textId="1AD22313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0" w:history="1">
            <w:r w:rsidR="00AD0CB3" w:rsidRPr="00A37116">
              <w:rPr>
                <w:rStyle w:val="ae"/>
                <w:noProof/>
                <w:lang w:val="ru-RU"/>
              </w:rPr>
              <w:t>3.31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E-1.2.7. Прикрепить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22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0782552" w14:textId="60D5EEF0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1" w:history="1">
            <w:r w:rsidR="00AD0CB3" w:rsidRPr="00A37116">
              <w:rPr>
                <w:rStyle w:val="ae"/>
                <w:noProof/>
                <w:lang w:val="ru-RU"/>
              </w:rPr>
              <w:t>3.32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E-1.2.8. Открепить файлы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23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C3C69C6" w14:textId="5C13CC23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2" w:history="1">
            <w:r w:rsidR="00AD0CB3" w:rsidRPr="00A37116">
              <w:rPr>
                <w:rStyle w:val="ae"/>
                <w:noProof/>
                <w:lang w:val="ru-RU"/>
              </w:rPr>
              <w:t>3.33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E-1.2.9. Прикрепить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23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4B28022" w14:textId="5BA175BD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3" w:history="1">
            <w:r w:rsidR="00AD0CB3" w:rsidRPr="00A37116">
              <w:rPr>
                <w:rStyle w:val="ae"/>
                <w:noProof/>
                <w:lang w:val="ru-RU"/>
              </w:rPr>
              <w:t>3.34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E-2. Управление опросами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23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EEA8E53" w14:textId="002BE221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4" w:history="1">
            <w:r w:rsidR="00AD0CB3" w:rsidRPr="00A37116">
              <w:rPr>
                <w:rStyle w:val="ae"/>
                <w:noProof/>
                <w:lang w:val="ru-RU"/>
              </w:rPr>
              <w:t>3.35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E-2.1. Собрать результаты опроса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23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762F2F2" w14:textId="419998DB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5" w:history="1">
            <w:r w:rsidR="00AD0CB3" w:rsidRPr="00A37116">
              <w:rPr>
                <w:rStyle w:val="ae"/>
                <w:noProof/>
                <w:lang w:val="ru-RU"/>
              </w:rPr>
              <w:t>3.36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E-2.1.1. Выгрузить результаты опроса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A0F2439" w14:textId="1810CE1E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6" w:history="1">
            <w:r w:rsidR="00AD0CB3" w:rsidRPr="00A37116">
              <w:rPr>
                <w:rStyle w:val="ae"/>
                <w:noProof/>
                <w:lang w:val="ru-RU"/>
              </w:rPr>
              <w:t>3.37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E-2.2. Закрыть опрос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1ED97A5" w14:textId="47BDCFB5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7" w:history="1">
            <w:r w:rsidR="00AD0CB3" w:rsidRPr="00A37116">
              <w:rPr>
                <w:rStyle w:val="ae"/>
                <w:noProof/>
                <w:lang w:val="ru-RU"/>
              </w:rPr>
              <w:t>3.38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E-1.3. Собрать статистику просмотра объявлений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2DF4EDC" w14:textId="7E5C715B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8" w:history="1">
            <w:r w:rsidR="00AD0CB3" w:rsidRPr="00A37116">
              <w:rPr>
                <w:rStyle w:val="ae"/>
                <w:noProof/>
                <w:lang w:val="ru-RU"/>
              </w:rPr>
              <w:t>3.39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E-1.4. Удалить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24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BE1376C" w14:textId="0D1E7D88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79" w:history="1">
            <w:r w:rsidR="00AD0CB3" w:rsidRPr="00A37116">
              <w:rPr>
                <w:rStyle w:val="ae"/>
                <w:noProof/>
                <w:lang w:val="ru-RU"/>
              </w:rPr>
              <w:t>3.40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E-1.5. Скрыть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_Toc146821779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A17FA7B" w14:textId="199E4716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0" w:history="1">
            <w:r w:rsidR="00AD0CB3" w:rsidRPr="00A37116">
              <w:rPr>
                <w:rStyle w:val="ae"/>
                <w:noProof/>
                <w:lang w:val="ru-RU"/>
              </w:rPr>
              <w:t>3.41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E-1.6. Управление скрытыми объявлениями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4F12F22" w14:textId="38C98E4E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1" w:history="1">
            <w:r w:rsidR="00AD0CB3" w:rsidRPr="00A37116">
              <w:rPr>
                <w:rStyle w:val="ae"/>
                <w:noProof/>
                <w:lang w:val="ru-RU"/>
              </w:rPr>
              <w:t>3.42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E-1.6.1. Просмотреть список скрытых объявлений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3A9D4F0" w14:textId="132FB2EC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2" w:history="1">
            <w:r w:rsidR="00AD0CB3" w:rsidRPr="00A37116">
              <w:rPr>
                <w:rStyle w:val="ae"/>
                <w:noProof/>
                <w:lang w:val="ru-RU"/>
              </w:rPr>
              <w:t>3.43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E-1.6.2. Восстановить скрытое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25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55ACDC3" w14:textId="7B2739AA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3" w:history="1">
            <w:r w:rsidR="00AD0CB3" w:rsidRPr="00A37116">
              <w:rPr>
                <w:rStyle w:val="ae"/>
                <w:noProof/>
                <w:lang w:val="ru-RU"/>
              </w:rPr>
              <w:t>3.44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E-1.6.3. Восстановить скрытое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7946BC2" w14:textId="2262A526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4" w:history="1">
            <w:r w:rsidR="00AD0CB3" w:rsidRPr="00A37116">
              <w:rPr>
                <w:rStyle w:val="ae"/>
                <w:noProof/>
                <w:lang w:val="ru-RU"/>
              </w:rPr>
              <w:t>3.45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 Управление отложенными объявлениями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3F6DAF9" w14:textId="7506A445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5" w:history="1">
            <w:r w:rsidR="00AD0CB3" w:rsidRPr="00A37116">
              <w:rPr>
                <w:rStyle w:val="ae"/>
                <w:noProof/>
                <w:lang w:val="ru-RU"/>
              </w:rPr>
              <w:t>3.46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E-1.7.1. Просмотреть список отложенных объявлений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03B7911" w14:textId="2DD8AD41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6" w:history="1">
            <w:r w:rsidR="00AD0CB3" w:rsidRPr="00A37116">
              <w:rPr>
                <w:rStyle w:val="ae"/>
                <w:noProof/>
                <w:lang w:val="ru-RU"/>
              </w:rPr>
              <w:t>3.47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E-1.7.2. Сразу опубликовать отложенное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26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64A06FB1" w14:textId="348188FE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7" w:history="1">
            <w:r w:rsidR="00AD0CB3" w:rsidRPr="00A37116">
              <w:rPr>
                <w:rStyle w:val="ae"/>
                <w:noProof/>
                <w:lang w:val="ru-RU"/>
              </w:rPr>
              <w:t>3.48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E-1.7.3. Редактировать отложенное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9E9D66E" w14:textId="095EDDC0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8" w:history="1">
            <w:r w:rsidR="00AD0CB3" w:rsidRPr="00A37116">
              <w:rPr>
                <w:rStyle w:val="ae"/>
                <w:noProof/>
                <w:lang w:val="ru-RU"/>
              </w:rPr>
              <w:t>3.49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E-1.7.4. Редактировать отложенное объявление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1AD420D7" w14:textId="3D02D3D8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89" w:history="1">
            <w:r w:rsidR="00AD0CB3" w:rsidRPr="00A37116">
              <w:rPr>
                <w:rStyle w:val="ae"/>
                <w:noProof/>
                <w:lang w:val="ru-RU"/>
              </w:rPr>
              <w:t>3.50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G-1. Управление своими группами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_Toc146821789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56FC9AB7" w14:textId="58A1A046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0" w:history="1">
            <w:r w:rsidR="00AD0CB3" w:rsidRPr="00A37116">
              <w:rPr>
                <w:rStyle w:val="ae"/>
                <w:noProof/>
                <w:lang w:val="ru-RU"/>
              </w:rPr>
              <w:t>3.51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G-1.1. Добавить сотрудника в свою группу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_Toc146821790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27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3C84AAE" w14:textId="63CA698B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1" w:history="1">
            <w:r w:rsidR="00AD0CB3" w:rsidRPr="00A37116">
              <w:rPr>
                <w:rStyle w:val="ae"/>
                <w:noProof/>
                <w:lang w:val="ru-RU"/>
              </w:rPr>
              <w:t>3.52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G-1.2. Удалить сотрудника из своей группы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_Toc146821791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25E5B3C7" w14:textId="13058756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2" w:history="1">
            <w:r w:rsidR="00AD0CB3" w:rsidRPr="00A37116">
              <w:rPr>
                <w:rStyle w:val="ae"/>
                <w:noProof/>
                <w:lang w:val="ru-RU"/>
              </w:rPr>
              <w:t>3.53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G-1.3. Редактировать права сотрудника в своей группе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_Toc146821792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782EA677" w14:textId="5CF0AE98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3" w:history="1">
            <w:r w:rsidR="00AD0CB3" w:rsidRPr="00A37116">
              <w:rPr>
                <w:rStyle w:val="ae"/>
                <w:noProof/>
                <w:lang w:val="ru-RU"/>
              </w:rPr>
              <w:t>3.54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</w:t>
            </w:r>
            <w:r w:rsidR="00AD0CB3" w:rsidRPr="00A37116">
              <w:rPr>
                <w:rStyle w:val="ae"/>
                <w:noProof/>
              </w:rPr>
              <w:t>-</w:t>
            </w:r>
            <w:r w:rsidR="00AD0CB3" w:rsidRPr="00A37116">
              <w:rPr>
                <w:rStyle w:val="ae"/>
                <w:noProof/>
                <w:lang w:val="ru-RU"/>
              </w:rPr>
              <w:t>1. Управление сотрудниками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_Toc146821793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0B526E1" w14:textId="42041C9D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4" w:history="1">
            <w:r w:rsidR="00AD0CB3" w:rsidRPr="00A37116">
              <w:rPr>
                <w:rStyle w:val="ae"/>
                <w:noProof/>
                <w:lang w:val="ru-RU"/>
              </w:rPr>
              <w:t>3.55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A-1.1. Добавить сотрудника в группу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_Toc146821794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28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0A16520" w14:textId="2632A33F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5" w:history="1">
            <w:r w:rsidR="00AD0CB3" w:rsidRPr="00A37116">
              <w:rPr>
                <w:rStyle w:val="ae"/>
                <w:noProof/>
                <w:lang w:val="ru-RU"/>
              </w:rPr>
              <w:t>3.56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A-1.2. Удалить сотрудника из группы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_Toc146821795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AB138DE" w14:textId="79325996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6" w:history="1">
            <w:r w:rsidR="00AD0CB3" w:rsidRPr="00A37116">
              <w:rPr>
                <w:rStyle w:val="ae"/>
                <w:noProof/>
                <w:lang w:val="ru-RU"/>
              </w:rPr>
              <w:t>3.57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A-1.3. Редактировать права сотрудника в любой группе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_Toc146821796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BDF77FD" w14:textId="1584D691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7" w:history="1">
            <w:r w:rsidR="00AD0CB3" w:rsidRPr="00A37116">
              <w:rPr>
                <w:rStyle w:val="ae"/>
                <w:noProof/>
                <w:lang w:val="ru-RU"/>
              </w:rPr>
              <w:t>3.58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A-2. Управление администраторами групп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_Toc146821797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070AE880" w14:textId="04A72137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8" w:history="1">
            <w:r w:rsidR="00AD0CB3" w:rsidRPr="00A37116">
              <w:rPr>
                <w:rStyle w:val="ae"/>
                <w:noProof/>
                <w:lang w:val="ru-RU"/>
              </w:rPr>
              <w:t>3.59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A-2.1. Назначить администратора группы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_Toc146821798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29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488623D5" w14:textId="58F26849" w:rsidR="00AD0CB3" w:rsidRDefault="006A1A55">
          <w:pPr>
            <w:pStyle w:val="21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146821799" w:history="1">
            <w:r w:rsidR="00AD0CB3" w:rsidRPr="00A37116">
              <w:rPr>
                <w:rStyle w:val="ae"/>
                <w:noProof/>
                <w:lang w:val="ru-RU"/>
              </w:rPr>
              <w:t>3.60</w:t>
            </w:r>
            <w:r w:rsidR="00AD0CB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AD0CB3" w:rsidRPr="00A37116">
              <w:rPr>
                <w:rStyle w:val="ae"/>
                <w:noProof/>
                <w:lang w:val="ru-RU"/>
              </w:rPr>
              <w:t>A-2.2. Удалить администратора группы</w:t>
            </w:r>
            <w:r w:rsidR="00AD0CB3">
              <w:rPr>
                <w:noProof/>
                <w:webHidden/>
              </w:rPr>
              <w:tab/>
            </w:r>
            <w:r w:rsidR="00AD0CB3">
              <w:rPr>
                <w:noProof/>
                <w:webHidden/>
              </w:rPr>
              <w:fldChar w:fldCharType="begin"/>
            </w:r>
            <w:r w:rsidR="00AD0CB3">
              <w:rPr>
                <w:noProof/>
                <w:webHidden/>
              </w:rPr>
              <w:instrText xml:space="preserve"> PAGEREF _Toc146821799 \h </w:instrText>
            </w:r>
            <w:r w:rsidR="00AD0CB3">
              <w:rPr>
                <w:noProof/>
                <w:webHidden/>
              </w:rPr>
            </w:r>
            <w:r w:rsidR="00AD0CB3">
              <w:rPr>
                <w:noProof/>
                <w:webHidden/>
              </w:rPr>
              <w:fldChar w:fldCharType="separate"/>
            </w:r>
            <w:r w:rsidR="00AD0CB3">
              <w:rPr>
                <w:noProof/>
                <w:webHidden/>
              </w:rPr>
              <w:t>30</w:t>
            </w:r>
            <w:r w:rsidR="00AD0CB3">
              <w:rPr>
                <w:noProof/>
                <w:webHidden/>
              </w:rPr>
              <w:fldChar w:fldCharType="end"/>
            </w:r>
          </w:hyperlink>
        </w:p>
        <w:p w14:paraId="3FB2BC58" w14:textId="5D197818" w:rsidR="00D84AFD" w:rsidRDefault="00D84AFD">
          <w:r>
            <w:rPr>
              <w:b/>
              <w:bCs/>
            </w:rPr>
            <w:fldChar w:fldCharType="end"/>
          </w:r>
        </w:p>
      </w:sdtContent>
    </w:sdt>
    <w:p w14:paraId="6738C86B" w14:textId="77777777" w:rsidR="00D84AFD" w:rsidRPr="00D84AFD" w:rsidRDefault="00D84AFD" w:rsidP="00D84AFD">
      <w:pPr>
        <w:rPr>
          <w:lang w:val="ru-RU"/>
        </w:rPr>
      </w:pPr>
    </w:p>
    <w:p w14:paraId="73769C12" w14:textId="12C8EE6C" w:rsidR="00D84AFD" w:rsidRDefault="00D84AFD">
      <w:pPr>
        <w:widowControl/>
        <w:spacing w:line="240" w:lineRule="auto"/>
        <w:rPr>
          <w:rFonts w:ascii="Arial" w:hAnsi="Arial"/>
          <w:b/>
          <w:sz w:val="36"/>
          <w:lang w:val="ru-RU"/>
        </w:rPr>
      </w:pPr>
      <w:r>
        <w:rPr>
          <w:rFonts w:ascii="Arial" w:hAnsi="Arial"/>
          <w:b/>
          <w:sz w:val="36"/>
          <w:lang w:val="ru-RU"/>
        </w:rPr>
        <w:br w:type="page"/>
      </w:r>
    </w:p>
    <w:p w14:paraId="14B17B9E" w14:textId="19EE36CE" w:rsidR="006C2EFC" w:rsidRPr="005924F1" w:rsidRDefault="00204EA8" w:rsidP="006C2EFC">
      <w:pPr>
        <w:pStyle w:val="a4"/>
        <w:rPr>
          <w:lang w:val="ru-RU"/>
        </w:rPr>
      </w:pPr>
      <w:r w:rsidRPr="005924F1">
        <w:rPr>
          <w:lang w:val="ru-RU"/>
        </w:rPr>
        <w:lastRenderedPageBreak/>
        <w:fldChar w:fldCharType="begin"/>
      </w:r>
      <w:r w:rsidRPr="005924F1">
        <w:rPr>
          <w:lang w:val="ru-RU"/>
        </w:rPr>
        <w:instrText xml:space="preserve"> TITLE  \* MERGEFORMAT </w:instrText>
      </w:r>
      <w:r w:rsidRPr="005924F1">
        <w:rPr>
          <w:lang w:val="ru-RU"/>
        </w:rPr>
        <w:fldChar w:fldCharType="separate"/>
      </w:r>
      <w:r w:rsidR="009900F4">
        <w:rPr>
          <w:lang w:val="ru-RU"/>
        </w:rPr>
        <w:t>О</w:t>
      </w:r>
      <w:r w:rsidR="00B64071" w:rsidRPr="005924F1">
        <w:rPr>
          <w:lang w:val="ru-RU"/>
        </w:rPr>
        <w:t>писание вариантов использования</w:t>
      </w:r>
      <w:r w:rsidRPr="005924F1">
        <w:rPr>
          <w:lang w:val="ru-RU"/>
        </w:rPr>
        <w:fldChar w:fldCharType="end"/>
      </w:r>
      <w:bookmarkStart w:id="1" w:name="_Toc436203377"/>
      <w:bookmarkStart w:id="2" w:name="_Toc452813577"/>
    </w:p>
    <w:p w14:paraId="77E0230D" w14:textId="77777777" w:rsidR="00D51354" w:rsidRPr="005924F1" w:rsidRDefault="005419D7" w:rsidP="00695971">
      <w:pPr>
        <w:pStyle w:val="1"/>
        <w:contextualSpacing/>
        <w:rPr>
          <w:color w:val="000000" w:themeColor="text1"/>
          <w:lang w:val="ru-RU" w:eastAsia="en-US"/>
        </w:rPr>
      </w:pPr>
      <w:bookmarkStart w:id="3" w:name="_Ref152315821"/>
      <w:bookmarkStart w:id="4" w:name="_Toc146820757"/>
      <w:bookmarkStart w:id="5" w:name="_Toc146821737"/>
      <w:r w:rsidRPr="005924F1">
        <w:rPr>
          <w:color w:val="000000" w:themeColor="text1"/>
          <w:lang w:val="ru-RU" w:eastAsia="en-US"/>
        </w:rPr>
        <w:t>Структуризация вариантов использования</w:t>
      </w:r>
      <w:bookmarkEnd w:id="3"/>
      <w:bookmarkEnd w:id="4"/>
      <w:bookmarkEnd w:id="5"/>
    </w:p>
    <w:p w14:paraId="16CC105B" w14:textId="12AC6F0C" w:rsidR="00F05F0C" w:rsidRPr="005924F1" w:rsidRDefault="00F05F0C" w:rsidP="00733F33">
      <w:pPr>
        <w:pStyle w:val="aa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</w:t>
      </w:r>
      <w:r w:rsidR="00CF3C28" w:rsidRPr="005924F1">
        <w:rPr>
          <w:snapToGrid w:val="0"/>
          <w:color w:val="000000" w:themeColor="text1"/>
          <w:lang w:val="ru-RU"/>
        </w:rPr>
        <w:t xml:space="preserve">основных </w:t>
      </w:r>
      <w:r w:rsidRPr="005924F1">
        <w:rPr>
          <w:snapToGrid w:val="0"/>
          <w:color w:val="000000" w:themeColor="text1"/>
          <w:lang w:val="ru-RU"/>
        </w:rPr>
        <w:t>прецедентов</w:t>
      </w:r>
      <w:r w:rsidR="007A7400" w:rsidRPr="005924F1">
        <w:rPr>
          <w:snapToGrid w:val="0"/>
          <w:color w:val="000000" w:themeColor="text1"/>
          <w:lang w:val="ru-RU"/>
        </w:rPr>
        <w:t xml:space="preserve"> системы</w:t>
      </w:r>
      <w:r w:rsidRPr="005924F1">
        <w:rPr>
          <w:snapToGrid w:val="0"/>
          <w:color w:val="000000" w:themeColor="text1"/>
          <w:lang w:val="ru-RU"/>
        </w:rPr>
        <w:t xml:space="preserve"> представлена на рис. 1.</w:t>
      </w:r>
    </w:p>
    <w:p w14:paraId="048A713C" w14:textId="2FEEE7CD" w:rsidR="00F05F0C" w:rsidRPr="005924F1" w:rsidRDefault="00B12992" w:rsidP="00F05F0C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CB505A0" wp14:editId="665A43FB">
            <wp:extent cx="5943600" cy="64230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63B9" w14:textId="7AFAF80B" w:rsidR="00C5243D" w:rsidRPr="005924F1" w:rsidRDefault="00F05F0C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1. Диаграмма</w:t>
      </w:r>
      <w:r w:rsidR="00CF3C28"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основных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прецедентов</w:t>
      </w:r>
      <w:r w:rsidR="00B02D80"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системы</w:t>
      </w:r>
      <w:r w:rsidR="00C5243D" w:rsidRPr="005924F1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63279FA7" w14:textId="57DF6640" w:rsidR="00E96AFA" w:rsidRPr="005924F1" w:rsidRDefault="00E96AFA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просмотре доски объявлений представлена ан рис. 2.</w:t>
      </w:r>
    </w:p>
    <w:p w14:paraId="30627EF1" w14:textId="6F162525" w:rsidR="00E96AFA" w:rsidRPr="005924F1" w:rsidRDefault="00B12992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DA3B537" wp14:editId="7F2A5572">
            <wp:extent cx="6746789" cy="1280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76265" cy="128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632" w14:textId="170A2A70" w:rsidR="009D2338" w:rsidRPr="005924F1" w:rsidRDefault="00E96AFA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2. Диаграмма прецедентов при просмотре доски объявлений</w:t>
      </w:r>
    </w:p>
    <w:p w14:paraId="6DA1F0E9" w14:textId="1979D920" w:rsidR="00C5243D" w:rsidRPr="005924F1" w:rsidRDefault="00C5243D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прецедентов </w:t>
      </w:r>
      <w:r w:rsidR="009D2338" w:rsidRPr="005924F1">
        <w:rPr>
          <w:snapToGrid w:val="0"/>
          <w:color w:val="000000" w:themeColor="text1"/>
          <w:lang w:val="ru-RU"/>
        </w:rPr>
        <w:t xml:space="preserve">при </w:t>
      </w:r>
      <w:r w:rsidRPr="005924F1">
        <w:rPr>
          <w:snapToGrid w:val="0"/>
          <w:color w:val="000000" w:themeColor="text1"/>
          <w:lang w:val="ru-RU"/>
        </w:rPr>
        <w:t>управлени</w:t>
      </w:r>
      <w:r w:rsidR="009D2338" w:rsidRPr="005924F1">
        <w:rPr>
          <w:snapToGrid w:val="0"/>
          <w:color w:val="000000" w:themeColor="text1"/>
          <w:lang w:val="ru-RU"/>
        </w:rPr>
        <w:t>и</w:t>
      </w:r>
      <w:r w:rsidRPr="005924F1">
        <w:rPr>
          <w:snapToGrid w:val="0"/>
          <w:color w:val="000000" w:themeColor="text1"/>
          <w:lang w:val="ru-RU"/>
        </w:rPr>
        <w:t xml:space="preserve"> объявлениями представлена на рис. </w:t>
      </w:r>
      <w:r w:rsidR="009D2338" w:rsidRPr="005924F1">
        <w:rPr>
          <w:snapToGrid w:val="0"/>
          <w:color w:val="000000" w:themeColor="text1"/>
          <w:lang w:val="ru-RU"/>
        </w:rPr>
        <w:t>3</w:t>
      </w:r>
      <w:r w:rsidRPr="005924F1">
        <w:rPr>
          <w:snapToGrid w:val="0"/>
          <w:color w:val="000000" w:themeColor="text1"/>
          <w:lang w:val="ru-RU"/>
        </w:rPr>
        <w:t>.</w:t>
      </w:r>
    </w:p>
    <w:p w14:paraId="10DA4B83" w14:textId="0AB04DF1" w:rsidR="00C5243D" w:rsidRPr="005924F1" w:rsidRDefault="00034BCE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034BCE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28AAC455" wp14:editId="3EF12353">
            <wp:extent cx="6731766" cy="4016045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48655" cy="402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AFA" w:rsidRPr="005924F1">
        <w:rPr>
          <w:noProof/>
          <w:snapToGrid w:val="0"/>
          <w:color w:val="000000" w:themeColor="text1"/>
          <w:lang w:val="ru-RU"/>
        </w:rPr>
        <w:t xml:space="preserve"> </w:t>
      </w:r>
    </w:p>
    <w:p w14:paraId="2ADE5DC5" w14:textId="639AE745" w:rsidR="002E0E27" w:rsidRPr="005924F1" w:rsidRDefault="00C5243D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9D2338" w:rsidRPr="005924F1">
        <w:rPr>
          <w:b/>
          <w:snapToGrid w:val="0"/>
          <w:color w:val="000000" w:themeColor="text1"/>
          <w:sz w:val="16"/>
          <w:szCs w:val="16"/>
          <w:lang w:val="ru-RU"/>
        </w:rPr>
        <w:t>3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</w:t>
      </w:r>
      <w:r w:rsidR="009D2338"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при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управлени</w:t>
      </w:r>
      <w:r w:rsidR="009D2338" w:rsidRPr="005924F1">
        <w:rPr>
          <w:b/>
          <w:snapToGrid w:val="0"/>
          <w:color w:val="000000" w:themeColor="text1"/>
          <w:sz w:val="16"/>
          <w:szCs w:val="16"/>
          <w:lang w:val="ru-RU"/>
        </w:rPr>
        <w:t>и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объявлениями</w:t>
      </w:r>
    </w:p>
    <w:p w14:paraId="48A71ADB" w14:textId="77777777" w:rsidR="002E0E27" w:rsidRPr="005924F1" w:rsidRDefault="002E0E27">
      <w:pPr>
        <w:widowControl/>
        <w:spacing w:line="240" w:lineRule="auto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46F6680A" w14:textId="77777777" w:rsidR="002E0E27" w:rsidRPr="005924F1" w:rsidRDefault="002E0E27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редактировании объявления представлена на рис. 4.</w:t>
      </w:r>
    </w:p>
    <w:p w14:paraId="76021901" w14:textId="3BA90CFF" w:rsidR="002E0E27" w:rsidRPr="005924F1" w:rsidRDefault="00B12992" w:rsidP="002E0E27">
      <w:pPr>
        <w:pStyle w:val="aa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B12992">
        <w:rPr>
          <w:b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417A9C17" wp14:editId="0A1751C8">
            <wp:extent cx="6775523" cy="505703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93689" cy="507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5A14" w14:textId="09CBD7C1" w:rsidR="002E0E27" w:rsidRPr="005924F1" w:rsidRDefault="002E0E27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4. Диаграмма прецедентов при редактировании объявления</w:t>
      </w:r>
    </w:p>
    <w:p w14:paraId="398326CD" w14:textId="77777777" w:rsidR="002E0E27" w:rsidRPr="005924F1" w:rsidRDefault="002E0E27">
      <w:pPr>
        <w:widowControl/>
        <w:spacing w:line="240" w:lineRule="auto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br w:type="page"/>
      </w:r>
    </w:p>
    <w:p w14:paraId="18C7F379" w14:textId="5474FA9F" w:rsidR="002E0E27" w:rsidRPr="005924F1" w:rsidRDefault="002E0E27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создании объявления представлена на рис. 5.</w:t>
      </w:r>
    </w:p>
    <w:p w14:paraId="49D420EE" w14:textId="2A952094" w:rsidR="002E0E27" w:rsidRPr="005924F1" w:rsidRDefault="00B12992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438E6CA8" wp14:editId="22B59155">
            <wp:extent cx="6715859" cy="3593989"/>
            <wp:effectExtent l="0" t="0" r="0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29280" cy="3601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C4E1" w14:textId="1DB1300C" w:rsidR="002E0E27" w:rsidRPr="005924F1" w:rsidRDefault="002E0E27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5. Диаграмма прецедентов при создании объявления</w:t>
      </w:r>
    </w:p>
    <w:p w14:paraId="6EAB5087" w14:textId="2D76C3AA" w:rsidR="009D2338" w:rsidRPr="005924F1" w:rsidRDefault="009D2338" w:rsidP="009D2338">
      <w:pPr>
        <w:pStyle w:val="aa"/>
        <w:ind w:left="0"/>
        <w:jc w:val="both"/>
        <w:rPr>
          <w:bCs/>
          <w:snapToGrid w:val="0"/>
          <w:color w:val="000000" w:themeColor="text1"/>
          <w:lang w:val="ru-RU"/>
        </w:rPr>
      </w:pPr>
      <w:r w:rsidRPr="005924F1">
        <w:rPr>
          <w:bCs/>
          <w:snapToGrid w:val="0"/>
          <w:color w:val="000000" w:themeColor="text1"/>
          <w:lang w:val="ru-RU"/>
        </w:rPr>
        <w:t xml:space="preserve">Диаграмма прецедентов при управлении опросами представлена на рис. </w:t>
      </w:r>
      <w:r w:rsidR="002E0E27" w:rsidRPr="005924F1">
        <w:rPr>
          <w:bCs/>
          <w:snapToGrid w:val="0"/>
          <w:color w:val="000000" w:themeColor="text1"/>
          <w:lang w:val="ru-RU"/>
        </w:rPr>
        <w:t>6</w:t>
      </w:r>
      <w:r w:rsidRPr="005924F1">
        <w:rPr>
          <w:bCs/>
          <w:snapToGrid w:val="0"/>
          <w:color w:val="000000" w:themeColor="text1"/>
          <w:lang w:val="ru-RU"/>
        </w:rPr>
        <w:t>.</w:t>
      </w:r>
    </w:p>
    <w:p w14:paraId="3D3D48B3" w14:textId="71DC81D4" w:rsidR="009D2338" w:rsidRPr="005924F1" w:rsidRDefault="00B12992" w:rsidP="009D2338">
      <w:pPr>
        <w:pStyle w:val="aa"/>
        <w:ind w:left="0"/>
        <w:jc w:val="both"/>
        <w:rPr>
          <w:bCs/>
          <w:snapToGrid w:val="0"/>
          <w:color w:val="000000" w:themeColor="text1"/>
          <w:sz w:val="16"/>
          <w:szCs w:val="16"/>
          <w:lang w:val="ru-RU"/>
        </w:rPr>
      </w:pPr>
      <w:r w:rsidRPr="00B12992">
        <w:rPr>
          <w:bCs/>
          <w:noProof/>
          <w:snapToGrid w:val="0"/>
          <w:color w:val="000000" w:themeColor="text1"/>
          <w:sz w:val="16"/>
          <w:szCs w:val="16"/>
          <w:lang w:val="ru-RU"/>
        </w:rPr>
        <w:drawing>
          <wp:inline distT="0" distB="0" distL="0" distR="0" wp14:anchorId="15E282DA" wp14:editId="4122DF47">
            <wp:extent cx="6726100" cy="1230244"/>
            <wp:effectExtent l="0" t="0" r="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770416" cy="12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2338" w:rsidRPr="005924F1">
        <w:rPr>
          <w:bCs/>
          <w:noProof/>
          <w:snapToGrid w:val="0"/>
          <w:color w:val="000000" w:themeColor="text1"/>
          <w:sz w:val="16"/>
          <w:szCs w:val="16"/>
          <w:lang w:val="ru-RU"/>
        </w:rPr>
        <w:t xml:space="preserve"> </w:t>
      </w:r>
    </w:p>
    <w:p w14:paraId="727B039F" w14:textId="251CB8B3" w:rsidR="002E0E27" w:rsidRPr="005924F1" w:rsidRDefault="009D2338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6.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 Диаграмма прецедентов при управлении опросами</w:t>
      </w:r>
    </w:p>
    <w:p w14:paraId="3C82BA95" w14:textId="77777777" w:rsidR="002E0E27" w:rsidRPr="005924F1" w:rsidRDefault="002E0E27">
      <w:pPr>
        <w:widowControl/>
        <w:spacing w:line="240" w:lineRule="auto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br w:type="page"/>
      </w:r>
    </w:p>
    <w:p w14:paraId="01F36733" w14:textId="3CFC778A" w:rsidR="002E0E27" w:rsidRPr="005924F1" w:rsidRDefault="002E0E27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>Диаграмма прецедентов при создании опроса представлена на рис. 7.</w:t>
      </w:r>
    </w:p>
    <w:p w14:paraId="71CAB8A9" w14:textId="055A36D5" w:rsidR="002E0E27" w:rsidRPr="005924F1" w:rsidRDefault="00B12992" w:rsidP="002E0E27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04D2EFA" wp14:editId="0FE5FE52">
            <wp:extent cx="6785052" cy="5104737"/>
            <wp:effectExtent l="0" t="0" r="0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99705" cy="511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6E0E9" w14:textId="59A09597" w:rsidR="009D2338" w:rsidRPr="005924F1" w:rsidRDefault="002E0E27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Рис. 7. Диаграмма прецедентов при создании опроса</w:t>
      </w:r>
    </w:p>
    <w:p w14:paraId="0E8F75DF" w14:textId="6C257B58" w:rsidR="009D2338" w:rsidRPr="005924F1" w:rsidRDefault="009D2338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прецедентов при управлении администраторами групп представлена на рис. </w:t>
      </w:r>
      <w:r w:rsidR="002E0E27" w:rsidRPr="005924F1">
        <w:rPr>
          <w:snapToGrid w:val="0"/>
          <w:color w:val="000000" w:themeColor="text1"/>
          <w:lang w:val="ru-RU"/>
        </w:rPr>
        <w:t>8</w:t>
      </w:r>
      <w:r w:rsidRPr="005924F1">
        <w:rPr>
          <w:snapToGrid w:val="0"/>
          <w:color w:val="000000" w:themeColor="text1"/>
          <w:lang w:val="ru-RU"/>
        </w:rPr>
        <w:t>.</w:t>
      </w:r>
    </w:p>
    <w:p w14:paraId="30A9924D" w14:textId="0A73C96F" w:rsidR="009D2338" w:rsidRPr="005924F1" w:rsidRDefault="00B12992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4013C0D0" wp14:editId="3551493F">
            <wp:extent cx="6734755" cy="1782983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79737" cy="1794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5199" w14:textId="17036F1C" w:rsidR="002E0E27" w:rsidRPr="005924F1" w:rsidRDefault="009D2338" w:rsidP="00B12992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8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администраторами групп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br w:type="page"/>
      </w:r>
    </w:p>
    <w:p w14:paraId="097CE48A" w14:textId="70A3F9C9" w:rsidR="009D2338" w:rsidRPr="005924F1" w:rsidRDefault="009D2338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lastRenderedPageBreak/>
        <w:t xml:space="preserve">Диаграмма прецедентов при управлении сотрудниками представлена на рис. </w:t>
      </w:r>
      <w:r w:rsidR="002E0E27" w:rsidRPr="005924F1">
        <w:rPr>
          <w:snapToGrid w:val="0"/>
          <w:color w:val="000000" w:themeColor="text1"/>
          <w:lang w:val="ru-RU"/>
        </w:rPr>
        <w:t>9</w:t>
      </w:r>
      <w:r w:rsidRPr="005924F1">
        <w:rPr>
          <w:snapToGrid w:val="0"/>
          <w:color w:val="000000" w:themeColor="text1"/>
          <w:lang w:val="ru-RU"/>
        </w:rPr>
        <w:t>.</w:t>
      </w:r>
    </w:p>
    <w:p w14:paraId="17584891" w14:textId="1EE52098" w:rsidR="009D2338" w:rsidRPr="005924F1" w:rsidRDefault="00B12992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03EAB78F" wp14:editId="1BD6EA3F">
            <wp:extent cx="6735597" cy="2576222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51437" cy="258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13DA1" w14:textId="7EA5F8F6" w:rsidR="009D2338" w:rsidRPr="005924F1" w:rsidRDefault="009D2338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9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сотрудниками</w:t>
      </w:r>
    </w:p>
    <w:p w14:paraId="43A5E9CB" w14:textId="5C499C28" w:rsidR="009D2338" w:rsidRPr="005924F1" w:rsidRDefault="009D2338" w:rsidP="009D2338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5924F1">
        <w:rPr>
          <w:snapToGrid w:val="0"/>
          <w:color w:val="000000" w:themeColor="text1"/>
          <w:lang w:val="ru-RU"/>
        </w:rPr>
        <w:t xml:space="preserve">Диаграмма прецедентов при управлении администраторами групп своими группами представлена на рис. </w:t>
      </w:r>
      <w:r w:rsidR="002E0E27" w:rsidRPr="005924F1">
        <w:rPr>
          <w:snapToGrid w:val="0"/>
          <w:color w:val="000000" w:themeColor="text1"/>
          <w:lang w:val="ru-RU"/>
        </w:rPr>
        <w:t>10</w:t>
      </w:r>
      <w:r w:rsidRPr="005924F1">
        <w:rPr>
          <w:snapToGrid w:val="0"/>
          <w:color w:val="000000" w:themeColor="text1"/>
          <w:lang w:val="ru-RU"/>
        </w:rPr>
        <w:t>.</w:t>
      </w:r>
    </w:p>
    <w:p w14:paraId="4772D216" w14:textId="230D2AB5" w:rsidR="009D2338" w:rsidRPr="005924F1" w:rsidRDefault="00B12992" w:rsidP="00EE47B3">
      <w:pPr>
        <w:pStyle w:val="aa"/>
        <w:ind w:left="0"/>
        <w:jc w:val="both"/>
        <w:rPr>
          <w:snapToGrid w:val="0"/>
          <w:color w:val="000000" w:themeColor="text1"/>
          <w:lang w:val="ru-RU"/>
        </w:rPr>
      </w:pPr>
      <w:r w:rsidRPr="00B12992">
        <w:rPr>
          <w:noProof/>
          <w:snapToGrid w:val="0"/>
          <w:color w:val="000000" w:themeColor="text1"/>
          <w:lang w:val="ru-RU"/>
        </w:rPr>
        <w:drawing>
          <wp:inline distT="0" distB="0" distL="0" distR="0" wp14:anchorId="37AD7638" wp14:editId="56FC2B12">
            <wp:extent cx="6713025" cy="248080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742020" cy="249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1186" w14:textId="2E8F9E77" w:rsidR="009D2338" w:rsidRPr="005924F1" w:rsidRDefault="009D2338" w:rsidP="002E0E27">
      <w:pPr>
        <w:pStyle w:val="aa"/>
        <w:spacing w:after="240"/>
        <w:ind w:left="0"/>
        <w:jc w:val="both"/>
        <w:rPr>
          <w:b/>
          <w:snapToGrid w:val="0"/>
          <w:color w:val="000000" w:themeColor="text1"/>
          <w:sz w:val="16"/>
          <w:szCs w:val="16"/>
          <w:lang w:val="ru-RU"/>
        </w:rPr>
      </w:pP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 xml:space="preserve">Рис. </w:t>
      </w:r>
      <w:r w:rsidR="002E0E27" w:rsidRPr="005924F1">
        <w:rPr>
          <w:b/>
          <w:snapToGrid w:val="0"/>
          <w:color w:val="000000" w:themeColor="text1"/>
          <w:sz w:val="16"/>
          <w:szCs w:val="16"/>
          <w:lang w:val="ru-RU"/>
        </w:rPr>
        <w:t>10</w:t>
      </w:r>
      <w:r w:rsidRPr="005924F1">
        <w:rPr>
          <w:b/>
          <w:snapToGrid w:val="0"/>
          <w:color w:val="000000" w:themeColor="text1"/>
          <w:sz w:val="16"/>
          <w:szCs w:val="16"/>
          <w:lang w:val="ru-RU"/>
        </w:rPr>
        <w:t>. Диаграмма прецедентов при управлении своими группами</w:t>
      </w:r>
    </w:p>
    <w:bookmarkEnd w:id="1"/>
    <w:bookmarkEnd w:id="2"/>
    <w:p w14:paraId="72BDE7CD" w14:textId="77777777" w:rsidR="00D51354" w:rsidRPr="00695971" w:rsidRDefault="00855A4A" w:rsidP="00FC6534">
      <w:pPr>
        <w:pStyle w:val="1"/>
        <w:contextualSpacing/>
        <w:rPr>
          <w:color w:val="000000" w:themeColor="text1"/>
          <w:lang w:val="ru-RU" w:eastAsia="en-US"/>
        </w:rPr>
      </w:pPr>
      <w:r w:rsidRPr="00695971">
        <w:rPr>
          <w:color w:val="000000" w:themeColor="text1"/>
          <w:lang w:val="ru-RU" w:eastAsia="en-US"/>
        </w:rPr>
        <w:br w:type="page"/>
      </w:r>
      <w:bookmarkStart w:id="6" w:name="_Toc146820758"/>
      <w:bookmarkStart w:id="7" w:name="_Toc146821738"/>
      <w:r w:rsidR="005419D7" w:rsidRPr="00695971">
        <w:rPr>
          <w:color w:val="000000" w:themeColor="text1"/>
          <w:lang w:val="ru-RU" w:eastAsia="en-US"/>
        </w:rPr>
        <w:lastRenderedPageBreak/>
        <w:t>Реестр</w:t>
      </w:r>
      <w:r w:rsidR="00D51354" w:rsidRPr="00695971">
        <w:rPr>
          <w:color w:val="000000" w:themeColor="text1"/>
          <w:lang w:val="ru-RU" w:eastAsia="en-US"/>
        </w:rPr>
        <w:t xml:space="preserve"> вариантов использования</w:t>
      </w:r>
      <w:bookmarkEnd w:id="6"/>
      <w:bookmarkEnd w:id="7"/>
    </w:p>
    <w:p w14:paraId="7A728EB1" w14:textId="30EE5BFF" w:rsidR="006B16B0" w:rsidRPr="005924F1" w:rsidRDefault="00FC6534" w:rsidP="008C44FB">
      <w:pPr>
        <w:pStyle w:val="aa"/>
        <w:jc w:val="both"/>
        <w:rPr>
          <w:snapToGrid w:val="0"/>
          <w:lang w:val="ru-RU"/>
        </w:rPr>
      </w:pPr>
      <w:r w:rsidRPr="005924F1">
        <w:rPr>
          <w:snapToGrid w:val="0"/>
          <w:lang w:val="ru-RU"/>
        </w:rPr>
        <w:t>По результатам анализа, проделанного в параграфе «</w:t>
      </w:r>
      <w:r w:rsidRPr="005924F1">
        <w:rPr>
          <w:snapToGrid w:val="0"/>
          <w:lang w:val="ru-RU"/>
        </w:rPr>
        <w:fldChar w:fldCharType="begin"/>
      </w:r>
      <w:r w:rsidRPr="005924F1">
        <w:rPr>
          <w:snapToGrid w:val="0"/>
          <w:lang w:val="ru-RU"/>
        </w:rPr>
        <w:instrText xml:space="preserve"> REF _Ref152315821 \h </w:instrText>
      </w:r>
      <w:r w:rsidR="008C44FB" w:rsidRPr="005924F1">
        <w:rPr>
          <w:snapToGrid w:val="0"/>
          <w:lang w:val="ru-RU"/>
        </w:rPr>
        <w:instrText xml:space="preserve"> \* MERGEFORMAT </w:instrText>
      </w:r>
      <w:r w:rsidRPr="005924F1">
        <w:rPr>
          <w:snapToGrid w:val="0"/>
          <w:lang w:val="ru-RU"/>
        </w:rPr>
      </w:r>
      <w:r w:rsidRPr="005924F1">
        <w:rPr>
          <w:snapToGrid w:val="0"/>
          <w:lang w:val="ru-RU"/>
        </w:rPr>
        <w:fldChar w:fldCharType="separate"/>
      </w:r>
      <w:r w:rsidR="00B12992" w:rsidRPr="00B12992">
        <w:rPr>
          <w:snapToGrid w:val="0"/>
          <w:lang w:val="ru-RU"/>
        </w:rPr>
        <w:t>Структуризация вариантов использования</w:t>
      </w:r>
      <w:r w:rsidRPr="005924F1">
        <w:rPr>
          <w:snapToGrid w:val="0"/>
          <w:lang w:val="ru-RU"/>
        </w:rPr>
        <w:fldChar w:fldCharType="end"/>
      </w:r>
      <w:r w:rsidRPr="005924F1">
        <w:rPr>
          <w:snapToGrid w:val="0"/>
          <w:lang w:val="ru-RU"/>
        </w:rPr>
        <w:t>» было принято решение об исключении двух вариантов использования: «Регистрация стандартного заказа» и «Регистрация срочного заказа», т.к. осуществляемые в них активности отличаются малосущественно. Их функциональность сводится к функциональности прецедента «Регистрация заказа». Результирующий список в</w:t>
      </w:r>
      <w:r w:rsidR="006B16B0" w:rsidRPr="005924F1">
        <w:rPr>
          <w:snapToGrid w:val="0"/>
          <w:lang w:val="ru-RU"/>
        </w:rPr>
        <w:t>ариант</w:t>
      </w:r>
      <w:r w:rsidRPr="005924F1">
        <w:rPr>
          <w:snapToGrid w:val="0"/>
          <w:lang w:val="ru-RU"/>
        </w:rPr>
        <w:t>ов</w:t>
      </w:r>
      <w:r w:rsidR="006B16B0" w:rsidRPr="005924F1">
        <w:rPr>
          <w:snapToGrid w:val="0"/>
          <w:lang w:val="ru-RU"/>
        </w:rPr>
        <w:t xml:space="preserve"> использования </w:t>
      </w:r>
      <w:r w:rsidRPr="005924F1">
        <w:rPr>
          <w:snapToGrid w:val="0"/>
          <w:lang w:val="ru-RU"/>
        </w:rPr>
        <w:t xml:space="preserve">показан в </w:t>
      </w:r>
      <w:r w:rsidR="006B16B0" w:rsidRPr="005924F1">
        <w:rPr>
          <w:snapToGrid w:val="0"/>
          <w:lang w:val="ru-RU"/>
        </w:rPr>
        <w:t>таблиц</w:t>
      </w:r>
      <w:r w:rsidRPr="005924F1">
        <w:rPr>
          <w:snapToGrid w:val="0"/>
          <w:lang w:val="ru-RU"/>
        </w:rPr>
        <w:t>е</w:t>
      </w:r>
      <w:r w:rsidR="00993609" w:rsidRPr="005924F1">
        <w:rPr>
          <w:snapToGrid w:val="0"/>
          <w:lang w:val="ru-RU"/>
        </w:rPr>
        <w:t xml:space="preserve"> </w:t>
      </w:r>
      <w:r w:rsidRPr="005924F1">
        <w:rPr>
          <w:snapToGrid w:val="0"/>
          <w:lang w:val="ru-RU"/>
        </w:rPr>
        <w:t>1</w:t>
      </w:r>
      <w:r w:rsidR="00993609" w:rsidRPr="005924F1">
        <w:rPr>
          <w:snapToGrid w:val="0"/>
          <w:lang w:val="ru-RU"/>
        </w:rPr>
        <w:t>.</w:t>
      </w:r>
    </w:p>
    <w:p w14:paraId="17D919CF" w14:textId="77777777" w:rsidR="00993609" w:rsidRPr="005924F1" w:rsidRDefault="00993609" w:rsidP="00993609">
      <w:pPr>
        <w:autoSpaceDE w:val="0"/>
        <w:autoSpaceDN w:val="0"/>
        <w:adjustRightInd w:val="0"/>
        <w:spacing w:before="120" w:after="60"/>
        <w:ind w:left="720" w:hanging="720"/>
        <w:jc w:val="right"/>
        <w:rPr>
          <w:rFonts w:ascii="Arial CYR" w:hAnsi="Arial CYR" w:cs="Arial CYR"/>
          <w:color w:val="000000"/>
          <w:lang w:val="ru-RU"/>
        </w:rPr>
      </w:pPr>
      <w:r w:rsidRPr="005924F1">
        <w:rPr>
          <w:rFonts w:cs="Arial CYR"/>
          <w:b/>
          <w:color w:val="000000"/>
          <w:lang w:val="ru-RU"/>
        </w:rPr>
        <w:t xml:space="preserve">Табл. </w:t>
      </w:r>
      <w:r w:rsidR="00FC6534" w:rsidRPr="005924F1">
        <w:rPr>
          <w:rFonts w:cs="Arial CYR"/>
          <w:b/>
          <w:color w:val="000000"/>
          <w:lang w:val="ru-RU"/>
        </w:rPr>
        <w:t>1</w:t>
      </w:r>
      <w:r w:rsidR="00E412E3" w:rsidRPr="005924F1">
        <w:rPr>
          <w:rFonts w:cs="Arial CYR"/>
          <w:b/>
          <w:color w:val="000000"/>
          <w:lang w:val="ru-RU"/>
        </w:rPr>
        <w:t xml:space="preserve">. </w:t>
      </w:r>
      <w:r w:rsidR="00FC6534" w:rsidRPr="005924F1">
        <w:rPr>
          <w:rFonts w:cs="Arial CYR"/>
          <w:b/>
          <w:bCs/>
          <w:kern w:val="36"/>
          <w:lang w:val="ru-RU"/>
        </w:rPr>
        <w:t>Реестр</w:t>
      </w:r>
      <w:r w:rsidRPr="005924F1">
        <w:rPr>
          <w:rFonts w:cs="Arial CYR"/>
          <w:b/>
          <w:bCs/>
          <w:kern w:val="36"/>
          <w:lang w:val="ru-RU"/>
        </w:rPr>
        <w:t xml:space="preserve"> вариантов использования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276"/>
        <w:gridCol w:w="1701"/>
        <w:gridCol w:w="1985"/>
        <w:gridCol w:w="3827"/>
      </w:tblGrid>
      <w:tr w:rsidR="00ED5592" w:rsidRPr="005924F1" w14:paraId="37C45719" w14:textId="77777777" w:rsidTr="002140FE">
        <w:trPr>
          <w:tblHeader/>
        </w:trPr>
        <w:tc>
          <w:tcPr>
            <w:tcW w:w="562" w:type="dxa"/>
          </w:tcPr>
          <w:p w14:paraId="1F484728" w14:textId="26162E09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>
              <w:rPr>
                <w:rFonts w:ascii="Arial CYR" w:hAnsi="Arial CYR" w:cs="Arial CYR"/>
                <w:i/>
                <w:color w:val="000000"/>
                <w:lang w:val="ru-RU"/>
              </w:rPr>
              <w:t>№</w:t>
            </w:r>
          </w:p>
        </w:tc>
        <w:tc>
          <w:tcPr>
            <w:tcW w:w="1276" w:type="dxa"/>
            <w:shd w:val="clear" w:color="auto" w:fill="auto"/>
          </w:tcPr>
          <w:p w14:paraId="7EBFD743" w14:textId="7DD2E92C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Код</w:t>
            </w:r>
          </w:p>
        </w:tc>
        <w:tc>
          <w:tcPr>
            <w:tcW w:w="1701" w:type="dxa"/>
            <w:shd w:val="clear" w:color="auto" w:fill="auto"/>
          </w:tcPr>
          <w:p w14:paraId="20B226F8" w14:textId="77777777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Основной актор</w:t>
            </w:r>
          </w:p>
        </w:tc>
        <w:tc>
          <w:tcPr>
            <w:tcW w:w="1985" w:type="dxa"/>
            <w:shd w:val="clear" w:color="auto" w:fill="auto"/>
          </w:tcPr>
          <w:p w14:paraId="6D8DB4DC" w14:textId="77777777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Наименование</w:t>
            </w:r>
          </w:p>
        </w:tc>
        <w:tc>
          <w:tcPr>
            <w:tcW w:w="3827" w:type="dxa"/>
            <w:shd w:val="clear" w:color="auto" w:fill="auto"/>
          </w:tcPr>
          <w:p w14:paraId="706041AC" w14:textId="77777777" w:rsidR="00ED5592" w:rsidRPr="005924F1" w:rsidRDefault="00ED5592" w:rsidP="008459C6">
            <w:pPr>
              <w:autoSpaceDE w:val="0"/>
              <w:autoSpaceDN w:val="0"/>
              <w:adjustRightInd w:val="0"/>
              <w:spacing w:before="120" w:after="60"/>
              <w:rPr>
                <w:rFonts w:ascii="Arial CYR" w:hAnsi="Arial CYR" w:cs="Arial CYR"/>
                <w:i/>
                <w:color w:val="000000"/>
                <w:lang w:val="ru-RU"/>
              </w:rPr>
            </w:pPr>
            <w:r w:rsidRPr="005924F1">
              <w:rPr>
                <w:rFonts w:ascii="Arial CYR" w:hAnsi="Arial CYR" w:cs="Arial CYR"/>
                <w:i/>
                <w:color w:val="000000"/>
                <w:lang w:val="ru-RU"/>
              </w:rPr>
              <w:t>Формулировка</w:t>
            </w:r>
          </w:p>
        </w:tc>
      </w:tr>
      <w:tr w:rsidR="00ED5592" w:rsidRPr="0012552E" w14:paraId="2FF8E654" w14:textId="77777777" w:rsidTr="002140FE">
        <w:tc>
          <w:tcPr>
            <w:tcW w:w="562" w:type="dxa"/>
          </w:tcPr>
          <w:p w14:paraId="1C1E0B06" w14:textId="6A40B62B" w:rsidR="00ED5592" w:rsidRPr="00852F97" w:rsidRDefault="00852F97" w:rsidP="00ED5592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</w:t>
            </w:r>
          </w:p>
        </w:tc>
        <w:tc>
          <w:tcPr>
            <w:tcW w:w="1276" w:type="dxa"/>
            <w:shd w:val="clear" w:color="auto" w:fill="auto"/>
          </w:tcPr>
          <w:p w14:paraId="024E3E6A" w14:textId="32DE7AE9" w:rsidR="00ED5592" w:rsidRPr="001218EC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0EBD244E" w14:textId="204A5ED8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92675DF" w14:textId="140D34F8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5924F1">
              <w:rPr>
                <w:lang w:val="ru-RU"/>
              </w:rPr>
              <w:t>Просмотреть доску объявлений</w:t>
            </w:r>
          </w:p>
        </w:tc>
        <w:tc>
          <w:tcPr>
            <w:tcW w:w="3827" w:type="dxa"/>
            <w:shd w:val="clear" w:color="auto" w:fill="auto"/>
          </w:tcPr>
          <w:p w14:paraId="2384929A" w14:textId="2F7ED0CE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5924F1">
              <w:rPr>
                <w:lang w:val="ru-RU"/>
              </w:rPr>
              <w:t>Студент может просматривать доску объявлений</w:t>
            </w:r>
          </w:p>
        </w:tc>
      </w:tr>
      <w:tr w:rsidR="00ED5592" w:rsidRPr="0012552E" w14:paraId="0E5D3AAA" w14:textId="77777777" w:rsidTr="002140FE">
        <w:tc>
          <w:tcPr>
            <w:tcW w:w="562" w:type="dxa"/>
          </w:tcPr>
          <w:p w14:paraId="6A7C76F6" w14:textId="4F998AE1" w:rsidR="00ED5592" w:rsidRPr="00A32783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</w:t>
            </w:r>
          </w:p>
        </w:tc>
        <w:tc>
          <w:tcPr>
            <w:tcW w:w="1276" w:type="dxa"/>
            <w:shd w:val="clear" w:color="auto" w:fill="auto"/>
          </w:tcPr>
          <w:p w14:paraId="060666A2" w14:textId="47999881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S-</w:t>
            </w:r>
            <w:r w:rsidRPr="00A32783">
              <w:t>1.1</w:t>
            </w:r>
          </w:p>
        </w:tc>
        <w:tc>
          <w:tcPr>
            <w:tcW w:w="1701" w:type="dxa"/>
            <w:shd w:val="clear" w:color="auto" w:fill="auto"/>
          </w:tcPr>
          <w:p w14:paraId="3E9BF898" w14:textId="61C94E75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09CAB5A" w14:textId="11B53E3A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Пройти опрос</w:t>
            </w:r>
          </w:p>
        </w:tc>
        <w:tc>
          <w:tcPr>
            <w:tcW w:w="3827" w:type="dxa"/>
            <w:shd w:val="clear" w:color="auto" w:fill="auto"/>
          </w:tcPr>
          <w:p w14:paraId="15663DCA" w14:textId="180F1750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  <w:tr w:rsidR="00ED5592" w:rsidRPr="0012552E" w14:paraId="4A52613E" w14:textId="77777777" w:rsidTr="002140FE">
        <w:tc>
          <w:tcPr>
            <w:tcW w:w="562" w:type="dxa"/>
          </w:tcPr>
          <w:p w14:paraId="674FD679" w14:textId="5071ABDC" w:rsidR="00ED5592" w:rsidRPr="00852F97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</w:t>
            </w:r>
          </w:p>
        </w:tc>
        <w:tc>
          <w:tcPr>
            <w:tcW w:w="1276" w:type="dxa"/>
            <w:shd w:val="clear" w:color="auto" w:fill="auto"/>
          </w:tcPr>
          <w:p w14:paraId="5D638628" w14:textId="43EC9D00" w:rsidR="00ED5592" w:rsidRPr="001218EC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>
              <w:t>1.1.1</w:t>
            </w:r>
          </w:p>
        </w:tc>
        <w:tc>
          <w:tcPr>
            <w:tcW w:w="1701" w:type="dxa"/>
            <w:shd w:val="clear" w:color="auto" w:fill="auto"/>
          </w:tcPr>
          <w:p w14:paraId="4E1E8B77" w14:textId="12AFE0AF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4D93365" w14:textId="6F854B6B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Отменить голос</w:t>
            </w:r>
          </w:p>
        </w:tc>
        <w:tc>
          <w:tcPr>
            <w:tcW w:w="3827" w:type="dxa"/>
            <w:shd w:val="clear" w:color="auto" w:fill="auto"/>
          </w:tcPr>
          <w:p w14:paraId="1B955108" w14:textId="1FAEE3AE" w:rsidR="00ED5592" w:rsidRPr="005924F1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 может отменить голос, оставленный в опросе</w:t>
            </w:r>
          </w:p>
        </w:tc>
      </w:tr>
      <w:tr w:rsidR="00ED5592" w:rsidRPr="0012552E" w14:paraId="10545B76" w14:textId="77777777" w:rsidTr="002140FE">
        <w:tc>
          <w:tcPr>
            <w:tcW w:w="562" w:type="dxa"/>
          </w:tcPr>
          <w:p w14:paraId="4C0D22B9" w14:textId="33DAF3C2" w:rsidR="00ED5592" w:rsidRPr="00A32783" w:rsidRDefault="00852F97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4</w:t>
            </w:r>
          </w:p>
        </w:tc>
        <w:tc>
          <w:tcPr>
            <w:tcW w:w="1276" w:type="dxa"/>
            <w:shd w:val="clear" w:color="auto" w:fill="auto"/>
          </w:tcPr>
          <w:p w14:paraId="10DA6F55" w14:textId="7CE3D91D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S</w:t>
            </w:r>
            <w:r w:rsidRPr="00A32783">
              <w:rPr>
                <w:lang w:val="ru-RU"/>
              </w:rPr>
              <w:t>-</w:t>
            </w:r>
            <w:r w:rsidRPr="00A32783">
              <w:t>1.2</w:t>
            </w:r>
          </w:p>
        </w:tc>
        <w:tc>
          <w:tcPr>
            <w:tcW w:w="1701" w:type="dxa"/>
            <w:shd w:val="clear" w:color="auto" w:fill="auto"/>
          </w:tcPr>
          <w:p w14:paraId="26EDC00F" w14:textId="6FE4EFE3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09EDD16D" w14:textId="24923442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Скачать файлы</w:t>
            </w:r>
          </w:p>
        </w:tc>
        <w:tc>
          <w:tcPr>
            <w:tcW w:w="3827" w:type="dxa"/>
            <w:shd w:val="clear" w:color="auto" w:fill="auto"/>
          </w:tcPr>
          <w:p w14:paraId="0387EB23" w14:textId="158591B8" w:rsidR="00ED5592" w:rsidRPr="00A32783" w:rsidRDefault="00ED5592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 xml:space="preserve"> Студент может скачать файлы и медиафайлы, прикрепленные к объявлению</w:t>
            </w:r>
          </w:p>
        </w:tc>
      </w:tr>
      <w:tr w:rsidR="00ED5592" w:rsidRPr="0012552E" w14:paraId="6487F11A" w14:textId="77777777" w:rsidTr="002140FE">
        <w:tc>
          <w:tcPr>
            <w:tcW w:w="562" w:type="dxa"/>
          </w:tcPr>
          <w:p w14:paraId="45863157" w14:textId="71C63556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</w:t>
            </w:r>
          </w:p>
        </w:tc>
        <w:tc>
          <w:tcPr>
            <w:tcW w:w="1276" w:type="dxa"/>
            <w:shd w:val="clear" w:color="auto" w:fill="auto"/>
          </w:tcPr>
          <w:p w14:paraId="54B9A150" w14:textId="2EF9F058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706E6954" w14:textId="1889FD81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985" w:type="dxa"/>
            <w:shd w:val="clear" w:color="auto" w:fill="auto"/>
          </w:tcPr>
          <w:p w14:paraId="56CBB19A" w14:textId="00CEFC95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3827" w:type="dxa"/>
            <w:shd w:val="clear" w:color="auto" w:fill="auto"/>
          </w:tcPr>
          <w:p w14:paraId="5F6944F9" w14:textId="1FBC94E1" w:rsidR="00ED5592" w:rsidRPr="00BA41B9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 xml:space="preserve">Студент получает </w:t>
            </w:r>
            <w:r w:rsidRPr="005924F1">
              <w:t>push</w:t>
            </w:r>
            <w:r w:rsidRPr="005924F1">
              <w:rPr>
                <w:lang w:val="ru-RU"/>
              </w:rPr>
              <w:t>-уведомление о выходе нового объявления на доске</w:t>
            </w:r>
          </w:p>
        </w:tc>
      </w:tr>
      <w:tr w:rsidR="00ED5592" w:rsidRPr="0012552E" w14:paraId="5D0DD887" w14:textId="77777777" w:rsidTr="002140FE">
        <w:tc>
          <w:tcPr>
            <w:tcW w:w="562" w:type="dxa"/>
          </w:tcPr>
          <w:p w14:paraId="044205C3" w14:textId="5BF9189B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6</w:t>
            </w:r>
          </w:p>
        </w:tc>
        <w:tc>
          <w:tcPr>
            <w:tcW w:w="1276" w:type="dxa"/>
            <w:shd w:val="clear" w:color="auto" w:fill="auto"/>
          </w:tcPr>
          <w:p w14:paraId="0EA6E14F" w14:textId="481FBA7C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331E5364" w14:textId="5893D09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71E5F1" w14:textId="5C8A4AB9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объявлениями</w:t>
            </w:r>
          </w:p>
        </w:tc>
        <w:tc>
          <w:tcPr>
            <w:tcW w:w="3827" w:type="dxa"/>
            <w:shd w:val="clear" w:color="auto" w:fill="auto"/>
          </w:tcPr>
          <w:p w14:paraId="058F1463" w14:textId="7D4DCB1F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объявлениями на доске объявлений</w:t>
            </w:r>
          </w:p>
        </w:tc>
      </w:tr>
      <w:tr w:rsidR="00ED5592" w:rsidRPr="0012552E" w14:paraId="03A382E4" w14:textId="77777777" w:rsidTr="002140FE">
        <w:tc>
          <w:tcPr>
            <w:tcW w:w="562" w:type="dxa"/>
          </w:tcPr>
          <w:p w14:paraId="008CB900" w14:textId="7E31CF97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7</w:t>
            </w:r>
          </w:p>
        </w:tc>
        <w:tc>
          <w:tcPr>
            <w:tcW w:w="1276" w:type="dxa"/>
            <w:shd w:val="clear" w:color="auto" w:fill="auto"/>
          </w:tcPr>
          <w:p w14:paraId="29A0474A" w14:textId="73E3ADBA" w:rsidR="00ED5592" w:rsidRPr="001218EC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</w:t>
            </w:r>
            <w:r>
              <w:t>1</w:t>
            </w:r>
            <w:r>
              <w:rPr>
                <w:lang w:val="ru-RU"/>
              </w:rPr>
              <w:t>.1</w:t>
            </w:r>
          </w:p>
        </w:tc>
        <w:tc>
          <w:tcPr>
            <w:tcW w:w="1701" w:type="dxa"/>
            <w:shd w:val="clear" w:color="auto" w:fill="auto"/>
          </w:tcPr>
          <w:p w14:paraId="04DBB492" w14:textId="4665D8E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AAF63A" w14:textId="4E5B3ECE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объявление</w:t>
            </w:r>
          </w:p>
        </w:tc>
        <w:tc>
          <w:tcPr>
            <w:tcW w:w="3827" w:type="dxa"/>
            <w:shd w:val="clear" w:color="auto" w:fill="auto"/>
          </w:tcPr>
          <w:p w14:paraId="68B50591" w14:textId="1F099EC2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  <w:tr w:rsidR="00ED5592" w:rsidRPr="0012552E" w14:paraId="1A7C61FF" w14:textId="77777777" w:rsidTr="002140FE">
        <w:tc>
          <w:tcPr>
            <w:tcW w:w="562" w:type="dxa"/>
          </w:tcPr>
          <w:p w14:paraId="2D4ECBC0" w14:textId="57F5D987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8</w:t>
            </w:r>
          </w:p>
        </w:tc>
        <w:tc>
          <w:tcPr>
            <w:tcW w:w="1276" w:type="dxa"/>
            <w:shd w:val="clear" w:color="auto" w:fill="auto"/>
          </w:tcPr>
          <w:p w14:paraId="32E117EE" w14:textId="31A1F55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-1.1.1</w:t>
            </w:r>
          </w:p>
        </w:tc>
        <w:tc>
          <w:tcPr>
            <w:tcW w:w="1701" w:type="dxa"/>
            <w:shd w:val="clear" w:color="auto" w:fill="auto"/>
          </w:tcPr>
          <w:p w14:paraId="005FDAA9" w14:textId="0A61183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85426A9" w14:textId="7175E43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4F5C141C" w14:textId="599CF295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  <w:tr w:rsidR="00ED5592" w:rsidRPr="0012552E" w14:paraId="321CF554" w14:textId="77777777" w:rsidTr="002140FE">
        <w:tc>
          <w:tcPr>
            <w:tcW w:w="562" w:type="dxa"/>
          </w:tcPr>
          <w:p w14:paraId="59833502" w14:textId="0DA6EBAF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9</w:t>
            </w:r>
          </w:p>
        </w:tc>
        <w:tc>
          <w:tcPr>
            <w:tcW w:w="1276" w:type="dxa"/>
            <w:shd w:val="clear" w:color="auto" w:fill="auto"/>
          </w:tcPr>
          <w:p w14:paraId="30C835BA" w14:textId="42EB575C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-1.1.2</w:t>
            </w:r>
          </w:p>
        </w:tc>
        <w:tc>
          <w:tcPr>
            <w:tcW w:w="1701" w:type="dxa"/>
            <w:shd w:val="clear" w:color="auto" w:fill="auto"/>
          </w:tcPr>
          <w:p w14:paraId="0BC1DBFE" w14:textId="5448E1F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7215453" w14:textId="430EF48F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Выбрать получателей</w:t>
            </w:r>
          </w:p>
        </w:tc>
        <w:tc>
          <w:tcPr>
            <w:tcW w:w="3827" w:type="dxa"/>
            <w:shd w:val="clear" w:color="auto" w:fill="auto"/>
          </w:tcPr>
          <w:p w14:paraId="44ACBEB5" w14:textId="6C8C2CE9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  <w:tr w:rsidR="00ED5592" w:rsidRPr="0012552E" w14:paraId="207E66B1" w14:textId="77777777" w:rsidTr="002140FE">
        <w:tc>
          <w:tcPr>
            <w:tcW w:w="562" w:type="dxa"/>
          </w:tcPr>
          <w:p w14:paraId="12DB610D" w14:textId="08C5F6B3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10</w:t>
            </w:r>
          </w:p>
        </w:tc>
        <w:tc>
          <w:tcPr>
            <w:tcW w:w="1276" w:type="dxa"/>
            <w:shd w:val="clear" w:color="auto" w:fill="auto"/>
          </w:tcPr>
          <w:p w14:paraId="1BFC6D9C" w14:textId="199561F3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-1.1.3</w:t>
            </w:r>
          </w:p>
        </w:tc>
        <w:tc>
          <w:tcPr>
            <w:tcW w:w="1701" w:type="dxa"/>
            <w:shd w:val="clear" w:color="auto" w:fill="auto"/>
          </w:tcPr>
          <w:p w14:paraId="3E05C832" w14:textId="218E7395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DE0DC9" w14:textId="7E475834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27C3E03E" w14:textId="036B6E12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  <w:tr w:rsidR="00ED5592" w:rsidRPr="0012552E" w14:paraId="5DC8E075" w14:textId="77777777" w:rsidTr="002140FE">
        <w:tc>
          <w:tcPr>
            <w:tcW w:w="562" w:type="dxa"/>
          </w:tcPr>
          <w:p w14:paraId="40290A3A" w14:textId="6A075F0F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11</w:t>
            </w:r>
          </w:p>
        </w:tc>
        <w:tc>
          <w:tcPr>
            <w:tcW w:w="1276" w:type="dxa"/>
            <w:shd w:val="clear" w:color="auto" w:fill="auto"/>
          </w:tcPr>
          <w:p w14:paraId="7B765C18" w14:textId="0526E4E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-1.1.4</w:t>
            </w:r>
          </w:p>
        </w:tc>
        <w:tc>
          <w:tcPr>
            <w:tcW w:w="1701" w:type="dxa"/>
            <w:shd w:val="clear" w:color="auto" w:fill="auto"/>
          </w:tcPr>
          <w:p w14:paraId="06B7EE26" w14:textId="5C5D6E72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937CACC" w14:textId="44F597CC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режим отложенной публикации</w:t>
            </w:r>
          </w:p>
        </w:tc>
        <w:tc>
          <w:tcPr>
            <w:tcW w:w="3827" w:type="dxa"/>
            <w:shd w:val="clear" w:color="auto" w:fill="auto"/>
          </w:tcPr>
          <w:p w14:paraId="4C6BC748" w14:textId="5F74EC5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задать режим отложенной публикации объявления</w:t>
            </w:r>
          </w:p>
        </w:tc>
      </w:tr>
      <w:tr w:rsidR="00ED5592" w:rsidRPr="0012552E" w14:paraId="756EA1FA" w14:textId="77777777" w:rsidTr="002140FE">
        <w:tc>
          <w:tcPr>
            <w:tcW w:w="562" w:type="dxa"/>
          </w:tcPr>
          <w:p w14:paraId="4453B843" w14:textId="43838306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12</w:t>
            </w:r>
          </w:p>
        </w:tc>
        <w:tc>
          <w:tcPr>
            <w:tcW w:w="1276" w:type="dxa"/>
            <w:shd w:val="clear" w:color="auto" w:fill="auto"/>
          </w:tcPr>
          <w:p w14:paraId="331357B7" w14:textId="017A1A6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-1.1.4.1</w:t>
            </w:r>
          </w:p>
        </w:tc>
        <w:tc>
          <w:tcPr>
            <w:tcW w:w="1701" w:type="dxa"/>
            <w:shd w:val="clear" w:color="auto" w:fill="auto"/>
          </w:tcPr>
          <w:p w14:paraId="0818DB54" w14:textId="0C20935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CA2E2CF" w14:textId="17369186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3827" w:type="dxa"/>
            <w:shd w:val="clear" w:color="auto" w:fill="auto"/>
          </w:tcPr>
          <w:p w14:paraId="4FE3E901" w14:textId="6DA096BF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  <w:tr w:rsidR="00ED5592" w:rsidRPr="0012552E" w14:paraId="71B74C26" w14:textId="77777777" w:rsidTr="002140FE">
        <w:tc>
          <w:tcPr>
            <w:tcW w:w="562" w:type="dxa"/>
          </w:tcPr>
          <w:p w14:paraId="120FCD89" w14:textId="4FA216B4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13</w:t>
            </w:r>
          </w:p>
        </w:tc>
        <w:tc>
          <w:tcPr>
            <w:tcW w:w="1276" w:type="dxa"/>
            <w:shd w:val="clear" w:color="auto" w:fill="auto"/>
          </w:tcPr>
          <w:p w14:paraId="2C3668AC" w14:textId="5AD0A9D2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E-1.1.5</w:t>
            </w:r>
          </w:p>
        </w:tc>
        <w:tc>
          <w:tcPr>
            <w:tcW w:w="1701" w:type="dxa"/>
            <w:shd w:val="clear" w:color="auto" w:fill="auto"/>
          </w:tcPr>
          <w:p w14:paraId="3E5A5631" w14:textId="4AAC3360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AA9691F" w14:textId="6C1C9FCC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Прикрепить файлы</w:t>
            </w:r>
          </w:p>
        </w:tc>
        <w:tc>
          <w:tcPr>
            <w:tcW w:w="3827" w:type="dxa"/>
            <w:shd w:val="clear" w:color="auto" w:fill="auto"/>
          </w:tcPr>
          <w:p w14:paraId="4032A380" w14:textId="74398B0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 xml:space="preserve">При публикации объявления сотрудник может прикрепить файлы или </w:t>
            </w:r>
            <w:r w:rsidRPr="00A32783">
              <w:rPr>
                <w:lang w:val="ru-RU"/>
              </w:rPr>
              <w:lastRenderedPageBreak/>
              <w:t>медиафайлы</w:t>
            </w:r>
          </w:p>
        </w:tc>
      </w:tr>
      <w:tr w:rsidR="00ED5592" w:rsidRPr="0012552E" w14:paraId="3A427DC1" w14:textId="77777777" w:rsidTr="002140FE">
        <w:tc>
          <w:tcPr>
            <w:tcW w:w="562" w:type="dxa"/>
          </w:tcPr>
          <w:p w14:paraId="313B6018" w14:textId="6D397F0A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lastRenderedPageBreak/>
              <w:t>14</w:t>
            </w:r>
          </w:p>
        </w:tc>
        <w:tc>
          <w:tcPr>
            <w:tcW w:w="1276" w:type="dxa"/>
            <w:shd w:val="clear" w:color="auto" w:fill="auto"/>
          </w:tcPr>
          <w:p w14:paraId="1FF1482A" w14:textId="034CB7FF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E-1.1.5.1</w:t>
            </w:r>
          </w:p>
        </w:tc>
        <w:tc>
          <w:tcPr>
            <w:tcW w:w="1701" w:type="dxa"/>
            <w:shd w:val="clear" w:color="auto" w:fill="auto"/>
          </w:tcPr>
          <w:p w14:paraId="066A3E91" w14:textId="02D58C82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4EEE2D8" w14:textId="2B06A900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Загрузить файлы</w:t>
            </w:r>
          </w:p>
        </w:tc>
        <w:tc>
          <w:tcPr>
            <w:tcW w:w="3827" w:type="dxa"/>
            <w:shd w:val="clear" w:color="auto" w:fill="auto"/>
          </w:tcPr>
          <w:p w14:paraId="4B814BB7" w14:textId="40421A6D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Перед прикреплением файлов или медиафайлов сотрудник должен загрузить их</w:t>
            </w:r>
          </w:p>
        </w:tc>
      </w:tr>
      <w:tr w:rsidR="00683EBB" w:rsidRPr="0012552E" w14:paraId="75312B1B" w14:textId="77777777" w:rsidTr="002140FE">
        <w:tc>
          <w:tcPr>
            <w:tcW w:w="562" w:type="dxa"/>
          </w:tcPr>
          <w:p w14:paraId="78A8741F" w14:textId="08D1847F" w:rsidR="00683EBB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15</w:t>
            </w:r>
          </w:p>
        </w:tc>
        <w:tc>
          <w:tcPr>
            <w:tcW w:w="1276" w:type="dxa"/>
            <w:shd w:val="clear" w:color="auto" w:fill="auto"/>
          </w:tcPr>
          <w:p w14:paraId="717BCA83" w14:textId="39A3AF45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E-1.1.6</w:t>
            </w:r>
          </w:p>
        </w:tc>
        <w:tc>
          <w:tcPr>
            <w:tcW w:w="1701" w:type="dxa"/>
            <w:shd w:val="clear" w:color="auto" w:fill="auto"/>
          </w:tcPr>
          <w:p w14:paraId="3514EA2B" w14:textId="0C0B78F9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6840B8" w14:textId="4DE4191C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Открепить файлы</w:t>
            </w:r>
          </w:p>
        </w:tc>
        <w:tc>
          <w:tcPr>
            <w:tcW w:w="3827" w:type="dxa"/>
            <w:shd w:val="clear" w:color="auto" w:fill="auto"/>
          </w:tcPr>
          <w:p w14:paraId="0087CF87" w14:textId="57B95BCB" w:rsidR="00683EBB" w:rsidRPr="00A32783" w:rsidRDefault="00683EBB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 xml:space="preserve">При создании опроса сотрудник может открепить файлы, прикрепленные во время создания </w:t>
            </w:r>
          </w:p>
        </w:tc>
      </w:tr>
      <w:tr w:rsidR="00ED5592" w:rsidRPr="0012552E" w14:paraId="063D345F" w14:textId="77777777" w:rsidTr="002140FE">
        <w:tc>
          <w:tcPr>
            <w:tcW w:w="562" w:type="dxa"/>
          </w:tcPr>
          <w:p w14:paraId="7C52B9F8" w14:textId="40932087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16</w:t>
            </w:r>
          </w:p>
        </w:tc>
        <w:tc>
          <w:tcPr>
            <w:tcW w:w="1276" w:type="dxa"/>
            <w:shd w:val="clear" w:color="auto" w:fill="auto"/>
          </w:tcPr>
          <w:p w14:paraId="23DF1986" w14:textId="5F6BE37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</w:t>
            </w:r>
            <w:r w:rsidR="00683EBB">
              <w:rPr>
                <w:lang w:val="ru-RU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40E2FD4D" w14:textId="71E98A6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F1C41B9" w14:textId="1C5B3724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5A122C60" w14:textId="4824363A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  <w:tr w:rsidR="00ED5592" w:rsidRPr="0012552E" w14:paraId="000EFEE0" w14:textId="77777777" w:rsidTr="002140FE">
        <w:tc>
          <w:tcPr>
            <w:tcW w:w="562" w:type="dxa"/>
          </w:tcPr>
          <w:p w14:paraId="23F92516" w14:textId="12EFE106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17</w:t>
            </w:r>
          </w:p>
        </w:tc>
        <w:tc>
          <w:tcPr>
            <w:tcW w:w="1276" w:type="dxa"/>
            <w:shd w:val="clear" w:color="auto" w:fill="auto"/>
          </w:tcPr>
          <w:p w14:paraId="2FBE1AAE" w14:textId="281D2EF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</w:t>
            </w:r>
            <w:r w:rsidR="00683EBB">
              <w:rPr>
                <w:lang w:val="ru-RU"/>
              </w:rPr>
              <w:t>7</w:t>
            </w:r>
            <w:r>
              <w:rPr>
                <w:lang w:val="ru-RU"/>
              </w:rPr>
              <w:t>.1</w:t>
            </w:r>
          </w:p>
        </w:tc>
        <w:tc>
          <w:tcPr>
            <w:tcW w:w="1701" w:type="dxa"/>
            <w:shd w:val="clear" w:color="auto" w:fill="auto"/>
          </w:tcPr>
          <w:p w14:paraId="2B1264F9" w14:textId="5C60B825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BB85D2D" w14:textId="058547E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опрос</w:t>
            </w:r>
          </w:p>
        </w:tc>
        <w:tc>
          <w:tcPr>
            <w:tcW w:w="3827" w:type="dxa"/>
            <w:shd w:val="clear" w:color="auto" w:fill="auto"/>
          </w:tcPr>
          <w:p w14:paraId="6ADB7471" w14:textId="6524F276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  <w:tr w:rsidR="00ED5592" w:rsidRPr="0012552E" w14:paraId="548D5913" w14:textId="77777777" w:rsidTr="002140FE">
        <w:tc>
          <w:tcPr>
            <w:tcW w:w="562" w:type="dxa"/>
          </w:tcPr>
          <w:p w14:paraId="1D4C7403" w14:textId="4C9FC16A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18</w:t>
            </w:r>
          </w:p>
        </w:tc>
        <w:tc>
          <w:tcPr>
            <w:tcW w:w="1276" w:type="dxa"/>
            <w:shd w:val="clear" w:color="auto" w:fill="auto"/>
          </w:tcPr>
          <w:p w14:paraId="350FC55E" w14:textId="2AC7A616" w:rsidR="00ED5592" w:rsidRPr="0071551F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</w:t>
            </w:r>
            <w:r>
              <w:t>.1.</w:t>
            </w:r>
            <w:r w:rsidR="00683EBB">
              <w:rPr>
                <w:lang w:val="ru-RU"/>
              </w:rPr>
              <w:t>7</w:t>
            </w:r>
            <w:r>
              <w:t>.1.1</w:t>
            </w:r>
          </w:p>
        </w:tc>
        <w:tc>
          <w:tcPr>
            <w:tcW w:w="1701" w:type="dxa"/>
            <w:shd w:val="clear" w:color="auto" w:fill="auto"/>
          </w:tcPr>
          <w:p w14:paraId="39136989" w14:textId="55768EE1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8C48410" w14:textId="1FE265E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вопросы</w:t>
            </w:r>
          </w:p>
        </w:tc>
        <w:tc>
          <w:tcPr>
            <w:tcW w:w="3827" w:type="dxa"/>
            <w:shd w:val="clear" w:color="auto" w:fill="auto"/>
          </w:tcPr>
          <w:p w14:paraId="660B24BD" w14:textId="4B6C2CCE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  <w:tr w:rsidR="00ED5592" w:rsidRPr="0012552E" w14:paraId="5AC73900" w14:textId="77777777" w:rsidTr="002140FE">
        <w:tc>
          <w:tcPr>
            <w:tcW w:w="562" w:type="dxa"/>
          </w:tcPr>
          <w:p w14:paraId="655D1EA0" w14:textId="543847AA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19</w:t>
            </w:r>
          </w:p>
        </w:tc>
        <w:tc>
          <w:tcPr>
            <w:tcW w:w="1276" w:type="dxa"/>
            <w:shd w:val="clear" w:color="auto" w:fill="auto"/>
          </w:tcPr>
          <w:p w14:paraId="798464D0" w14:textId="5668564F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.1.2</w:t>
            </w:r>
          </w:p>
        </w:tc>
        <w:tc>
          <w:tcPr>
            <w:tcW w:w="1701" w:type="dxa"/>
            <w:shd w:val="clear" w:color="auto" w:fill="auto"/>
          </w:tcPr>
          <w:p w14:paraId="671C8768" w14:textId="6A5FAD60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C8386C2" w14:textId="69DC7284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варианты ответов</w:t>
            </w:r>
          </w:p>
        </w:tc>
        <w:tc>
          <w:tcPr>
            <w:tcW w:w="3827" w:type="dxa"/>
            <w:shd w:val="clear" w:color="auto" w:fill="auto"/>
          </w:tcPr>
          <w:p w14:paraId="6CD5A27B" w14:textId="316E842E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  <w:tr w:rsidR="00ED5592" w:rsidRPr="0012552E" w14:paraId="13C580A4" w14:textId="77777777" w:rsidTr="002140FE">
        <w:tc>
          <w:tcPr>
            <w:tcW w:w="562" w:type="dxa"/>
          </w:tcPr>
          <w:p w14:paraId="28299341" w14:textId="4F80B3CB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20</w:t>
            </w:r>
          </w:p>
        </w:tc>
        <w:tc>
          <w:tcPr>
            <w:tcW w:w="1276" w:type="dxa"/>
            <w:shd w:val="clear" w:color="auto" w:fill="auto"/>
          </w:tcPr>
          <w:p w14:paraId="009C925D" w14:textId="2D98177B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.1.3</w:t>
            </w:r>
          </w:p>
        </w:tc>
        <w:tc>
          <w:tcPr>
            <w:tcW w:w="1701" w:type="dxa"/>
            <w:shd w:val="clear" w:color="auto" w:fill="auto"/>
          </w:tcPr>
          <w:p w14:paraId="11A7B894" w14:textId="5C1A8625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A60C17B" w14:textId="00992C1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3827" w:type="dxa"/>
            <w:shd w:val="clear" w:color="auto" w:fill="auto"/>
          </w:tcPr>
          <w:p w14:paraId="1CEB8E79" w14:textId="0F3CF80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  <w:tr w:rsidR="00ED5592" w:rsidRPr="0012552E" w14:paraId="194DBC6B" w14:textId="77777777" w:rsidTr="002140FE">
        <w:tc>
          <w:tcPr>
            <w:tcW w:w="562" w:type="dxa"/>
          </w:tcPr>
          <w:p w14:paraId="3286E9B8" w14:textId="6618A7F6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21</w:t>
            </w:r>
          </w:p>
        </w:tc>
        <w:tc>
          <w:tcPr>
            <w:tcW w:w="1276" w:type="dxa"/>
            <w:shd w:val="clear" w:color="auto" w:fill="auto"/>
          </w:tcPr>
          <w:p w14:paraId="6383E54A" w14:textId="312A67B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.1.4</w:t>
            </w:r>
          </w:p>
        </w:tc>
        <w:tc>
          <w:tcPr>
            <w:tcW w:w="1701" w:type="dxa"/>
            <w:shd w:val="clear" w:color="auto" w:fill="auto"/>
          </w:tcPr>
          <w:p w14:paraId="560021CC" w14:textId="3103C238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E1D67BF" w14:textId="783E9A9F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возможность выбора нескольких вариантов ответов</w:t>
            </w:r>
          </w:p>
        </w:tc>
        <w:tc>
          <w:tcPr>
            <w:tcW w:w="3827" w:type="dxa"/>
            <w:shd w:val="clear" w:color="auto" w:fill="auto"/>
          </w:tcPr>
          <w:p w14:paraId="29220605" w14:textId="14BEB7C5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может задать возможность выбора нескольких вариантов ответов</w:t>
            </w:r>
          </w:p>
        </w:tc>
      </w:tr>
      <w:tr w:rsidR="00ED5592" w:rsidRPr="0012552E" w14:paraId="6F12C265" w14:textId="77777777" w:rsidTr="002140FE">
        <w:tc>
          <w:tcPr>
            <w:tcW w:w="562" w:type="dxa"/>
          </w:tcPr>
          <w:p w14:paraId="16F84AEE" w14:textId="5455ED05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22</w:t>
            </w:r>
          </w:p>
        </w:tc>
        <w:tc>
          <w:tcPr>
            <w:tcW w:w="1276" w:type="dxa"/>
            <w:shd w:val="clear" w:color="auto" w:fill="auto"/>
          </w:tcPr>
          <w:p w14:paraId="5941F792" w14:textId="3AD4A903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.1.5</w:t>
            </w:r>
          </w:p>
        </w:tc>
        <w:tc>
          <w:tcPr>
            <w:tcW w:w="1701" w:type="dxa"/>
            <w:shd w:val="clear" w:color="auto" w:fill="auto"/>
          </w:tcPr>
          <w:p w14:paraId="52C3707C" w14:textId="739CAEF2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EBF13B9" w14:textId="3D6999AE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ограничение продолжительности голосования</w:t>
            </w:r>
          </w:p>
        </w:tc>
        <w:tc>
          <w:tcPr>
            <w:tcW w:w="3827" w:type="dxa"/>
            <w:shd w:val="clear" w:color="auto" w:fill="auto"/>
          </w:tcPr>
          <w:p w14:paraId="73646F67" w14:textId="76698EFA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создании опроса сотрудник может задать ограничение времени голосования</w:t>
            </w:r>
          </w:p>
        </w:tc>
      </w:tr>
      <w:tr w:rsidR="00ED5592" w:rsidRPr="0012552E" w14:paraId="2F07E32E" w14:textId="77777777" w:rsidTr="002140FE">
        <w:tc>
          <w:tcPr>
            <w:tcW w:w="562" w:type="dxa"/>
          </w:tcPr>
          <w:p w14:paraId="36B770C6" w14:textId="6CF21793" w:rsidR="00ED5592" w:rsidRPr="00A32783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23</w:t>
            </w:r>
          </w:p>
        </w:tc>
        <w:tc>
          <w:tcPr>
            <w:tcW w:w="1276" w:type="dxa"/>
            <w:shd w:val="clear" w:color="auto" w:fill="auto"/>
          </w:tcPr>
          <w:p w14:paraId="49D26DC3" w14:textId="38194B3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E</w:t>
            </w:r>
            <w:r w:rsidRPr="00A32783">
              <w:t>-1.1.</w:t>
            </w:r>
            <w:r w:rsidR="00683EBB" w:rsidRPr="00A32783">
              <w:rPr>
                <w:lang w:val="ru-RU"/>
              </w:rPr>
              <w:t>7</w:t>
            </w:r>
            <w:r w:rsidRPr="00A32783">
              <w:t>.1.5.1</w:t>
            </w:r>
          </w:p>
        </w:tc>
        <w:tc>
          <w:tcPr>
            <w:tcW w:w="1701" w:type="dxa"/>
            <w:shd w:val="clear" w:color="auto" w:fill="auto"/>
          </w:tcPr>
          <w:p w14:paraId="28C9B08D" w14:textId="0DB6C9C6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C86DB7A" w14:textId="510D68EB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Задать продолжительность голосования</w:t>
            </w:r>
          </w:p>
        </w:tc>
        <w:tc>
          <w:tcPr>
            <w:tcW w:w="3827" w:type="dxa"/>
            <w:shd w:val="clear" w:color="auto" w:fill="auto"/>
          </w:tcPr>
          <w:p w14:paraId="3C9EB162" w14:textId="6F8F91F4" w:rsidR="00ED5592" w:rsidRPr="00A32783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При задании режима викторины опроса сотрудник указывает продолжительность голосования</w:t>
            </w:r>
          </w:p>
        </w:tc>
      </w:tr>
      <w:tr w:rsidR="00ED5592" w:rsidRPr="0012552E" w14:paraId="61A2707C" w14:textId="77777777" w:rsidTr="002140FE">
        <w:tc>
          <w:tcPr>
            <w:tcW w:w="562" w:type="dxa"/>
          </w:tcPr>
          <w:p w14:paraId="3D791395" w14:textId="1430D183" w:rsidR="00ED5592" w:rsidRPr="00852F97" w:rsidRDefault="00852F97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24</w:t>
            </w:r>
          </w:p>
        </w:tc>
        <w:tc>
          <w:tcPr>
            <w:tcW w:w="1276" w:type="dxa"/>
            <w:shd w:val="clear" w:color="auto" w:fill="auto"/>
          </w:tcPr>
          <w:p w14:paraId="2ED4A575" w14:textId="366E3878" w:rsidR="00ED5592" w:rsidRPr="00ED5592" w:rsidRDefault="00ED5592" w:rsidP="001218E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>
              <w:t>-1.2</w:t>
            </w:r>
          </w:p>
        </w:tc>
        <w:tc>
          <w:tcPr>
            <w:tcW w:w="1701" w:type="dxa"/>
            <w:shd w:val="clear" w:color="auto" w:fill="auto"/>
          </w:tcPr>
          <w:p w14:paraId="2EDC3752" w14:textId="71DF318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1431902" w14:textId="1A7CEE6D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объявление</w:t>
            </w:r>
          </w:p>
        </w:tc>
        <w:tc>
          <w:tcPr>
            <w:tcW w:w="3827" w:type="dxa"/>
            <w:shd w:val="clear" w:color="auto" w:fill="auto"/>
          </w:tcPr>
          <w:p w14:paraId="162341DD" w14:textId="45D39D58" w:rsidR="00ED5592" w:rsidRPr="005924F1" w:rsidRDefault="00ED5592" w:rsidP="001218E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редактировать свои объявления</w:t>
            </w:r>
          </w:p>
        </w:tc>
      </w:tr>
      <w:tr w:rsidR="00683EBB" w:rsidRPr="0012552E" w14:paraId="363BF040" w14:textId="77777777" w:rsidTr="002140FE">
        <w:tc>
          <w:tcPr>
            <w:tcW w:w="562" w:type="dxa"/>
          </w:tcPr>
          <w:p w14:paraId="4C47BF32" w14:textId="17916664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25</w:t>
            </w:r>
          </w:p>
        </w:tc>
        <w:tc>
          <w:tcPr>
            <w:tcW w:w="1276" w:type="dxa"/>
            <w:shd w:val="clear" w:color="auto" w:fill="auto"/>
          </w:tcPr>
          <w:p w14:paraId="777EBB99" w14:textId="5767C123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E-1.2.1</w:t>
            </w:r>
          </w:p>
        </w:tc>
        <w:tc>
          <w:tcPr>
            <w:tcW w:w="1701" w:type="dxa"/>
            <w:shd w:val="clear" w:color="auto" w:fill="auto"/>
          </w:tcPr>
          <w:p w14:paraId="53EFE600" w14:textId="14462F3F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5576CEF" w14:textId="643C5BCD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текст объявления</w:t>
            </w:r>
          </w:p>
        </w:tc>
        <w:tc>
          <w:tcPr>
            <w:tcW w:w="3827" w:type="dxa"/>
            <w:shd w:val="clear" w:color="auto" w:fill="auto"/>
          </w:tcPr>
          <w:p w14:paraId="75FAEBFB" w14:textId="1BB8F5DA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изменить текст своего объявления</w:t>
            </w:r>
          </w:p>
        </w:tc>
      </w:tr>
      <w:tr w:rsidR="00683EBB" w:rsidRPr="0012552E" w14:paraId="4976F045" w14:textId="77777777" w:rsidTr="002140FE">
        <w:tc>
          <w:tcPr>
            <w:tcW w:w="562" w:type="dxa"/>
          </w:tcPr>
          <w:p w14:paraId="272A4D47" w14:textId="0677194F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26</w:t>
            </w:r>
          </w:p>
        </w:tc>
        <w:tc>
          <w:tcPr>
            <w:tcW w:w="1276" w:type="dxa"/>
            <w:shd w:val="clear" w:color="auto" w:fill="auto"/>
          </w:tcPr>
          <w:p w14:paraId="1CE36194" w14:textId="6ED052A9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5A233ADD" w14:textId="638F4107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49610CC" w14:textId="0F8FEF62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группы получателей</w:t>
            </w:r>
          </w:p>
        </w:tc>
        <w:tc>
          <w:tcPr>
            <w:tcW w:w="3827" w:type="dxa"/>
            <w:shd w:val="clear" w:color="auto" w:fill="auto"/>
          </w:tcPr>
          <w:p w14:paraId="5C0F13C9" w14:textId="1FD85756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  <w:tr w:rsidR="0023030C" w:rsidRPr="0012552E" w14:paraId="69F825D5" w14:textId="77777777" w:rsidTr="002140FE">
        <w:tc>
          <w:tcPr>
            <w:tcW w:w="562" w:type="dxa"/>
          </w:tcPr>
          <w:p w14:paraId="477D044C" w14:textId="40D2E31D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27</w:t>
            </w:r>
          </w:p>
        </w:tc>
        <w:tc>
          <w:tcPr>
            <w:tcW w:w="1276" w:type="dxa"/>
            <w:shd w:val="clear" w:color="auto" w:fill="auto"/>
          </w:tcPr>
          <w:p w14:paraId="221AB2F3" w14:textId="26461FC5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54FD7DC" w14:textId="09BE8BC7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3190CFC" w14:textId="17853655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Задать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4313CEFA" w14:textId="3F8E188A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задать срок автоматического сокрытия объявления</w:t>
            </w:r>
          </w:p>
        </w:tc>
      </w:tr>
      <w:tr w:rsidR="0023030C" w:rsidRPr="0012552E" w14:paraId="0237A622" w14:textId="77777777" w:rsidTr="002140FE">
        <w:tc>
          <w:tcPr>
            <w:tcW w:w="562" w:type="dxa"/>
          </w:tcPr>
          <w:p w14:paraId="57E2E942" w14:textId="70A7086B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28</w:t>
            </w:r>
          </w:p>
        </w:tc>
        <w:tc>
          <w:tcPr>
            <w:tcW w:w="1276" w:type="dxa"/>
            <w:shd w:val="clear" w:color="auto" w:fill="auto"/>
          </w:tcPr>
          <w:p w14:paraId="371B7FD0" w14:textId="40BCFA6F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35032B8D" w14:textId="6E0509C9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5AA83A8" w14:textId="170123FB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срок автоматического сокрытия</w:t>
            </w:r>
          </w:p>
        </w:tc>
        <w:tc>
          <w:tcPr>
            <w:tcW w:w="3827" w:type="dxa"/>
            <w:shd w:val="clear" w:color="auto" w:fill="auto"/>
          </w:tcPr>
          <w:p w14:paraId="0989B028" w14:textId="18D284BD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срок автоматического объявления</w:t>
            </w:r>
          </w:p>
        </w:tc>
      </w:tr>
      <w:tr w:rsidR="0023030C" w:rsidRPr="0012552E" w14:paraId="2729531A" w14:textId="77777777" w:rsidTr="002140FE">
        <w:tc>
          <w:tcPr>
            <w:tcW w:w="562" w:type="dxa"/>
          </w:tcPr>
          <w:p w14:paraId="2BE9B4DF" w14:textId="7C396319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lastRenderedPageBreak/>
              <w:t>29</w:t>
            </w:r>
          </w:p>
        </w:tc>
        <w:tc>
          <w:tcPr>
            <w:tcW w:w="1276" w:type="dxa"/>
            <w:shd w:val="clear" w:color="auto" w:fill="auto"/>
          </w:tcPr>
          <w:p w14:paraId="3FCC8DBA" w14:textId="15EAEDA0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5</w:t>
            </w:r>
          </w:p>
        </w:tc>
        <w:tc>
          <w:tcPr>
            <w:tcW w:w="1701" w:type="dxa"/>
            <w:shd w:val="clear" w:color="auto" w:fill="auto"/>
          </w:tcPr>
          <w:p w14:paraId="2565F3AF" w14:textId="52556293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342559E" w14:textId="5E329D5E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Отменить автоматическое сокрытие</w:t>
            </w:r>
          </w:p>
        </w:tc>
        <w:tc>
          <w:tcPr>
            <w:tcW w:w="3827" w:type="dxa"/>
            <w:shd w:val="clear" w:color="auto" w:fill="auto"/>
          </w:tcPr>
          <w:p w14:paraId="32DB6E75" w14:textId="55ACC4F0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отменить автоматическое сокрытие объявления</w:t>
            </w:r>
          </w:p>
        </w:tc>
      </w:tr>
      <w:tr w:rsidR="0023030C" w:rsidRPr="0012552E" w14:paraId="0F723184" w14:textId="77777777" w:rsidTr="002140FE">
        <w:tc>
          <w:tcPr>
            <w:tcW w:w="562" w:type="dxa"/>
          </w:tcPr>
          <w:p w14:paraId="26668C7D" w14:textId="3230EEE2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30</w:t>
            </w:r>
          </w:p>
        </w:tc>
        <w:tc>
          <w:tcPr>
            <w:tcW w:w="1276" w:type="dxa"/>
            <w:shd w:val="clear" w:color="auto" w:fill="auto"/>
          </w:tcPr>
          <w:p w14:paraId="47284C76" w14:textId="46D62C10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700A156B" w14:textId="30B3734D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DE49FCF" w14:textId="0B32CDC6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дату и время отложенной публикации</w:t>
            </w:r>
          </w:p>
        </w:tc>
        <w:tc>
          <w:tcPr>
            <w:tcW w:w="3827" w:type="dxa"/>
            <w:shd w:val="clear" w:color="auto" w:fill="auto"/>
          </w:tcPr>
          <w:p w14:paraId="56D39E71" w14:textId="1FC94E96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  <w:tr w:rsidR="0023030C" w:rsidRPr="0012552E" w14:paraId="4CCB6D3F" w14:textId="77777777" w:rsidTr="002140FE">
        <w:tc>
          <w:tcPr>
            <w:tcW w:w="562" w:type="dxa"/>
          </w:tcPr>
          <w:p w14:paraId="06322C6F" w14:textId="0396F22F" w:rsidR="0023030C" w:rsidRPr="00852F97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31</w:t>
            </w:r>
          </w:p>
        </w:tc>
        <w:tc>
          <w:tcPr>
            <w:tcW w:w="1276" w:type="dxa"/>
            <w:shd w:val="clear" w:color="auto" w:fill="auto"/>
          </w:tcPr>
          <w:p w14:paraId="4DDF4BBB" w14:textId="114F32A6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7</w:t>
            </w:r>
          </w:p>
        </w:tc>
        <w:tc>
          <w:tcPr>
            <w:tcW w:w="1701" w:type="dxa"/>
            <w:shd w:val="clear" w:color="auto" w:fill="auto"/>
          </w:tcPr>
          <w:p w14:paraId="0A6921A0" w14:textId="6F5B18E7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3B9EAF" w14:textId="01BC8D32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Прикрепить новые файлы</w:t>
            </w:r>
          </w:p>
        </w:tc>
        <w:tc>
          <w:tcPr>
            <w:tcW w:w="3827" w:type="dxa"/>
            <w:shd w:val="clear" w:color="auto" w:fill="auto"/>
          </w:tcPr>
          <w:p w14:paraId="50439C2E" w14:textId="0281B839" w:rsidR="0023030C" w:rsidRPr="00D836EF" w:rsidRDefault="0023030C" w:rsidP="0023030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прикрепить новые файлы</w:t>
            </w:r>
          </w:p>
        </w:tc>
      </w:tr>
      <w:tr w:rsidR="00683EBB" w:rsidRPr="0012552E" w14:paraId="122ACEAB" w14:textId="77777777" w:rsidTr="002140FE">
        <w:tc>
          <w:tcPr>
            <w:tcW w:w="562" w:type="dxa"/>
          </w:tcPr>
          <w:p w14:paraId="756C5C07" w14:textId="14E74E19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32</w:t>
            </w:r>
          </w:p>
        </w:tc>
        <w:tc>
          <w:tcPr>
            <w:tcW w:w="1276" w:type="dxa"/>
            <w:shd w:val="clear" w:color="auto" w:fill="auto"/>
          </w:tcPr>
          <w:p w14:paraId="59135EBE" w14:textId="133F37CA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8</w:t>
            </w:r>
          </w:p>
        </w:tc>
        <w:tc>
          <w:tcPr>
            <w:tcW w:w="1701" w:type="dxa"/>
            <w:shd w:val="clear" w:color="auto" w:fill="auto"/>
          </w:tcPr>
          <w:p w14:paraId="572695EF" w14:textId="14D73E25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E52D5C6" w14:textId="5C819E9D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Открепить файлы</w:t>
            </w:r>
          </w:p>
        </w:tc>
        <w:tc>
          <w:tcPr>
            <w:tcW w:w="3827" w:type="dxa"/>
            <w:shd w:val="clear" w:color="auto" w:fill="auto"/>
          </w:tcPr>
          <w:p w14:paraId="4AE018F8" w14:textId="3D4CB540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открепить прикрепленные ранее или при текущем редактировании файлы</w:t>
            </w:r>
          </w:p>
        </w:tc>
      </w:tr>
      <w:tr w:rsidR="00683EBB" w:rsidRPr="0012552E" w14:paraId="42797AF6" w14:textId="77777777" w:rsidTr="002140FE">
        <w:tc>
          <w:tcPr>
            <w:tcW w:w="562" w:type="dxa"/>
          </w:tcPr>
          <w:p w14:paraId="0FA01A5F" w14:textId="451F5ABF" w:rsidR="00683EBB" w:rsidRPr="00852F97" w:rsidRDefault="00852F97" w:rsidP="00683EBB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33</w:t>
            </w:r>
          </w:p>
        </w:tc>
        <w:tc>
          <w:tcPr>
            <w:tcW w:w="1276" w:type="dxa"/>
            <w:shd w:val="clear" w:color="auto" w:fill="auto"/>
          </w:tcPr>
          <w:p w14:paraId="0C206596" w14:textId="42EF315E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9</w:t>
            </w:r>
          </w:p>
        </w:tc>
        <w:tc>
          <w:tcPr>
            <w:tcW w:w="1701" w:type="dxa"/>
            <w:shd w:val="clear" w:color="auto" w:fill="auto"/>
          </w:tcPr>
          <w:p w14:paraId="51E5F260" w14:textId="2077DE65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D902044" w14:textId="023CC08F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Прикрепить опрос</w:t>
            </w:r>
          </w:p>
        </w:tc>
        <w:tc>
          <w:tcPr>
            <w:tcW w:w="3827" w:type="dxa"/>
            <w:shd w:val="clear" w:color="auto" w:fill="auto"/>
          </w:tcPr>
          <w:p w14:paraId="1D32D747" w14:textId="0DEFFC57" w:rsidR="00683EBB" w:rsidRPr="00D836EF" w:rsidRDefault="00683EBB" w:rsidP="00683E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пользователь может прикрепить опрос</w:t>
            </w:r>
          </w:p>
        </w:tc>
      </w:tr>
      <w:tr w:rsidR="00A32783" w:rsidRPr="0012552E" w14:paraId="449290D3" w14:textId="77777777" w:rsidTr="002140FE">
        <w:tc>
          <w:tcPr>
            <w:tcW w:w="562" w:type="dxa"/>
          </w:tcPr>
          <w:p w14:paraId="047077C0" w14:textId="308594C1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yellow"/>
              </w:rPr>
            </w:pPr>
            <w:r w:rsidRPr="00A32783">
              <w:t>34</w:t>
            </w:r>
          </w:p>
        </w:tc>
        <w:tc>
          <w:tcPr>
            <w:tcW w:w="1276" w:type="dxa"/>
            <w:shd w:val="clear" w:color="auto" w:fill="auto"/>
          </w:tcPr>
          <w:p w14:paraId="56CDB661" w14:textId="7787F46C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2CDA8CD8" w14:textId="35B8CA12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759F9A2" w14:textId="0D2CF1AE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Управление опросами</w:t>
            </w:r>
          </w:p>
        </w:tc>
        <w:tc>
          <w:tcPr>
            <w:tcW w:w="3827" w:type="dxa"/>
            <w:shd w:val="clear" w:color="auto" w:fill="auto"/>
          </w:tcPr>
          <w:p w14:paraId="31CA9A6A" w14:textId="10404B39" w:rsidR="00A32783" w:rsidRPr="005924F1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highlight w:val="yellow"/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опросами</w:t>
            </w:r>
            <w:r>
              <w:rPr>
                <w:lang w:val="ru-RU"/>
              </w:rPr>
              <w:t xml:space="preserve"> на доске объявлений</w:t>
            </w:r>
          </w:p>
        </w:tc>
      </w:tr>
      <w:tr w:rsidR="00A32783" w:rsidRPr="0012552E" w14:paraId="6038EBE5" w14:textId="77777777" w:rsidTr="002140FE">
        <w:tc>
          <w:tcPr>
            <w:tcW w:w="562" w:type="dxa"/>
          </w:tcPr>
          <w:p w14:paraId="7027D103" w14:textId="4E7C55ED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35</w:t>
            </w:r>
          </w:p>
        </w:tc>
        <w:tc>
          <w:tcPr>
            <w:tcW w:w="1276" w:type="dxa"/>
            <w:shd w:val="clear" w:color="auto" w:fill="auto"/>
          </w:tcPr>
          <w:p w14:paraId="5F2F626F" w14:textId="0D92873A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E-2</w:t>
            </w:r>
            <w:r w:rsidRPr="00A32783">
              <w:t>.1</w:t>
            </w:r>
          </w:p>
        </w:tc>
        <w:tc>
          <w:tcPr>
            <w:tcW w:w="1701" w:type="dxa"/>
            <w:shd w:val="clear" w:color="auto" w:fill="auto"/>
          </w:tcPr>
          <w:p w14:paraId="37E02872" w14:textId="495A746B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7C7B60" w14:textId="2E30F720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Собрать результаты опроса</w:t>
            </w:r>
          </w:p>
        </w:tc>
        <w:tc>
          <w:tcPr>
            <w:tcW w:w="3827" w:type="dxa"/>
            <w:shd w:val="clear" w:color="auto" w:fill="auto"/>
          </w:tcPr>
          <w:p w14:paraId="1B95E32D" w14:textId="278560B1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  <w:tr w:rsidR="00A32783" w:rsidRPr="0012552E" w14:paraId="228C9AD3" w14:textId="77777777" w:rsidTr="002140FE">
        <w:tc>
          <w:tcPr>
            <w:tcW w:w="562" w:type="dxa"/>
          </w:tcPr>
          <w:p w14:paraId="2B41B8E0" w14:textId="7FAB2673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36</w:t>
            </w:r>
          </w:p>
        </w:tc>
        <w:tc>
          <w:tcPr>
            <w:tcW w:w="1276" w:type="dxa"/>
            <w:shd w:val="clear" w:color="auto" w:fill="auto"/>
          </w:tcPr>
          <w:p w14:paraId="3D4BC043" w14:textId="42DB2684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E-2.1.1</w:t>
            </w:r>
          </w:p>
        </w:tc>
        <w:tc>
          <w:tcPr>
            <w:tcW w:w="1701" w:type="dxa"/>
            <w:shd w:val="clear" w:color="auto" w:fill="auto"/>
          </w:tcPr>
          <w:p w14:paraId="1E1BA215" w14:textId="6C6162FA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525CE02" w14:textId="6F1F0688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Выгрузить результаты опроса</w:t>
            </w:r>
          </w:p>
        </w:tc>
        <w:tc>
          <w:tcPr>
            <w:tcW w:w="3827" w:type="dxa"/>
            <w:shd w:val="clear" w:color="auto" w:fill="auto"/>
          </w:tcPr>
          <w:p w14:paraId="365CD60E" w14:textId="144A7709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выгрузить результаты опроса в различных форматах</w:t>
            </w:r>
          </w:p>
        </w:tc>
      </w:tr>
      <w:tr w:rsidR="00A32783" w:rsidRPr="0012552E" w14:paraId="46072C5A" w14:textId="77777777" w:rsidTr="002140FE">
        <w:tc>
          <w:tcPr>
            <w:tcW w:w="562" w:type="dxa"/>
          </w:tcPr>
          <w:p w14:paraId="1ECD2E9E" w14:textId="6467539E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37</w:t>
            </w:r>
          </w:p>
        </w:tc>
        <w:tc>
          <w:tcPr>
            <w:tcW w:w="1276" w:type="dxa"/>
            <w:shd w:val="clear" w:color="auto" w:fill="auto"/>
          </w:tcPr>
          <w:p w14:paraId="676B9393" w14:textId="07C54FD7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E-2</w:t>
            </w:r>
            <w:r w:rsidRPr="00A32783">
              <w:t>.2</w:t>
            </w:r>
          </w:p>
        </w:tc>
        <w:tc>
          <w:tcPr>
            <w:tcW w:w="1701" w:type="dxa"/>
            <w:shd w:val="clear" w:color="auto" w:fill="auto"/>
          </w:tcPr>
          <w:p w14:paraId="250956DB" w14:textId="3794AE18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255CAF9" w14:textId="5DE79107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Закрыть опрос</w:t>
            </w:r>
          </w:p>
        </w:tc>
        <w:tc>
          <w:tcPr>
            <w:tcW w:w="3827" w:type="dxa"/>
            <w:shd w:val="clear" w:color="auto" w:fill="auto"/>
          </w:tcPr>
          <w:p w14:paraId="6058B43B" w14:textId="17B3B03B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остановить голосование в любом опросе, автором которого является, закрыв его</w:t>
            </w:r>
          </w:p>
        </w:tc>
      </w:tr>
      <w:tr w:rsidR="00A32783" w:rsidRPr="0012552E" w14:paraId="015327D4" w14:textId="77777777" w:rsidTr="002140FE">
        <w:tc>
          <w:tcPr>
            <w:tcW w:w="562" w:type="dxa"/>
          </w:tcPr>
          <w:p w14:paraId="2AC0F502" w14:textId="570DDDC7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38</w:t>
            </w:r>
          </w:p>
        </w:tc>
        <w:tc>
          <w:tcPr>
            <w:tcW w:w="1276" w:type="dxa"/>
            <w:shd w:val="clear" w:color="auto" w:fill="auto"/>
          </w:tcPr>
          <w:p w14:paraId="47842338" w14:textId="637C967B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E-1.3</w:t>
            </w:r>
          </w:p>
        </w:tc>
        <w:tc>
          <w:tcPr>
            <w:tcW w:w="1701" w:type="dxa"/>
            <w:shd w:val="clear" w:color="auto" w:fill="auto"/>
          </w:tcPr>
          <w:p w14:paraId="3347FEDA" w14:textId="3DA5DEBA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C08AD10" w14:textId="1F5E4A95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3827" w:type="dxa"/>
            <w:shd w:val="clear" w:color="auto" w:fill="auto"/>
          </w:tcPr>
          <w:p w14:paraId="23E41DAC" w14:textId="7F5FF4C4" w:rsidR="00A32783" w:rsidRPr="00A32783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  <w:tr w:rsidR="00893859" w:rsidRPr="0012552E" w14:paraId="5483D027" w14:textId="77777777" w:rsidTr="002140FE">
        <w:tc>
          <w:tcPr>
            <w:tcW w:w="562" w:type="dxa"/>
          </w:tcPr>
          <w:p w14:paraId="5ABFB505" w14:textId="4A0BB52B" w:rsidR="00893859" w:rsidRPr="00852F97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39</w:t>
            </w:r>
          </w:p>
        </w:tc>
        <w:tc>
          <w:tcPr>
            <w:tcW w:w="1276" w:type="dxa"/>
            <w:shd w:val="clear" w:color="auto" w:fill="auto"/>
          </w:tcPr>
          <w:p w14:paraId="2BC8B304" w14:textId="1F3DFDB7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E-1.4</w:t>
            </w:r>
          </w:p>
        </w:tc>
        <w:tc>
          <w:tcPr>
            <w:tcW w:w="1701" w:type="dxa"/>
            <w:shd w:val="clear" w:color="auto" w:fill="auto"/>
          </w:tcPr>
          <w:p w14:paraId="4D8871D3" w14:textId="283B085C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06838F89" w14:textId="7BBC71B5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объявление</w:t>
            </w:r>
          </w:p>
        </w:tc>
        <w:tc>
          <w:tcPr>
            <w:tcW w:w="3827" w:type="dxa"/>
            <w:shd w:val="clear" w:color="auto" w:fill="auto"/>
          </w:tcPr>
          <w:p w14:paraId="0026331F" w14:textId="22E82B63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любое свое объявление.</w:t>
            </w:r>
          </w:p>
        </w:tc>
      </w:tr>
      <w:tr w:rsidR="00A32783" w:rsidRPr="0012552E" w14:paraId="10CA2F21" w14:textId="77777777" w:rsidTr="002140FE">
        <w:tc>
          <w:tcPr>
            <w:tcW w:w="562" w:type="dxa"/>
          </w:tcPr>
          <w:p w14:paraId="7EAE503E" w14:textId="20208789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40</w:t>
            </w:r>
          </w:p>
        </w:tc>
        <w:tc>
          <w:tcPr>
            <w:tcW w:w="1276" w:type="dxa"/>
            <w:shd w:val="clear" w:color="auto" w:fill="auto"/>
          </w:tcPr>
          <w:p w14:paraId="00494C58" w14:textId="01E04ED8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E-1.5</w:t>
            </w:r>
          </w:p>
        </w:tc>
        <w:tc>
          <w:tcPr>
            <w:tcW w:w="1701" w:type="dxa"/>
            <w:shd w:val="clear" w:color="auto" w:fill="auto"/>
          </w:tcPr>
          <w:p w14:paraId="17027C27" w14:textId="153D56A4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5618FC7" w14:textId="6D317E76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Скрыть объявление</w:t>
            </w:r>
          </w:p>
        </w:tc>
        <w:tc>
          <w:tcPr>
            <w:tcW w:w="3827" w:type="dxa"/>
            <w:shd w:val="clear" w:color="auto" w:fill="auto"/>
          </w:tcPr>
          <w:p w14:paraId="1AD5A290" w14:textId="1ECD5E25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  <w:tr w:rsidR="00A32783" w:rsidRPr="0012552E" w14:paraId="24606E6B" w14:textId="77777777" w:rsidTr="002140FE">
        <w:tc>
          <w:tcPr>
            <w:tcW w:w="562" w:type="dxa"/>
          </w:tcPr>
          <w:p w14:paraId="5876DCBA" w14:textId="5BCF08AB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41</w:t>
            </w:r>
          </w:p>
        </w:tc>
        <w:tc>
          <w:tcPr>
            <w:tcW w:w="1276" w:type="dxa"/>
            <w:shd w:val="clear" w:color="auto" w:fill="auto"/>
          </w:tcPr>
          <w:p w14:paraId="62FEBB4A" w14:textId="47A16CD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</w:t>
            </w:r>
          </w:p>
        </w:tc>
        <w:tc>
          <w:tcPr>
            <w:tcW w:w="1701" w:type="dxa"/>
            <w:shd w:val="clear" w:color="auto" w:fill="auto"/>
          </w:tcPr>
          <w:p w14:paraId="6163F00E" w14:textId="16DA0F56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51FD31AF" w14:textId="468B20C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7967F64A" w14:textId="627601AE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  <w:tr w:rsidR="00A32783" w:rsidRPr="0012552E" w14:paraId="2A7ADCAE" w14:textId="77777777" w:rsidTr="002140FE">
        <w:tc>
          <w:tcPr>
            <w:tcW w:w="562" w:type="dxa"/>
          </w:tcPr>
          <w:p w14:paraId="70FABCC3" w14:textId="1717EF34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42</w:t>
            </w:r>
          </w:p>
        </w:tc>
        <w:tc>
          <w:tcPr>
            <w:tcW w:w="1276" w:type="dxa"/>
            <w:shd w:val="clear" w:color="auto" w:fill="auto"/>
          </w:tcPr>
          <w:p w14:paraId="5E2872AF" w14:textId="642B6CAA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E-1.6.1</w:t>
            </w:r>
          </w:p>
        </w:tc>
        <w:tc>
          <w:tcPr>
            <w:tcW w:w="1701" w:type="dxa"/>
            <w:shd w:val="clear" w:color="auto" w:fill="auto"/>
          </w:tcPr>
          <w:p w14:paraId="50C48880" w14:textId="70F4AAA5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1EB58A0B" w14:textId="75436390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3827" w:type="dxa"/>
            <w:shd w:val="clear" w:color="auto" w:fill="auto"/>
          </w:tcPr>
          <w:p w14:paraId="357D7EEB" w14:textId="354F939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  <w:tr w:rsidR="00A32783" w:rsidRPr="009900F4" w14:paraId="2B9042E5" w14:textId="77777777" w:rsidTr="002140FE">
        <w:tc>
          <w:tcPr>
            <w:tcW w:w="562" w:type="dxa"/>
          </w:tcPr>
          <w:p w14:paraId="4E6702DE" w14:textId="1AAF32A0" w:rsidR="00A32783" w:rsidRPr="00852F97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43</w:t>
            </w:r>
          </w:p>
        </w:tc>
        <w:tc>
          <w:tcPr>
            <w:tcW w:w="1276" w:type="dxa"/>
            <w:shd w:val="clear" w:color="auto" w:fill="auto"/>
          </w:tcPr>
          <w:p w14:paraId="60E5CCB9" w14:textId="48DE8ABC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E-1.6.</w:t>
            </w:r>
            <w:r w:rsidRPr="00D836EF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AEBB962" w14:textId="1C7D1794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033DF2E" w14:textId="05FE54F9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Восстановить </w:t>
            </w:r>
            <w:r w:rsidRPr="00D836EF">
              <w:rPr>
                <w:lang w:val="ru-RU"/>
              </w:rPr>
              <w:lastRenderedPageBreak/>
              <w:t>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1105EE36" w14:textId="090E7D85" w:rsidR="00A32783" w:rsidRPr="00D836EF" w:rsidRDefault="00A32783" w:rsidP="00A32783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lastRenderedPageBreak/>
              <w:t xml:space="preserve">Сотрудник может восстановить любое </w:t>
            </w:r>
            <w:r w:rsidRPr="00D836EF">
              <w:rPr>
                <w:lang w:val="ru-RU"/>
              </w:rPr>
              <w:lastRenderedPageBreak/>
              <w:t>свое скрытое объявление, если оно еще не было удалено. Аудитория объявления не при восстановлении объявления не получает уведомлений</w:t>
            </w:r>
          </w:p>
        </w:tc>
      </w:tr>
      <w:tr w:rsidR="0014673C" w:rsidRPr="0012552E" w14:paraId="28BD37F1" w14:textId="77777777" w:rsidTr="002140FE">
        <w:tc>
          <w:tcPr>
            <w:tcW w:w="562" w:type="dxa"/>
          </w:tcPr>
          <w:p w14:paraId="0B6F438C" w14:textId="761665B4" w:rsidR="0014673C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lastRenderedPageBreak/>
              <w:t>44</w:t>
            </w:r>
          </w:p>
        </w:tc>
        <w:tc>
          <w:tcPr>
            <w:tcW w:w="1276" w:type="dxa"/>
            <w:shd w:val="clear" w:color="auto" w:fill="auto"/>
          </w:tcPr>
          <w:p w14:paraId="467F099B" w14:textId="454912B7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E-1.6.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12A05E8C" w14:textId="0433E679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2D57CF2B" w14:textId="556F24CE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скрытое объявление</w:t>
            </w:r>
          </w:p>
        </w:tc>
        <w:tc>
          <w:tcPr>
            <w:tcW w:w="3827" w:type="dxa"/>
            <w:shd w:val="clear" w:color="auto" w:fill="auto"/>
          </w:tcPr>
          <w:p w14:paraId="1CB361D7" w14:textId="3CE6C9BE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свое скрытое объявление</w:t>
            </w:r>
          </w:p>
        </w:tc>
      </w:tr>
      <w:tr w:rsidR="0014673C" w:rsidRPr="0012552E" w14:paraId="4367D741" w14:textId="77777777" w:rsidTr="002140FE">
        <w:tc>
          <w:tcPr>
            <w:tcW w:w="562" w:type="dxa"/>
          </w:tcPr>
          <w:p w14:paraId="404C16FA" w14:textId="54489D08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45</w:t>
            </w:r>
          </w:p>
        </w:tc>
        <w:tc>
          <w:tcPr>
            <w:tcW w:w="1276" w:type="dxa"/>
            <w:shd w:val="clear" w:color="auto" w:fill="auto"/>
          </w:tcPr>
          <w:p w14:paraId="421A533B" w14:textId="0BF21F7A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</w:t>
            </w:r>
          </w:p>
        </w:tc>
        <w:tc>
          <w:tcPr>
            <w:tcW w:w="1701" w:type="dxa"/>
            <w:shd w:val="clear" w:color="auto" w:fill="auto"/>
          </w:tcPr>
          <w:p w14:paraId="06F7D32E" w14:textId="62AE3BB9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C6D4FE5" w14:textId="51360F15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3827" w:type="dxa"/>
            <w:shd w:val="clear" w:color="auto" w:fill="auto"/>
          </w:tcPr>
          <w:p w14:paraId="389EE945" w14:textId="21ED8188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  <w:tr w:rsidR="0014673C" w:rsidRPr="0012552E" w14:paraId="6AA4D60C" w14:textId="77777777" w:rsidTr="002140FE">
        <w:tc>
          <w:tcPr>
            <w:tcW w:w="562" w:type="dxa"/>
          </w:tcPr>
          <w:p w14:paraId="7DA9E4F3" w14:textId="00BD1274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46</w:t>
            </w:r>
          </w:p>
        </w:tc>
        <w:tc>
          <w:tcPr>
            <w:tcW w:w="1276" w:type="dxa"/>
            <w:shd w:val="clear" w:color="auto" w:fill="auto"/>
          </w:tcPr>
          <w:p w14:paraId="79C13629" w14:textId="2F8EFD46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E-1.7.1</w:t>
            </w:r>
          </w:p>
        </w:tc>
        <w:tc>
          <w:tcPr>
            <w:tcW w:w="1701" w:type="dxa"/>
            <w:shd w:val="clear" w:color="auto" w:fill="auto"/>
          </w:tcPr>
          <w:p w14:paraId="0447B4B7" w14:textId="1B97291E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4DEC80A9" w14:textId="111130B4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3827" w:type="dxa"/>
            <w:shd w:val="clear" w:color="auto" w:fill="auto"/>
          </w:tcPr>
          <w:p w14:paraId="0510A55F" w14:textId="5B8623D5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  <w:tr w:rsidR="0014673C" w:rsidRPr="0012552E" w14:paraId="4B427796" w14:textId="77777777" w:rsidTr="002140FE">
        <w:tc>
          <w:tcPr>
            <w:tcW w:w="562" w:type="dxa"/>
          </w:tcPr>
          <w:p w14:paraId="0132D941" w14:textId="707997BF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47</w:t>
            </w:r>
          </w:p>
        </w:tc>
        <w:tc>
          <w:tcPr>
            <w:tcW w:w="1276" w:type="dxa"/>
            <w:shd w:val="clear" w:color="auto" w:fill="auto"/>
          </w:tcPr>
          <w:p w14:paraId="16C547E4" w14:textId="4419964B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E-1.7.2</w:t>
            </w:r>
          </w:p>
        </w:tc>
        <w:tc>
          <w:tcPr>
            <w:tcW w:w="1701" w:type="dxa"/>
            <w:shd w:val="clear" w:color="auto" w:fill="auto"/>
          </w:tcPr>
          <w:p w14:paraId="2963AEED" w14:textId="24A79503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703A88CF" w14:textId="4C0C5ECB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109F5311" w14:textId="119D6F42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  <w:tr w:rsidR="00893859" w:rsidRPr="0012552E" w14:paraId="5EE1E4BF" w14:textId="77777777" w:rsidTr="002140FE">
        <w:tc>
          <w:tcPr>
            <w:tcW w:w="562" w:type="dxa"/>
          </w:tcPr>
          <w:p w14:paraId="594455BA" w14:textId="03BF6FA8" w:rsidR="00893859" w:rsidRPr="00852F97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48</w:t>
            </w:r>
          </w:p>
        </w:tc>
        <w:tc>
          <w:tcPr>
            <w:tcW w:w="1276" w:type="dxa"/>
            <w:shd w:val="clear" w:color="auto" w:fill="auto"/>
          </w:tcPr>
          <w:p w14:paraId="2D99B6F5" w14:textId="5FC204D3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7D0CAE8A" w14:textId="3140084A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6A90E6A8" w14:textId="6AD47AF7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Редактировать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53EDA50E" w14:textId="2B6BFDC0" w:rsidR="00893859" w:rsidRPr="00D836EF" w:rsidRDefault="00893859" w:rsidP="0089385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редактировать отложенное объявление, автором которого является</w:t>
            </w:r>
          </w:p>
        </w:tc>
      </w:tr>
      <w:tr w:rsidR="0014673C" w:rsidRPr="0012552E" w14:paraId="57683C3A" w14:textId="77777777" w:rsidTr="002140FE">
        <w:tc>
          <w:tcPr>
            <w:tcW w:w="562" w:type="dxa"/>
          </w:tcPr>
          <w:p w14:paraId="22809716" w14:textId="622B2305" w:rsidR="0014673C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49</w:t>
            </w:r>
          </w:p>
        </w:tc>
        <w:tc>
          <w:tcPr>
            <w:tcW w:w="1276" w:type="dxa"/>
            <w:shd w:val="clear" w:color="auto" w:fill="auto"/>
          </w:tcPr>
          <w:p w14:paraId="3A30DB38" w14:textId="7DC78CDC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D836EF">
              <w:t>E-1.7.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701" w:type="dxa"/>
            <w:shd w:val="clear" w:color="auto" w:fill="auto"/>
          </w:tcPr>
          <w:p w14:paraId="7F56BDF8" w14:textId="6B73C4B0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85" w:type="dxa"/>
            <w:shd w:val="clear" w:color="auto" w:fill="auto"/>
          </w:tcPr>
          <w:p w14:paraId="3DC2D000" w14:textId="534D7C03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отложенное объявление</w:t>
            </w:r>
          </w:p>
        </w:tc>
        <w:tc>
          <w:tcPr>
            <w:tcW w:w="3827" w:type="dxa"/>
            <w:shd w:val="clear" w:color="auto" w:fill="auto"/>
          </w:tcPr>
          <w:p w14:paraId="75B2620B" w14:textId="5E9B6477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отложенное объявление, автором которого является</w:t>
            </w:r>
          </w:p>
        </w:tc>
      </w:tr>
      <w:tr w:rsidR="0014673C" w:rsidRPr="0012552E" w14:paraId="764448B4" w14:textId="77777777" w:rsidTr="002140FE">
        <w:tc>
          <w:tcPr>
            <w:tcW w:w="562" w:type="dxa"/>
          </w:tcPr>
          <w:p w14:paraId="75D6E08E" w14:textId="2BEB705A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50</w:t>
            </w:r>
          </w:p>
        </w:tc>
        <w:tc>
          <w:tcPr>
            <w:tcW w:w="1276" w:type="dxa"/>
            <w:shd w:val="clear" w:color="auto" w:fill="auto"/>
          </w:tcPr>
          <w:p w14:paraId="4F719A86" w14:textId="58A1854A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G-1</w:t>
            </w:r>
          </w:p>
        </w:tc>
        <w:tc>
          <w:tcPr>
            <w:tcW w:w="1701" w:type="dxa"/>
            <w:shd w:val="clear" w:color="auto" w:fill="auto"/>
          </w:tcPr>
          <w:p w14:paraId="5441F918" w14:textId="47833CED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01FDF593" w14:textId="10C53029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своими группами</w:t>
            </w:r>
          </w:p>
        </w:tc>
        <w:tc>
          <w:tcPr>
            <w:tcW w:w="3827" w:type="dxa"/>
            <w:shd w:val="clear" w:color="auto" w:fill="auto"/>
          </w:tcPr>
          <w:p w14:paraId="06C2B271" w14:textId="77D5431F" w:rsidR="0014673C" w:rsidRPr="00D836EF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Администратор группы может управлять только сотрудниками, входящими во вверенные этому администратору группы, и только в пределах вверенных ему групп</w:t>
            </w:r>
          </w:p>
        </w:tc>
      </w:tr>
      <w:tr w:rsidR="0014673C" w:rsidRPr="0012552E" w14:paraId="211D3223" w14:textId="77777777" w:rsidTr="002140FE">
        <w:tc>
          <w:tcPr>
            <w:tcW w:w="562" w:type="dxa"/>
          </w:tcPr>
          <w:p w14:paraId="47EFD0D5" w14:textId="0241F801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>
              <w:t>51</w:t>
            </w:r>
          </w:p>
        </w:tc>
        <w:tc>
          <w:tcPr>
            <w:tcW w:w="1276" w:type="dxa"/>
            <w:shd w:val="clear" w:color="auto" w:fill="auto"/>
          </w:tcPr>
          <w:p w14:paraId="13E86D69" w14:textId="4B7CFF3C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highlight w:val="cyan"/>
              </w:rPr>
            </w:pPr>
            <w:r w:rsidRPr="005924F1">
              <w:rPr>
                <w:lang w:val="ru-RU"/>
              </w:rPr>
              <w:t>G</w:t>
            </w:r>
            <w:r>
              <w:t>-</w:t>
            </w:r>
            <w:r w:rsidRPr="005924F1">
              <w:rPr>
                <w:lang w:val="ru-RU"/>
              </w:rPr>
              <w:t>1</w:t>
            </w:r>
            <w:r>
              <w:t>.1</w:t>
            </w:r>
          </w:p>
        </w:tc>
        <w:tc>
          <w:tcPr>
            <w:tcW w:w="1701" w:type="dxa"/>
            <w:shd w:val="clear" w:color="auto" w:fill="auto"/>
          </w:tcPr>
          <w:p w14:paraId="56BA03F9" w14:textId="15588E1F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39375574" w14:textId="0150EF44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 xml:space="preserve">Добавить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  <w:tc>
          <w:tcPr>
            <w:tcW w:w="3827" w:type="dxa"/>
            <w:shd w:val="clear" w:color="auto" w:fill="auto"/>
          </w:tcPr>
          <w:p w14:paraId="1AD60F7F" w14:textId="18F7B96E" w:rsidR="0014673C" w:rsidRPr="00CC57B6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highlight w:val="cyan"/>
                <w:lang w:val="ru-RU"/>
              </w:rPr>
            </w:pPr>
            <w:r w:rsidRPr="005924F1">
              <w:rPr>
                <w:lang w:val="ru-RU"/>
              </w:rPr>
              <w:t xml:space="preserve">Администратор группы доски объявлений добавляет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</w:tr>
      <w:tr w:rsidR="0014673C" w:rsidRPr="0012552E" w14:paraId="68655A62" w14:textId="77777777" w:rsidTr="002140FE">
        <w:tc>
          <w:tcPr>
            <w:tcW w:w="562" w:type="dxa"/>
          </w:tcPr>
          <w:p w14:paraId="57FDF0AD" w14:textId="37D3E088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52</w:t>
            </w:r>
          </w:p>
        </w:tc>
        <w:tc>
          <w:tcPr>
            <w:tcW w:w="1276" w:type="dxa"/>
            <w:shd w:val="clear" w:color="auto" w:fill="auto"/>
          </w:tcPr>
          <w:p w14:paraId="295CAD5F" w14:textId="72916D80" w:rsidR="0014673C" w:rsidRPr="0093414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701" w:type="dxa"/>
            <w:shd w:val="clear" w:color="auto" w:fill="auto"/>
          </w:tcPr>
          <w:p w14:paraId="6373D86C" w14:textId="5022CA36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6E4288F0" w14:textId="61B461D7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Удалить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  <w:tc>
          <w:tcPr>
            <w:tcW w:w="3827" w:type="dxa"/>
            <w:shd w:val="clear" w:color="auto" w:fill="auto"/>
          </w:tcPr>
          <w:p w14:paraId="098C5A00" w14:textId="601A6858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удаляет</w:t>
            </w:r>
            <w:r>
              <w:rPr>
                <w:lang w:val="ru-RU"/>
              </w:rPr>
              <w:t xml:space="preserve"> сотрудников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</w:tr>
      <w:tr w:rsidR="0014673C" w:rsidRPr="0012552E" w14:paraId="3BFE3E10" w14:textId="77777777" w:rsidTr="002140FE">
        <w:tc>
          <w:tcPr>
            <w:tcW w:w="562" w:type="dxa"/>
          </w:tcPr>
          <w:p w14:paraId="5E5CFFA1" w14:textId="565994A7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53</w:t>
            </w:r>
          </w:p>
        </w:tc>
        <w:tc>
          <w:tcPr>
            <w:tcW w:w="1276" w:type="dxa"/>
            <w:shd w:val="clear" w:color="auto" w:fill="auto"/>
          </w:tcPr>
          <w:p w14:paraId="118DDC4D" w14:textId="7021DFBE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3</w:t>
            </w:r>
          </w:p>
        </w:tc>
        <w:tc>
          <w:tcPr>
            <w:tcW w:w="1701" w:type="dxa"/>
            <w:shd w:val="clear" w:color="auto" w:fill="auto"/>
          </w:tcPr>
          <w:p w14:paraId="0A493674" w14:textId="5E916BD1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85" w:type="dxa"/>
            <w:shd w:val="clear" w:color="auto" w:fill="auto"/>
          </w:tcPr>
          <w:p w14:paraId="35BAAC03" w14:textId="0BE20B11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права сотрудника в своей группе</w:t>
            </w:r>
          </w:p>
        </w:tc>
        <w:tc>
          <w:tcPr>
            <w:tcW w:w="3827" w:type="dxa"/>
            <w:shd w:val="clear" w:color="auto" w:fill="auto"/>
          </w:tcPr>
          <w:p w14:paraId="5565C332" w14:textId="79CF525B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редактирует права сотрудников, находящихся в его группе</w:t>
            </w:r>
          </w:p>
        </w:tc>
      </w:tr>
      <w:tr w:rsidR="0014673C" w:rsidRPr="0012552E" w14:paraId="0B826BBA" w14:textId="77777777" w:rsidTr="002140FE">
        <w:tc>
          <w:tcPr>
            <w:tcW w:w="562" w:type="dxa"/>
          </w:tcPr>
          <w:p w14:paraId="75B1C843" w14:textId="45A8B3F1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54</w:t>
            </w:r>
          </w:p>
        </w:tc>
        <w:tc>
          <w:tcPr>
            <w:tcW w:w="1276" w:type="dxa"/>
            <w:shd w:val="clear" w:color="auto" w:fill="auto"/>
          </w:tcPr>
          <w:p w14:paraId="1E2ABD21" w14:textId="21975C54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8A64E63" w14:textId="46BDD250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F1A1D08" w14:textId="7B3A320F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сотрудниками</w:t>
            </w:r>
          </w:p>
        </w:tc>
        <w:tc>
          <w:tcPr>
            <w:tcW w:w="3827" w:type="dxa"/>
            <w:shd w:val="clear" w:color="auto" w:fill="auto"/>
          </w:tcPr>
          <w:p w14:paraId="37D8996B" w14:textId="029F51FA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имеет возможность управлять сотрудниками в группах доски объявлений.</w:t>
            </w:r>
          </w:p>
        </w:tc>
      </w:tr>
      <w:tr w:rsidR="0014673C" w:rsidRPr="0012552E" w14:paraId="7ABF8540" w14:textId="77777777" w:rsidTr="002140FE">
        <w:tc>
          <w:tcPr>
            <w:tcW w:w="562" w:type="dxa"/>
          </w:tcPr>
          <w:p w14:paraId="3CCA8C62" w14:textId="740C0641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t>55</w:t>
            </w:r>
          </w:p>
        </w:tc>
        <w:tc>
          <w:tcPr>
            <w:tcW w:w="1276" w:type="dxa"/>
            <w:shd w:val="clear" w:color="auto" w:fill="auto"/>
          </w:tcPr>
          <w:p w14:paraId="5247D3DC" w14:textId="3518A648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-1.1</w:t>
            </w:r>
          </w:p>
        </w:tc>
        <w:tc>
          <w:tcPr>
            <w:tcW w:w="1701" w:type="dxa"/>
            <w:shd w:val="clear" w:color="auto" w:fill="auto"/>
          </w:tcPr>
          <w:p w14:paraId="28976F19" w14:textId="0DAFF66C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548DD332" w14:textId="328D44AF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Добавить сотрудника в группу</w:t>
            </w:r>
          </w:p>
        </w:tc>
        <w:tc>
          <w:tcPr>
            <w:tcW w:w="3827" w:type="dxa"/>
            <w:shd w:val="clear" w:color="auto" w:fill="auto"/>
          </w:tcPr>
          <w:p w14:paraId="5FEBF915" w14:textId="7090B0EF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добить сотрудника в группу доски объявлений</w:t>
            </w:r>
          </w:p>
        </w:tc>
      </w:tr>
      <w:tr w:rsidR="0014673C" w:rsidRPr="0012552E" w14:paraId="6DCF491F" w14:textId="77777777" w:rsidTr="002140FE">
        <w:tc>
          <w:tcPr>
            <w:tcW w:w="562" w:type="dxa"/>
          </w:tcPr>
          <w:p w14:paraId="40E72819" w14:textId="0C58E66D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lastRenderedPageBreak/>
              <w:t>56</w:t>
            </w:r>
          </w:p>
        </w:tc>
        <w:tc>
          <w:tcPr>
            <w:tcW w:w="1276" w:type="dxa"/>
            <w:shd w:val="clear" w:color="auto" w:fill="auto"/>
          </w:tcPr>
          <w:p w14:paraId="3BFF3D6C" w14:textId="79E0A5F9" w:rsidR="0014673C" w:rsidRPr="00F63AC2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A</w:t>
            </w:r>
            <w:r>
              <w:t>-1.2</w:t>
            </w:r>
          </w:p>
        </w:tc>
        <w:tc>
          <w:tcPr>
            <w:tcW w:w="1701" w:type="dxa"/>
            <w:shd w:val="clear" w:color="auto" w:fill="auto"/>
          </w:tcPr>
          <w:p w14:paraId="49E43632" w14:textId="3A4C4A0D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52FFED76" w14:textId="1BC1B3A9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сотрудника из группы</w:t>
            </w:r>
          </w:p>
        </w:tc>
        <w:tc>
          <w:tcPr>
            <w:tcW w:w="3827" w:type="dxa"/>
            <w:shd w:val="clear" w:color="auto" w:fill="auto"/>
          </w:tcPr>
          <w:p w14:paraId="3F45A4C7" w14:textId="71161330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удалить сотрудника из группы доски объявлений</w:t>
            </w:r>
          </w:p>
        </w:tc>
      </w:tr>
      <w:tr w:rsidR="0014673C" w:rsidRPr="0012552E" w14:paraId="790B643B" w14:textId="77777777" w:rsidTr="002140FE">
        <w:tc>
          <w:tcPr>
            <w:tcW w:w="562" w:type="dxa"/>
          </w:tcPr>
          <w:p w14:paraId="5A584BBA" w14:textId="498C8BFC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57</w:t>
            </w:r>
          </w:p>
        </w:tc>
        <w:tc>
          <w:tcPr>
            <w:tcW w:w="1276" w:type="dxa"/>
            <w:shd w:val="clear" w:color="auto" w:fill="auto"/>
          </w:tcPr>
          <w:p w14:paraId="5DCD71E0" w14:textId="76EB0C80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A</w:t>
            </w:r>
            <w:r w:rsidRPr="00A32783">
              <w:t>-1.3</w:t>
            </w:r>
          </w:p>
        </w:tc>
        <w:tc>
          <w:tcPr>
            <w:tcW w:w="1701" w:type="dxa"/>
            <w:shd w:val="clear" w:color="auto" w:fill="auto"/>
          </w:tcPr>
          <w:p w14:paraId="2D968CBF" w14:textId="324B7247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03A24439" w14:textId="136BD74D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Редактировать права сотрудника в любой группе</w:t>
            </w:r>
          </w:p>
        </w:tc>
        <w:tc>
          <w:tcPr>
            <w:tcW w:w="3827" w:type="dxa"/>
            <w:shd w:val="clear" w:color="auto" w:fill="auto"/>
          </w:tcPr>
          <w:p w14:paraId="031FE11A" w14:textId="2B2F5FB8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 может отредактировать права сотрудника в группе доски объявлений</w:t>
            </w:r>
          </w:p>
        </w:tc>
      </w:tr>
      <w:tr w:rsidR="0014673C" w:rsidRPr="009900F4" w14:paraId="2D1C2CF4" w14:textId="77777777" w:rsidTr="002140FE">
        <w:tc>
          <w:tcPr>
            <w:tcW w:w="562" w:type="dxa"/>
          </w:tcPr>
          <w:p w14:paraId="1B0683AD" w14:textId="2FE318B7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t>58</w:t>
            </w:r>
          </w:p>
        </w:tc>
        <w:tc>
          <w:tcPr>
            <w:tcW w:w="1276" w:type="dxa"/>
            <w:shd w:val="clear" w:color="auto" w:fill="auto"/>
          </w:tcPr>
          <w:p w14:paraId="2DFE1B27" w14:textId="5377D8E7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A32783">
              <w:rPr>
                <w:lang w:val="ru-RU"/>
              </w:rPr>
              <w:t>A</w:t>
            </w:r>
            <w:r w:rsidRPr="00A32783">
              <w:t>-2</w:t>
            </w:r>
          </w:p>
        </w:tc>
        <w:tc>
          <w:tcPr>
            <w:tcW w:w="1701" w:type="dxa"/>
            <w:shd w:val="clear" w:color="auto" w:fill="auto"/>
          </w:tcPr>
          <w:p w14:paraId="086473D3" w14:textId="37C90590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10BC122A" w14:textId="35E73184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Управление администраторами групп</w:t>
            </w:r>
          </w:p>
        </w:tc>
        <w:tc>
          <w:tcPr>
            <w:tcW w:w="3827" w:type="dxa"/>
            <w:shd w:val="clear" w:color="auto" w:fill="auto"/>
          </w:tcPr>
          <w:p w14:paraId="1A1184B1" w14:textId="01636462" w:rsidR="0014673C" w:rsidRPr="00A32783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Администратор управляет администраторами групп</w:t>
            </w:r>
          </w:p>
        </w:tc>
      </w:tr>
      <w:tr w:rsidR="0014673C" w:rsidRPr="005924F1" w14:paraId="60CD6A5C" w14:textId="77777777" w:rsidTr="002140FE">
        <w:tc>
          <w:tcPr>
            <w:tcW w:w="562" w:type="dxa"/>
          </w:tcPr>
          <w:p w14:paraId="7B52D32E" w14:textId="3637F9F9" w:rsidR="0014673C" w:rsidRPr="00852F97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>
              <w:rPr>
                <w:lang w:val="ru-RU"/>
              </w:rPr>
              <w:t>59</w:t>
            </w:r>
          </w:p>
        </w:tc>
        <w:tc>
          <w:tcPr>
            <w:tcW w:w="1276" w:type="dxa"/>
            <w:shd w:val="clear" w:color="auto" w:fill="auto"/>
          </w:tcPr>
          <w:p w14:paraId="409D5E6B" w14:textId="5D0EA565" w:rsidR="0014673C" w:rsidRPr="00F63AC2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A</w:t>
            </w:r>
            <w:r>
              <w:t>-2.1</w:t>
            </w:r>
          </w:p>
        </w:tc>
        <w:tc>
          <w:tcPr>
            <w:tcW w:w="1701" w:type="dxa"/>
            <w:shd w:val="clear" w:color="auto" w:fill="auto"/>
          </w:tcPr>
          <w:p w14:paraId="703C0FE7" w14:textId="15EBEA76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4B3AF360" w14:textId="168E7CD9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Назначить администратора группы</w:t>
            </w:r>
          </w:p>
        </w:tc>
        <w:tc>
          <w:tcPr>
            <w:tcW w:w="3827" w:type="dxa"/>
            <w:shd w:val="clear" w:color="auto" w:fill="auto"/>
          </w:tcPr>
          <w:p w14:paraId="2F97776D" w14:textId="73584B59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назначает администратора группы</w:t>
            </w:r>
          </w:p>
        </w:tc>
      </w:tr>
      <w:tr w:rsidR="0014673C" w:rsidRPr="005924F1" w14:paraId="2A6CF439" w14:textId="77777777" w:rsidTr="002140FE">
        <w:tc>
          <w:tcPr>
            <w:tcW w:w="562" w:type="dxa"/>
          </w:tcPr>
          <w:p w14:paraId="489B0996" w14:textId="1BC7C79A" w:rsidR="0014673C" w:rsidRPr="0014673C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>
              <w:rPr>
                <w:lang w:val="ru-RU"/>
              </w:rPr>
              <w:t>60</w:t>
            </w:r>
          </w:p>
        </w:tc>
        <w:tc>
          <w:tcPr>
            <w:tcW w:w="1276" w:type="dxa"/>
            <w:shd w:val="clear" w:color="auto" w:fill="auto"/>
          </w:tcPr>
          <w:p w14:paraId="0B92CBAC" w14:textId="1D4F9038" w:rsidR="0014673C" w:rsidRPr="00F63AC2" w:rsidRDefault="0014673C" w:rsidP="0014673C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A</w:t>
            </w:r>
            <w:r>
              <w:t>-2.2</w:t>
            </w:r>
          </w:p>
        </w:tc>
        <w:tc>
          <w:tcPr>
            <w:tcW w:w="1701" w:type="dxa"/>
            <w:shd w:val="clear" w:color="auto" w:fill="auto"/>
          </w:tcPr>
          <w:p w14:paraId="199C4F11" w14:textId="105C63A0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85" w:type="dxa"/>
            <w:shd w:val="clear" w:color="auto" w:fill="auto"/>
          </w:tcPr>
          <w:p w14:paraId="1C9200E4" w14:textId="4366BC34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администратора группы</w:t>
            </w:r>
          </w:p>
        </w:tc>
        <w:tc>
          <w:tcPr>
            <w:tcW w:w="3827" w:type="dxa"/>
            <w:shd w:val="clear" w:color="auto" w:fill="auto"/>
          </w:tcPr>
          <w:p w14:paraId="2838E9C5" w14:textId="574EF0E1" w:rsidR="0014673C" w:rsidRPr="005924F1" w:rsidRDefault="0014673C" w:rsidP="001467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удаляет администратора группы</w:t>
            </w:r>
          </w:p>
        </w:tc>
      </w:tr>
    </w:tbl>
    <w:p w14:paraId="3F486F37" w14:textId="4A9CFDDD" w:rsidR="004D38CD" w:rsidRPr="00695971" w:rsidRDefault="00610407" w:rsidP="0017192C">
      <w:pPr>
        <w:pStyle w:val="1"/>
        <w:contextualSpacing/>
        <w:rPr>
          <w:color w:val="000000" w:themeColor="text1"/>
          <w:lang w:val="ru-RU" w:eastAsia="en-US"/>
        </w:rPr>
      </w:pPr>
      <w:r w:rsidRPr="00695971">
        <w:rPr>
          <w:color w:val="000000" w:themeColor="text1"/>
          <w:lang w:val="ru-RU" w:eastAsia="en-US"/>
        </w:rPr>
        <w:br w:type="page"/>
      </w:r>
      <w:bookmarkStart w:id="8" w:name="_Toc146820759"/>
      <w:bookmarkStart w:id="9" w:name="_Toc146821739"/>
      <w:r w:rsidR="005419D7" w:rsidRPr="00695971">
        <w:rPr>
          <w:color w:val="000000" w:themeColor="text1"/>
          <w:lang w:val="ru-RU" w:eastAsia="en-US"/>
        </w:rPr>
        <w:lastRenderedPageBreak/>
        <w:t>Конкретизация</w:t>
      </w:r>
      <w:r w:rsidR="006D7909" w:rsidRPr="00695971">
        <w:rPr>
          <w:color w:val="000000" w:themeColor="text1"/>
          <w:lang w:val="ru-RU" w:eastAsia="en-US"/>
        </w:rPr>
        <w:t xml:space="preserve"> вариантов использования</w:t>
      </w:r>
      <w:bookmarkEnd w:id="8"/>
      <w:bookmarkEnd w:id="9"/>
    </w:p>
    <w:p w14:paraId="565A31E6" w14:textId="62A647F3" w:rsidR="008C44FB" w:rsidRPr="005924F1" w:rsidRDefault="0017192C" w:rsidP="008C44FB">
      <w:pPr>
        <w:pStyle w:val="2"/>
        <w:rPr>
          <w:lang w:val="ru-RU"/>
        </w:rPr>
      </w:pPr>
      <w:bookmarkStart w:id="10" w:name="_Toc146820760"/>
      <w:bookmarkStart w:id="11" w:name="_Toc146821740"/>
      <w:r w:rsidRPr="005924F1">
        <w:rPr>
          <w:lang w:val="ru-RU"/>
        </w:rPr>
        <w:t>S</w:t>
      </w:r>
      <w:r w:rsidR="0062266E">
        <w:rPr>
          <w:lang w:val="ru-RU"/>
        </w:rPr>
        <w:t>-</w:t>
      </w:r>
      <w:r w:rsidRPr="005924F1">
        <w:rPr>
          <w:lang w:val="ru-RU"/>
        </w:rPr>
        <w:t>1. Просмотреть доску объявлений</w:t>
      </w:r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22"/>
        <w:gridCol w:w="1617"/>
        <w:gridCol w:w="5307"/>
      </w:tblGrid>
      <w:tr w:rsidR="0062266E" w:rsidRPr="0012552E" w14:paraId="710CD71D" w14:textId="77777777" w:rsidTr="0062266E">
        <w:tc>
          <w:tcPr>
            <w:tcW w:w="704" w:type="dxa"/>
            <w:shd w:val="clear" w:color="auto" w:fill="auto"/>
          </w:tcPr>
          <w:p w14:paraId="5D39237D" w14:textId="361FFAF4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722" w:type="dxa"/>
            <w:shd w:val="clear" w:color="auto" w:fill="auto"/>
          </w:tcPr>
          <w:p w14:paraId="74135191" w14:textId="6F852E7F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617" w:type="dxa"/>
            <w:shd w:val="clear" w:color="auto" w:fill="auto"/>
          </w:tcPr>
          <w:p w14:paraId="242D1BBE" w14:textId="67B3CC8C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Просмотреть доску объявлений</w:t>
            </w:r>
          </w:p>
        </w:tc>
        <w:tc>
          <w:tcPr>
            <w:tcW w:w="5307" w:type="dxa"/>
            <w:shd w:val="clear" w:color="auto" w:fill="auto"/>
          </w:tcPr>
          <w:p w14:paraId="718E096F" w14:textId="59F8B177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rFonts w:ascii="Arial CYR" w:hAnsi="Arial CYR" w:cs="Arial CYR"/>
                <w:color w:val="000000"/>
                <w:lang w:val="ru-RU"/>
              </w:rPr>
            </w:pPr>
            <w:r w:rsidRPr="005924F1">
              <w:rPr>
                <w:lang w:val="ru-RU"/>
              </w:rPr>
              <w:t>Студент может просматривать доску объявлений</w:t>
            </w:r>
          </w:p>
        </w:tc>
      </w:tr>
    </w:tbl>
    <w:p w14:paraId="14A5740A" w14:textId="224617AD" w:rsidR="008C44FB" w:rsidRPr="005924F1" w:rsidRDefault="008C44FB" w:rsidP="008C44F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</w:t>
      </w:r>
      <w:r w:rsidR="00DE6704" w:rsidRPr="005924F1">
        <w:rPr>
          <w:lang w:val="ru-RU"/>
        </w:rPr>
        <w:t xml:space="preserve"> </w:t>
      </w:r>
      <w:r w:rsidR="00D53F44" w:rsidRPr="005924F1">
        <w:rPr>
          <w:lang w:val="ru-RU"/>
        </w:rPr>
        <w:t>Студент</w:t>
      </w:r>
      <w:r w:rsidR="00DE6704" w:rsidRPr="005924F1">
        <w:rPr>
          <w:lang w:val="ru-RU"/>
        </w:rPr>
        <w:t>.</w:t>
      </w:r>
    </w:p>
    <w:p w14:paraId="2A616AE4" w14:textId="52DF7C09" w:rsidR="00DE6704" w:rsidRPr="005924F1" w:rsidRDefault="00DE6704" w:rsidP="008C44F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D53F44" w:rsidRPr="005924F1">
        <w:rPr>
          <w:lang w:val="ru-RU"/>
        </w:rPr>
        <w:t>Сотрудник</w:t>
      </w:r>
      <w:r w:rsidR="007E6334" w:rsidRPr="005924F1">
        <w:rPr>
          <w:lang w:val="ru-RU"/>
        </w:rPr>
        <w:t xml:space="preserve">, Администратор группы, </w:t>
      </w:r>
      <w:r w:rsidR="0062266E">
        <w:rPr>
          <w:lang w:val="ru-RU"/>
        </w:rPr>
        <w:t>А</w:t>
      </w:r>
      <w:r w:rsidR="007E6334" w:rsidRPr="005924F1">
        <w:rPr>
          <w:lang w:val="ru-RU"/>
        </w:rPr>
        <w:t xml:space="preserve">дминистратор. </w:t>
      </w:r>
    </w:p>
    <w:p w14:paraId="3C12D0FE" w14:textId="77777777" w:rsidR="009063B2" w:rsidRPr="005924F1" w:rsidRDefault="00DE6704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</w:t>
      </w:r>
      <w:r w:rsidR="009063B2" w:rsidRPr="005924F1">
        <w:rPr>
          <w:lang w:val="ru-RU"/>
        </w:rPr>
        <w:t>.</w:t>
      </w:r>
    </w:p>
    <w:p w14:paraId="0CA61A0B" w14:textId="098B410A" w:rsidR="0017192C" w:rsidRPr="005924F1" w:rsidRDefault="0017192C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студенту просматривать объявлени</w:t>
      </w:r>
      <w:r w:rsidR="003D5975" w:rsidRPr="005924F1">
        <w:rPr>
          <w:lang w:val="ru-RU"/>
        </w:rPr>
        <w:t>я</w:t>
      </w:r>
      <w:r w:rsidRPr="005924F1">
        <w:rPr>
          <w:lang w:val="ru-RU"/>
        </w:rPr>
        <w:t>, опубликованные сотрудниками университета на доске объявлений.</w:t>
      </w:r>
    </w:p>
    <w:p w14:paraId="46FA1C51" w14:textId="5F9B3E62" w:rsidR="005D7557" w:rsidRPr="005924F1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Объявления публикуются для определенных групп.</w:t>
      </w:r>
    </w:p>
    <w:p w14:paraId="61B510B6" w14:textId="4E1A56EA" w:rsidR="005D7557" w:rsidRPr="005924F1" w:rsidRDefault="005D7557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Пользователь видит только те объявления, которые были опубликованы для групп, в которых пользователь состоит. </w:t>
      </w:r>
    </w:p>
    <w:p w14:paraId="22DB8AF2" w14:textId="53CD0488" w:rsidR="0062266E" w:rsidRPr="005924F1" w:rsidRDefault="0062266E" w:rsidP="00A32783">
      <w:pPr>
        <w:pStyle w:val="2"/>
        <w:spacing w:before="240"/>
        <w:rPr>
          <w:lang w:val="ru-RU"/>
        </w:rPr>
      </w:pPr>
      <w:bookmarkStart w:id="12" w:name="_Toc146820761"/>
      <w:bookmarkStart w:id="13" w:name="_Toc146821741"/>
      <w:r w:rsidRPr="005924F1">
        <w:rPr>
          <w:lang w:val="ru-RU"/>
        </w:rPr>
        <w:t>S</w:t>
      </w:r>
      <w:r>
        <w:t>-1.1</w:t>
      </w:r>
      <w:r w:rsidRPr="005924F1">
        <w:rPr>
          <w:lang w:val="ru-RU"/>
        </w:rPr>
        <w:t>. Пройти опрос</w:t>
      </w:r>
      <w:bookmarkEnd w:id="12"/>
      <w:bookmarkEnd w:id="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3"/>
        <w:gridCol w:w="1604"/>
        <w:gridCol w:w="5309"/>
      </w:tblGrid>
      <w:tr w:rsidR="0062266E" w:rsidRPr="0012552E" w14:paraId="5EF321AF" w14:textId="77777777" w:rsidTr="0062266E">
        <w:tc>
          <w:tcPr>
            <w:tcW w:w="704" w:type="dxa"/>
            <w:shd w:val="clear" w:color="auto" w:fill="auto"/>
          </w:tcPr>
          <w:p w14:paraId="5B6E2AEC" w14:textId="3D7708A4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32783">
              <w:rPr>
                <w:lang w:val="ru-RU"/>
              </w:rPr>
              <w:t>S-</w:t>
            </w:r>
            <w:r w:rsidRPr="00A32783">
              <w:t>1.1</w:t>
            </w:r>
          </w:p>
        </w:tc>
        <w:tc>
          <w:tcPr>
            <w:tcW w:w="1733" w:type="dxa"/>
            <w:shd w:val="clear" w:color="auto" w:fill="auto"/>
          </w:tcPr>
          <w:p w14:paraId="2C7184BD" w14:textId="21A836E4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</w:t>
            </w:r>
          </w:p>
        </w:tc>
        <w:tc>
          <w:tcPr>
            <w:tcW w:w="1604" w:type="dxa"/>
            <w:shd w:val="clear" w:color="auto" w:fill="auto"/>
          </w:tcPr>
          <w:p w14:paraId="19FE1ACF" w14:textId="57B5C5FD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Пройти опрос</w:t>
            </w:r>
          </w:p>
        </w:tc>
        <w:tc>
          <w:tcPr>
            <w:tcW w:w="5309" w:type="dxa"/>
            <w:shd w:val="clear" w:color="auto" w:fill="auto"/>
          </w:tcPr>
          <w:p w14:paraId="44572A00" w14:textId="129805B3" w:rsidR="0062266E" w:rsidRPr="00A3278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32783">
              <w:rPr>
                <w:lang w:val="ru-RU"/>
              </w:rPr>
              <w:t>Студент может пройти опрос, прикрепленный к объявлению</w:t>
            </w:r>
          </w:p>
        </w:tc>
      </w:tr>
    </w:tbl>
    <w:p w14:paraId="30600EB1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Студент.</w:t>
      </w:r>
    </w:p>
    <w:p w14:paraId="70206727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Сотрудник, Администратор группы, Администратор</w:t>
      </w:r>
    </w:p>
    <w:p w14:paraId="26222E9E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8632929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студенту пройти опрос, прикрепленный к объявлению на доске.</w:t>
      </w:r>
    </w:p>
    <w:p w14:paraId="5F2EC17D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В опросе, в зависимости от типа, можно выбрать либо один вариант ответа, либо несколько. </w:t>
      </w:r>
    </w:p>
    <w:p w14:paraId="1FC1D013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Опрос может быть как анонимным, так и открытым. В открытом опросе доступна информация о том, сколько пользователей проголосовали за каждый вариант ответа, а также их список для каждого варианта ответа. В анонимном опросе ведется только учет количества проголосовавших и нет возможности посмотреть список пользователей, которые проголосовали за конкретный вариант ответа.</w:t>
      </w:r>
    </w:p>
    <w:p w14:paraId="69581F73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Оставленный в опросе голос можно отменить.</w:t>
      </w:r>
    </w:p>
    <w:p w14:paraId="174CE399" w14:textId="15F72F86" w:rsidR="0062266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В случае, если время голосования в опросе ограничено, пройти опрос можно до истечения времени, отведенного на голосование. Также по истечении указанного временного промежутка нет возможности отменить оставленный голос.</w:t>
      </w:r>
    </w:p>
    <w:p w14:paraId="58B88A6E" w14:textId="2BB7D4D5" w:rsidR="0062266E" w:rsidRPr="005924F1" w:rsidRDefault="0062266E" w:rsidP="00A32783">
      <w:pPr>
        <w:pStyle w:val="2"/>
        <w:spacing w:before="240"/>
        <w:rPr>
          <w:lang w:val="ru-RU"/>
        </w:rPr>
      </w:pPr>
      <w:bookmarkStart w:id="14" w:name="_Toc146820762"/>
      <w:bookmarkStart w:id="15" w:name="_Toc146821742"/>
      <w:r w:rsidRPr="005924F1">
        <w:rPr>
          <w:lang w:val="ru-RU"/>
        </w:rPr>
        <w:t>S</w:t>
      </w:r>
      <w:r>
        <w:t>-1.1.1</w:t>
      </w:r>
      <w:r w:rsidRPr="005924F1">
        <w:rPr>
          <w:lang w:val="ru-RU"/>
        </w:rPr>
        <w:t>. Отменить голос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4"/>
        <w:gridCol w:w="1591"/>
        <w:gridCol w:w="5269"/>
      </w:tblGrid>
      <w:tr w:rsidR="0062266E" w:rsidRPr="0012552E" w14:paraId="2676A486" w14:textId="77777777" w:rsidTr="0062266E">
        <w:tc>
          <w:tcPr>
            <w:tcW w:w="846" w:type="dxa"/>
            <w:shd w:val="clear" w:color="auto" w:fill="auto"/>
          </w:tcPr>
          <w:p w14:paraId="3AA37CF8" w14:textId="20C22395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>
              <w:t>1.1.1</w:t>
            </w:r>
          </w:p>
        </w:tc>
        <w:tc>
          <w:tcPr>
            <w:tcW w:w="1644" w:type="dxa"/>
            <w:shd w:val="clear" w:color="auto" w:fill="auto"/>
          </w:tcPr>
          <w:p w14:paraId="2CFE1C39" w14:textId="56736C37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14:paraId="2B8D804A" w14:textId="422D87D6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Отменить голос</w:t>
            </w:r>
          </w:p>
        </w:tc>
        <w:tc>
          <w:tcPr>
            <w:tcW w:w="5269" w:type="dxa"/>
            <w:shd w:val="clear" w:color="auto" w:fill="auto"/>
          </w:tcPr>
          <w:p w14:paraId="6E7F5898" w14:textId="6FC38F2E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 может отменить голос, оставленный в опросе</w:t>
            </w:r>
          </w:p>
        </w:tc>
      </w:tr>
    </w:tbl>
    <w:p w14:paraId="30927256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Студент.</w:t>
      </w:r>
    </w:p>
    <w:p w14:paraId="7D3915EB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Сотрудник, Администратор группы, Администратор.</w:t>
      </w:r>
    </w:p>
    <w:p w14:paraId="120ADFEB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59A2E1AD" w14:textId="2DE18873" w:rsidR="0062266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студенту отменить голос, оставленный в опросе. В опросе, время голосования которого окончилось, отсутствует возможность отменить голос.</w:t>
      </w:r>
    </w:p>
    <w:p w14:paraId="7CC888A9" w14:textId="1ABE6F73" w:rsidR="0062266E" w:rsidRPr="005924F1" w:rsidRDefault="0062266E" w:rsidP="0062266E">
      <w:pPr>
        <w:pStyle w:val="2"/>
        <w:rPr>
          <w:lang w:val="ru-RU"/>
        </w:rPr>
      </w:pPr>
      <w:bookmarkStart w:id="16" w:name="_Toc146820763"/>
      <w:bookmarkStart w:id="17" w:name="_Toc146821743"/>
      <w:r w:rsidRPr="005924F1">
        <w:rPr>
          <w:lang w:val="ru-RU"/>
        </w:rPr>
        <w:lastRenderedPageBreak/>
        <w:t>S</w:t>
      </w:r>
      <w:r>
        <w:t>-1.2</w:t>
      </w:r>
      <w:r w:rsidRPr="005924F1">
        <w:rPr>
          <w:lang w:val="ru-RU"/>
        </w:rPr>
        <w:t xml:space="preserve">. </w:t>
      </w:r>
      <w:r>
        <w:rPr>
          <w:lang w:val="ru-RU"/>
        </w:rPr>
        <w:t>Скачать файлы</w:t>
      </w:r>
      <w:bookmarkEnd w:id="16"/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4"/>
        <w:gridCol w:w="1591"/>
        <w:gridCol w:w="5269"/>
      </w:tblGrid>
      <w:tr w:rsidR="0062266E" w:rsidRPr="0012552E" w14:paraId="7531971D" w14:textId="77777777" w:rsidTr="00A47843">
        <w:tc>
          <w:tcPr>
            <w:tcW w:w="846" w:type="dxa"/>
            <w:shd w:val="clear" w:color="auto" w:fill="auto"/>
          </w:tcPr>
          <w:p w14:paraId="342FC125" w14:textId="08256FD8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B1743">
              <w:t>S</w:t>
            </w:r>
            <w:r w:rsidRPr="00AB1743">
              <w:rPr>
                <w:lang w:val="ru-RU"/>
              </w:rPr>
              <w:t>-</w:t>
            </w:r>
            <w:r w:rsidRPr="00AB1743">
              <w:t>1.2</w:t>
            </w:r>
          </w:p>
        </w:tc>
        <w:tc>
          <w:tcPr>
            <w:tcW w:w="1644" w:type="dxa"/>
            <w:shd w:val="clear" w:color="auto" w:fill="auto"/>
          </w:tcPr>
          <w:p w14:paraId="271164C3" w14:textId="05A0FBC0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B1743">
              <w:rPr>
                <w:lang w:val="ru-RU"/>
              </w:rPr>
              <w:t>Студент</w:t>
            </w:r>
          </w:p>
        </w:tc>
        <w:tc>
          <w:tcPr>
            <w:tcW w:w="1591" w:type="dxa"/>
            <w:shd w:val="clear" w:color="auto" w:fill="auto"/>
          </w:tcPr>
          <w:p w14:paraId="615348C8" w14:textId="2DA7CA06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B1743">
              <w:rPr>
                <w:lang w:val="ru-RU"/>
              </w:rPr>
              <w:t>Скачать файлы</w:t>
            </w:r>
          </w:p>
        </w:tc>
        <w:tc>
          <w:tcPr>
            <w:tcW w:w="5269" w:type="dxa"/>
            <w:shd w:val="clear" w:color="auto" w:fill="auto"/>
          </w:tcPr>
          <w:p w14:paraId="531C067C" w14:textId="67551808" w:rsidR="0062266E" w:rsidRPr="00AB1743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B1743">
              <w:rPr>
                <w:lang w:val="ru-RU"/>
              </w:rPr>
              <w:t xml:space="preserve"> Студент может скачать файлы и медиафайлы, прикрепленные к объявлению</w:t>
            </w:r>
          </w:p>
        </w:tc>
      </w:tr>
    </w:tbl>
    <w:p w14:paraId="0A7F2C19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Студент.</w:t>
      </w:r>
    </w:p>
    <w:p w14:paraId="4BCB7899" w14:textId="77777777" w:rsidR="0062266E" w:rsidRPr="005924F1" w:rsidRDefault="0062266E" w:rsidP="0062266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Сотрудник, Администратор группы, Администратор.</w:t>
      </w:r>
    </w:p>
    <w:p w14:paraId="57DE644A" w14:textId="77777777" w:rsidR="0062266E" w:rsidRPr="005924F1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5B825D59" w14:textId="2B83B9D5" w:rsidR="0062266E" w:rsidRDefault="0062266E" w:rsidP="0062266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студенту </w:t>
      </w:r>
      <w:r w:rsidR="00AB1743">
        <w:rPr>
          <w:lang w:val="ru-RU"/>
        </w:rPr>
        <w:t>скачать файлы и медиафайлы, прикрепленные к объявлению. Скачивание начинается по нажатии соответствующей кнопки.</w:t>
      </w:r>
    </w:p>
    <w:p w14:paraId="7E35931D" w14:textId="464B8D8E" w:rsidR="00576EBB" w:rsidRPr="005924F1" w:rsidRDefault="003F01B1" w:rsidP="00A32783">
      <w:pPr>
        <w:pStyle w:val="2"/>
        <w:spacing w:before="240"/>
        <w:rPr>
          <w:lang w:val="ru-RU"/>
        </w:rPr>
      </w:pPr>
      <w:bookmarkStart w:id="18" w:name="_Toc146820764"/>
      <w:bookmarkStart w:id="19" w:name="_Toc146821744"/>
      <w:r w:rsidRPr="005924F1">
        <w:rPr>
          <w:lang w:val="ru-RU"/>
        </w:rPr>
        <w:t>S</w:t>
      </w:r>
      <w:r w:rsidR="0062266E">
        <w:rPr>
          <w:lang w:val="ru-RU"/>
        </w:rPr>
        <w:t>-</w:t>
      </w:r>
      <w:r w:rsidRPr="005924F1">
        <w:rPr>
          <w:lang w:val="ru-RU"/>
        </w:rPr>
        <w:t>2. Получить уведомление о новом объявлении</w:t>
      </w:r>
      <w:bookmarkEnd w:id="18"/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3"/>
        <w:gridCol w:w="1881"/>
        <w:gridCol w:w="1608"/>
        <w:gridCol w:w="5308"/>
      </w:tblGrid>
      <w:tr w:rsidR="0062266E" w:rsidRPr="0012552E" w14:paraId="05E75975" w14:textId="77777777" w:rsidTr="005D7557">
        <w:tc>
          <w:tcPr>
            <w:tcW w:w="553" w:type="dxa"/>
            <w:shd w:val="clear" w:color="auto" w:fill="auto"/>
          </w:tcPr>
          <w:p w14:paraId="6D9D1478" w14:textId="1746DAF4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S</w:t>
            </w:r>
            <w:r>
              <w:rPr>
                <w:lang w:val="ru-RU"/>
              </w:rPr>
              <w:t>-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881" w:type="dxa"/>
            <w:shd w:val="clear" w:color="auto" w:fill="auto"/>
          </w:tcPr>
          <w:p w14:paraId="3E272413" w14:textId="08E716F7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Студент</w:t>
            </w:r>
          </w:p>
        </w:tc>
        <w:tc>
          <w:tcPr>
            <w:tcW w:w="1608" w:type="dxa"/>
            <w:shd w:val="clear" w:color="auto" w:fill="auto"/>
          </w:tcPr>
          <w:p w14:paraId="7E9FB6B4" w14:textId="5DC35D88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Получить уведомление о новом объявлении</w:t>
            </w:r>
          </w:p>
        </w:tc>
        <w:tc>
          <w:tcPr>
            <w:tcW w:w="5308" w:type="dxa"/>
            <w:shd w:val="clear" w:color="auto" w:fill="auto"/>
          </w:tcPr>
          <w:p w14:paraId="5031145F" w14:textId="2373257D" w:rsidR="0062266E" w:rsidRPr="005924F1" w:rsidRDefault="0062266E" w:rsidP="0062266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Студент получает </w:t>
            </w:r>
            <w:r w:rsidRPr="005924F1">
              <w:t>push</w:t>
            </w:r>
            <w:r w:rsidRPr="005924F1">
              <w:rPr>
                <w:lang w:val="ru-RU"/>
              </w:rPr>
              <w:t>-уведомление о выходе нового объявления на доске</w:t>
            </w:r>
          </w:p>
        </w:tc>
      </w:tr>
    </w:tbl>
    <w:p w14:paraId="67262EB1" w14:textId="6572D895" w:rsidR="002C0A98" w:rsidRPr="005924F1" w:rsidRDefault="002C0A98" w:rsidP="002C0A98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3F01B1" w:rsidRPr="005924F1">
        <w:rPr>
          <w:lang w:val="ru-RU"/>
        </w:rPr>
        <w:t>Студент</w:t>
      </w:r>
      <w:r w:rsidRPr="005924F1">
        <w:rPr>
          <w:lang w:val="ru-RU"/>
        </w:rPr>
        <w:t>.</w:t>
      </w:r>
    </w:p>
    <w:p w14:paraId="3EDA1E28" w14:textId="72B9C6AF" w:rsidR="002C0A98" w:rsidRPr="005924F1" w:rsidRDefault="002C0A98" w:rsidP="002C0A98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FD635D" w:rsidRPr="005924F1">
        <w:rPr>
          <w:lang w:val="ru-RU"/>
        </w:rPr>
        <w:t>Сотрудник, Администратор группы, Администратор</w:t>
      </w:r>
      <w:r w:rsidR="00434BA6" w:rsidRPr="005924F1">
        <w:rPr>
          <w:lang w:val="ru-RU"/>
        </w:rPr>
        <w:t>.</w:t>
      </w:r>
    </w:p>
    <w:p w14:paraId="01B2C572" w14:textId="77777777" w:rsidR="009063B2" w:rsidRPr="005924F1" w:rsidRDefault="002C0A98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A6BC25A" w14:textId="77777777" w:rsidR="00451BE2" w:rsidRPr="005924F1" w:rsidRDefault="00434BA6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пользователю получить push-уведомление при публикации нового объявления на доске объявлений.</w:t>
      </w:r>
    </w:p>
    <w:p w14:paraId="40216CA8" w14:textId="077E6DDE" w:rsidR="00434BA6" w:rsidRPr="005924F1" w:rsidRDefault="00451BE2" w:rsidP="003D1D8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Если во время публикации объявлений пользователь находится вне сети, после входа в сеть </w:t>
      </w:r>
      <w:r w:rsidR="006D1ADE" w:rsidRPr="005924F1">
        <w:rPr>
          <w:lang w:val="ru-RU"/>
        </w:rPr>
        <w:t>он</w:t>
      </w:r>
      <w:r w:rsidRPr="005924F1">
        <w:rPr>
          <w:lang w:val="ru-RU"/>
        </w:rPr>
        <w:t xml:space="preserve"> получает все пропущенные уведомления.</w:t>
      </w:r>
    </w:p>
    <w:p w14:paraId="125578F4" w14:textId="10D8030C" w:rsidR="008126F8" w:rsidRPr="005924F1" w:rsidRDefault="008126F8" w:rsidP="00CB6530">
      <w:pPr>
        <w:pStyle w:val="2"/>
        <w:spacing w:before="240"/>
        <w:rPr>
          <w:lang w:val="ru-RU"/>
        </w:rPr>
      </w:pPr>
      <w:bookmarkStart w:id="20" w:name="_Toc146820765"/>
      <w:bookmarkStart w:id="21" w:name="_Toc146821745"/>
      <w:r w:rsidRPr="005924F1">
        <w:rPr>
          <w:lang w:val="ru-RU"/>
        </w:rPr>
        <w:t>E</w:t>
      </w:r>
      <w:r w:rsidR="00AB1743">
        <w:t>-</w:t>
      </w:r>
      <w:r w:rsidRPr="005924F1">
        <w:rPr>
          <w:lang w:val="ru-RU"/>
        </w:rPr>
        <w:t>1. Управление объявлениями</w:t>
      </w:r>
      <w:bookmarkEnd w:id="20"/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"/>
        <w:gridCol w:w="1882"/>
        <w:gridCol w:w="1621"/>
        <w:gridCol w:w="5295"/>
      </w:tblGrid>
      <w:tr w:rsidR="008126F8" w:rsidRPr="0012552E" w14:paraId="74D55BD2" w14:textId="77777777" w:rsidTr="00F85C92">
        <w:tc>
          <w:tcPr>
            <w:tcW w:w="552" w:type="dxa"/>
            <w:shd w:val="clear" w:color="auto" w:fill="auto"/>
          </w:tcPr>
          <w:p w14:paraId="740DF25E" w14:textId="7F361915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E1</w:t>
            </w:r>
          </w:p>
        </w:tc>
        <w:tc>
          <w:tcPr>
            <w:tcW w:w="1882" w:type="dxa"/>
            <w:shd w:val="clear" w:color="auto" w:fill="auto"/>
          </w:tcPr>
          <w:p w14:paraId="5617F629" w14:textId="4BCD8DDA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21" w:type="dxa"/>
            <w:shd w:val="clear" w:color="auto" w:fill="auto"/>
          </w:tcPr>
          <w:p w14:paraId="704B6007" w14:textId="33BB5D7D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объявлениями</w:t>
            </w:r>
          </w:p>
        </w:tc>
        <w:tc>
          <w:tcPr>
            <w:tcW w:w="5295" w:type="dxa"/>
            <w:shd w:val="clear" w:color="auto" w:fill="auto"/>
          </w:tcPr>
          <w:p w14:paraId="16AFE448" w14:textId="770B961B" w:rsidR="008126F8" w:rsidRPr="005924F1" w:rsidRDefault="008126F8" w:rsidP="008126F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объявлениями на доске</w:t>
            </w:r>
          </w:p>
        </w:tc>
      </w:tr>
    </w:tbl>
    <w:p w14:paraId="383073F0" w14:textId="77777777" w:rsidR="008126F8" w:rsidRPr="005924F1" w:rsidRDefault="008126F8" w:rsidP="008126F8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35DC805A" w14:textId="77777777" w:rsidR="008126F8" w:rsidRPr="005924F1" w:rsidRDefault="008126F8" w:rsidP="008126F8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6D935FEB" w14:textId="77777777" w:rsidR="008126F8" w:rsidRPr="005924F1" w:rsidRDefault="008126F8" w:rsidP="008126F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5DB1684F" w14:textId="51571302" w:rsidR="008126F8" w:rsidRPr="005924F1" w:rsidRDefault="008126F8" w:rsidP="008126F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имеет возможность управлять объявлениями на доске объявлений. Управление предполагает следующие сценарии:</w:t>
      </w:r>
    </w:p>
    <w:p w14:paraId="14810F4B" w14:textId="2313CEE5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создать объявление;</w:t>
      </w:r>
    </w:p>
    <w:p w14:paraId="052FBE6E" w14:textId="77A25F2C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5924F1">
        <w:rPr>
          <w:lang w:val="ru-RU"/>
        </w:rPr>
        <w:t>редактировать объявление;</w:t>
      </w:r>
    </w:p>
    <w:p w14:paraId="2B29FFEA" w14:textId="6D82612F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5924F1">
        <w:rPr>
          <w:lang w:val="ru-RU"/>
        </w:rPr>
        <w:t>скрыть объявление;</w:t>
      </w:r>
    </w:p>
    <w:p w14:paraId="3DD745A8" w14:textId="15C335FF" w:rsidR="008126F8" w:rsidRPr="005924F1" w:rsidRDefault="008126F8" w:rsidP="00AD5384">
      <w:pPr>
        <w:pStyle w:val="af1"/>
        <w:numPr>
          <w:ilvl w:val="0"/>
          <w:numId w:val="4"/>
        </w:numPr>
        <w:autoSpaceDE w:val="0"/>
        <w:autoSpaceDN w:val="0"/>
        <w:adjustRightInd w:val="0"/>
        <w:spacing w:before="120" w:after="60"/>
        <w:ind w:left="284" w:hanging="294"/>
        <w:jc w:val="both"/>
        <w:rPr>
          <w:lang w:val="ru-RU"/>
        </w:rPr>
      </w:pPr>
      <w:r w:rsidRPr="005924F1">
        <w:rPr>
          <w:lang w:val="ru-RU"/>
        </w:rPr>
        <w:t>собрать статистику просмотра объявлений.</w:t>
      </w:r>
    </w:p>
    <w:p w14:paraId="2314760F" w14:textId="6A29096F" w:rsidR="002C0A98" w:rsidRPr="005924F1" w:rsidRDefault="00D066FF" w:rsidP="00CB6530">
      <w:pPr>
        <w:pStyle w:val="2"/>
        <w:spacing w:before="240"/>
        <w:rPr>
          <w:lang w:val="ru-RU"/>
        </w:rPr>
      </w:pPr>
      <w:bookmarkStart w:id="22" w:name="_Toc146820766"/>
      <w:bookmarkStart w:id="23" w:name="_Toc146821746"/>
      <w:r w:rsidRPr="005924F1">
        <w:rPr>
          <w:lang w:val="ru-RU"/>
        </w:rPr>
        <w:t>E</w:t>
      </w:r>
      <w:r w:rsidR="00AB1743">
        <w:rPr>
          <w:lang w:val="ru-RU"/>
        </w:rPr>
        <w:t>-1</w:t>
      </w:r>
      <w:r w:rsidR="00AB1743">
        <w:t>.1</w:t>
      </w:r>
      <w:r w:rsidR="009063B2" w:rsidRPr="005924F1">
        <w:rPr>
          <w:lang w:val="ru-RU"/>
        </w:rPr>
        <w:t xml:space="preserve">. </w:t>
      </w:r>
      <w:r w:rsidRPr="005924F1">
        <w:rPr>
          <w:lang w:val="ru-RU"/>
        </w:rPr>
        <w:t>Создать объявление</w:t>
      </w:r>
      <w:bookmarkEnd w:id="22"/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30"/>
        <w:gridCol w:w="1621"/>
        <w:gridCol w:w="5295"/>
      </w:tblGrid>
      <w:tr w:rsidR="00D066FF" w:rsidRPr="0012552E" w14:paraId="604D7086" w14:textId="77777777" w:rsidTr="00AB1743">
        <w:tc>
          <w:tcPr>
            <w:tcW w:w="704" w:type="dxa"/>
            <w:shd w:val="clear" w:color="auto" w:fill="auto"/>
          </w:tcPr>
          <w:p w14:paraId="6301DABD" w14:textId="5D1547A2" w:rsidR="00D066FF" w:rsidRPr="00AB1743" w:rsidRDefault="00D066FF" w:rsidP="00CB27D9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 w:rsidR="00AB1743">
              <w:t>-1.1</w:t>
            </w:r>
          </w:p>
        </w:tc>
        <w:tc>
          <w:tcPr>
            <w:tcW w:w="1730" w:type="dxa"/>
            <w:shd w:val="clear" w:color="auto" w:fill="auto"/>
          </w:tcPr>
          <w:p w14:paraId="593174D4" w14:textId="49862FB2" w:rsidR="00D066FF" w:rsidRPr="005924F1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Сотрудник </w:t>
            </w:r>
          </w:p>
        </w:tc>
        <w:tc>
          <w:tcPr>
            <w:tcW w:w="1621" w:type="dxa"/>
            <w:shd w:val="clear" w:color="auto" w:fill="auto"/>
          </w:tcPr>
          <w:p w14:paraId="595BBFA2" w14:textId="3170C6EB" w:rsidR="00D066FF" w:rsidRPr="005924F1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объявление</w:t>
            </w:r>
          </w:p>
        </w:tc>
        <w:tc>
          <w:tcPr>
            <w:tcW w:w="5295" w:type="dxa"/>
            <w:shd w:val="clear" w:color="auto" w:fill="auto"/>
          </w:tcPr>
          <w:p w14:paraId="2FD382CB" w14:textId="68947146" w:rsidR="00D066FF" w:rsidRPr="005924F1" w:rsidRDefault="00D066FF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университета может создать и опубликовать объявление на доске</w:t>
            </w:r>
          </w:p>
        </w:tc>
      </w:tr>
    </w:tbl>
    <w:p w14:paraId="15E2A929" w14:textId="3F41E48F" w:rsidR="000D4A2B" w:rsidRPr="005924F1" w:rsidRDefault="000D4A2B" w:rsidP="000D4A2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836CD9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338053A0" w14:textId="3230C89B" w:rsidR="000D4A2B" w:rsidRPr="005924F1" w:rsidRDefault="000D4A2B" w:rsidP="000D4A2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836CD9" w:rsidRPr="005924F1">
        <w:rPr>
          <w:lang w:val="ru-RU"/>
        </w:rPr>
        <w:t>Администратор группы, Администратор.</w:t>
      </w:r>
    </w:p>
    <w:p w14:paraId="0765B8FF" w14:textId="77777777" w:rsidR="000D4A2B" w:rsidRPr="005924F1" w:rsidRDefault="000D4A2B" w:rsidP="000D4A2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4830E032" w14:textId="4D896801" w:rsidR="00174846" w:rsidRPr="005924F1" w:rsidRDefault="00715697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Сотрудник имеет возможность создать объявление на доске объявлений. При создании объявления в </w:t>
      </w:r>
      <w:r w:rsidRPr="005924F1">
        <w:rPr>
          <w:lang w:val="ru-RU"/>
        </w:rPr>
        <w:lastRenderedPageBreak/>
        <w:t>обязательном порядке указыва</w:t>
      </w:r>
      <w:r w:rsidR="00A64C1B" w:rsidRPr="005924F1">
        <w:rPr>
          <w:lang w:val="ru-RU"/>
        </w:rPr>
        <w:t>е</w:t>
      </w:r>
      <w:r w:rsidRPr="005924F1">
        <w:rPr>
          <w:lang w:val="ru-RU"/>
        </w:rPr>
        <w:t xml:space="preserve">тся </w:t>
      </w:r>
      <w:r w:rsidR="00A64C1B" w:rsidRPr="005924F1">
        <w:rPr>
          <w:lang w:val="ru-RU"/>
        </w:rPr>
        <w:t>его текстовое содержимое</w:t>
      </w:r>
      <w:r w:rsidR="00174846" w:rsidRPr="005924F1">
        <w:rPr>
          <w:lang w:val="ru-RU"/>
        </w:rPr>
        <w:t>, а также задается аудитория объявления.</w:t>
      </w:r>
    </w:p>
    <w:p w14:paraId="5693C234" w14:textId="70D374F9" w:rsidR="00174846" w:rsidRPr="005924F1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Опционально прикрепляются файлы и медиафайлы, один опрос. Прикрепляемые файлы и медиафайлы требуется предварительно загрузить, прикрепляемый опрос – создать.</w:t>
      </w:r>
    </w:p>
    <w:p w14:paraId="220E5B00" w14:textId="5A868786" w:rsidR="00715697" w:rsidRPr="005924F1" w:rsidRDefault="00174846" w:rsidP="00D1396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Присутствует необязательная возможность установить срок автоматического сокрытия объявления с доски, по истечении которого объявление перестанет быть видимым на доске объявлений. Если срок не был указан, объявление не скрывается.</w:t>
      </w:r>
    </w:p>
    <w:p w14:paraId="20471F21" w14:textId="39DC1788" w:rsidR="002C0A98" w:rsidRPr="005924F1" w:rsidRDefault="00DC4724" w:rsidP="00CB6530">
      <w:pPr>
        <w:pStyle w:val="2"/>
        <w:spacing w:before="240"/>
        <w:rPr>
          <w:lang w:val="ru-RU"/>
        </w:rPr>
      </w:pPr>
      <w:bookmarkStart w:id="24" w:name="_Toc146820767"/>
      <w:bookmarkStart w:id="25" w:name="_Toc146821747"/>
      <w:r w:rsidRPr="005924F1">
        <w:rPr>
          <w:lang w:val="ru-RU"/>
        </w:rPr>
        <w:t>E</w:t>
      </w:r>
      <w:r w:rsidR="00AB1743">
        <w:t>-1.1.1</w:t>
      </w:r>
      <w:r w:rsidR="00225FFD" w:rsidRPr="005924F1">
        <w:rPr>
          <w:lang w:val="ru-RU"/>
        </w:rPr>
        <w:t xml:space="preserve">. </w:t>
      </w:r>
      <w:r w:rsidRPr="005924F1">
        <w:rPr>
          <w:lang w:val="ru-RU"/>
        </w:rPr>
        <w:t>Указать</w:t>
      </w:r>
      <w:r w:rsidR="00A64C1B" w:rsidRPr="005924F1">
        <w:rPr>
          <w:lang w:val="ru-RU"/>
        </w:rPr>
        <w:t xml:space="preserve"> текст объявления</w:t>
      </w:r>
      <w:bookmarkEnd w:id="24"/>
      <w:bookmarkEnd w:id="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5"/>
        <w:gridCol w:w="1604"/>
        <w:gridCol w:w="5255"/>
      </w:tblGrid>
      <w:tr w:rsidR="004710BF" w:rsidRPr="0012552E" w14:paraId="3C80D077" w14:textId="77777777" w:rsidTr="00AB1743">
        <w:tc>
          <w:tcPr>
            <w:tcW w:w="846" w:type="dxa"/>
            <w:shd w:val="clear" w:color="auto" w:fill="auto"/>
          </w:tcPr>
          <w:p w14:paraId="6381ED42" w14:textId="66174593" w:rsidR="004710BF" w:rsidRPr="00AB1743" w:rsidRDefault="004710BF" w:rsidP="004710BF">
            <w:pPr>
              <w:autoSpaceDE w:val="0"/>
              <w:autoSpaceDN w:val="0"/>
              <w:adjustRightInd w:val="0"/>
              <w:spacing w:before="60" w:after="120"/>
              <w:jc w:val="center"/>
            </w:pPr>
            <w:r w:rsidRPr="005924F1">
              <w:rPr>
                <w:lang w:val="ru-RU"/>
              </w:rPr>
              <w:t>E</w:t>
            </w:r>
            <w:r w:rsidR="00AB1743">
              <w:t>-1.1.1</w:t>
            </w:r>
          </w:p>
        </w:tc>
        <w:tc>
          <w:tcPr>
            <w:tcW w:w="1645" w:type="dxa"/>
            <w:shd w:val="clear" w:color="auto" w:fill="auto"/>
          </w:tcPr>
          <w:p w14:paraId="0A77E6A1" w14:textId="1C112729" w:rsidR="004710BF" w:rsidRPr="005924F1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34D76650" w14:textId="6EC10A7C" w:rsidR="004710BF" w:rsidRPr="005924F1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текст объявлени</w:t>
            </w:r>
            <w:r w:rsidR="00AB1743">
              <w:rPr>
                <w:lang w:val="ru-RU"/>
              </w:rPr>
              <w:t>я</w:t>
            </w:r>
          </w:p>
        </w:tc>
        <w:tc>
          <w:tcPr>
            <w:tcW w:w="5255" w:type="dxa"/>
            <w:shd w:val="clear" w:color="auto" w:fill="auto"/>
          </w:tcPr>
          <w:p w14:paraId="467CCAE7" w14:textId="38D1D590" w:rsidR="004710BF" w:rsidRPr="005924F1" w:rsidRDefault="004710BF" w:rsidP="004710BF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указывает тестовое содержимое объявления</w:t>
            </w:r>
          </w:p>
        </w:tc>
      </w:tr>
    </w:tbl>
    <w:p w14:paraId="34CA4930" w14:textId="61534B2C" w:rsidR="0096027E" w:rsidRPr="005924F1" w:rsidRDefault="0096027E" w:rsidP="0096027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DC4724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4F6675C0" w14:textId="27F6A37E" w:rsidR="0096027E" w:rsidRPr="005924F1" w:rsidRDefault="0096027E" w:rsidP="0096027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DC4724" w:rsidRPr="005924F1">
        <w:rPr>
          <w:lang w:val="ru-RU"/>
        </w:rPr>
        <w:t>Администратор группы, Администратор</w:t>
      </w:r>
    </w:p>
    <w:p w14:paraId="707AD253" w14:textId="77777777" w:rsidR="0096027E" w:rsidRPr="005924F1" w:rsidRDefault="0096027E" w:rsidP="009602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46B6289" w14:textId="74E9036F" w:rsidR="004710BF" w:rsidRPr="005924F1" w:rsidRDefault="004710BF" w:rsidP="009D00C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объявления </w:t>
      </w:r>
      <w:r w:rsidR="00AB1743">
        <w:rPr>
          <w:lang w:val="ru-RU"/>
        </w:rPr>
        <w:t xml:space="preserve">опционально </w:t>
      </w:r>
      <w:r w:rsidRPr="005924F1">
        <w:rPr>
          <w:lang w:val="ru-RU"/>
        </w:rPr>
        <w:t>указ</w:t>
      </w:r>
      <w:r w:rsidR="00AB1743">
        <w:rPr>
          <w:lang w:val="ru-RU"/>
        </w:rPr>
        <w:t>ывается</w:t>
      </w:r>
      <w:r w:rsidRPr="005924F1">
        <w:rPr>
          <w:lang w:val="ru-RU"/>
        </w:rPr>
        <w:t xml:space="preserve"> текстовое содержимое объявления.</w:t>
      </w:r>
    </w:p>
    <w:p w14:paraId="6112D930" w14:textId="43FC9D77" w:rsidR="00225FFD" w:rsidRPr="005924F1" w:rsidRDefault="00F655AC" w:rsidP="00CB6530">
      <w:pPr>
        <w:pStyle w:val="2"/>
        <w:spacing w:before="240"/>
        <w:rPr>
          <w:lang w:val="ru-RU"/>
        </w:rPr>
      </w:pPr>
      <w:bookmarkStart w:id="26" w:name="_Toc146820768"/>
      <w:bookmarkStart w:id="27" w:name="_Toc146821748"/>
      <w:r w:rsidRPr="005924F1">
        <w:rPr>
          <w:lang w:val="ru-RU"/>
        </w:rPr>
        <w:t>E</w:t>
      </w:r>
      <w:r w:rsidR="005E4B2D">
        <w:rPr>
          <w:lang w:val="ru-RU"/>
        </w:rPr>
        <w:t>-1.1.2</w:t>
      </w:r>
      <w:r w:rsidR="00225FFD" w:rsidRPr="005924F1">
        <w:rPr>
          <w:lang w:val="ru-RU"/>
        </w:rPr>
        <w:t xml:space="preserve">. </w:t>
      </w:r>
      <w:r w:rsidR="00C87F4B" w:rsidRPr="005924F1">
        <w:rPr>
          <w:lang w:val="ru-RU"/>
        </w:rPr>
        <w:t>Выбор получателей</w:t>
      </w:r>
      <w:bookmarkEnd w:id="26"/>
      <w:bookmarkEnd w:id="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43"/>
        <w:gridCol w:w="1617"/>
        <w:gridCol w:w="5244"/>
      </w:tblGrid>
      <w:tr w:rsidR="00C87F4B" w:rsidRPr="0012552E" w14:paraId="0B05B4DD" w14:textId="77777777" w:rsidTr="005E4B2D">
        <w:tc>
          <w:tcPr>
            <w:tcW w:w="846" w:type="dxa"/>
            <w:shd w:val="clear" w:color="auto" w:fill="auto"/>
          </w:tcPr>
          <w:p w14:paraId="2B22E599" w14:textId="68DAF78C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-1.1.2</w:t>
            </w:r>
          </w:p>
        </w:tc>
        <w:tc>
          <w:tcPr>
            <w:tcW w:w="1643" w:type="dxa"/>
            <w:shd w:val="clear" w:color="auto" w:fill="auto"/>
          </w:tcPr>
          <w:p w14:paraId="74CEEC48" w14:textId="27F4464B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17" w:type="dxa"/>
            <w:shd w:val="clear" w:color="auto" w:fill="auto"/>
          </w:tcPr>
          <w:p w14:paraId="414B6DDB" w14:textId="15031220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Выб</w:t>
            </w:r>
            <w:r w:rsidR="007B6E4A" w:rsidRPr="005924F1">
              <w:rPr>
                <w:lang w:val="ru-RU"/>
              </w:rPr>
              <w:t xml:space="preserve">рать </w:t>
            </w:r>
            <w:r w:rsidRPr="005924F1">
              <w:rPr>
                <w:lang w:val="ru-RU"/>
              </w:rPr>
              <w:t>получателей</w:t>
            </w:r>
          </w:p>
        </w:tc>
        <w:tc>
          <w:tcPr>
            <w:tcW w:w="5244" w:type="dxa"/>
            <w:shd w:val="clear" w:color="auto" w:fill="auto"/>
          </w:tcPr>
          <w:p w14:paraId="05C25363" w14:textId="202570C6" w:rsidR="00C87F4B" w:rsidRPr="005924F1" w:rsidRDefault="00C87F4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определяет получателей объявления</w:t>
            </w:r>
          </w:p>
        </w:tc>
      </w:tr>
    </w:tbl>
    <w:p w14:paraId="74F84917" w14:textId="7BDFD4C8" w:rsidR="00262B7D" w:rsidRPr="005924F1" w:rsidRDefault="00262B7D" w:rsidP="00262B7D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C87F4B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7418EA25" w14:textId="5E28C6C6" w:rsidR="00262B7D" w:rsidRPr="005924F1" w:rsidRDefault="00262B7D" w:rsidP="00262B7D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C87F4B" w:rsidRPr="005924F1">
        <w:rPr>
          <w:lang w:val="ru-RU"/>
        </w:rPr>
        <w:t>Администратор группы, Администратор</w:t>
      </w:r>
      <w:r w:rsidR="00265BE3" w:rsidRPr="005924F1">
        <w:rPr>
          <w:lang w:val="ru-RU"/>
        </w:rPr>
        <w:t>.</w:t>
      </w:r>
    </w:p>
    <w:p w14:paraId="4FA874CC" w14:textId="77777777" w:rsidR="00262B7D" w:rsidRPr="005924F1" w:rsidRDefault="00262B7D" w:rsidP="00262B7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</w:p>
    <w:p w14:paraId="6183A627" w14:textId="285D78BF" w:rsidR="00262B7D" w:rsidRPr="005924F1" w:rsidRDefault="00265BE3" w:rsidP="00BF5F8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Опубликованное объявление по умолчанию отображается не у всех пользователей доски объявлений – пользователь может </w:t>
      </w:r>
      <w:r w:rsidR="00EA1E20" w:rsidRPr="005924F1">
        <w:rPr>
          <w:lang w:val="ru-RU"/>
        </w:rPr>
        <w:t>просмотреть</w:t>
      </w:r>
      <w:r w:rsidRPr="005924F1">
        <w:rPr>
          <w:lang w:val="ru-RU"/>
        </w:rPr>
        <w:t xml:space="preserve"> объявление только в том случае, если состоит хотя бы в одной из групп, для которых было опубликовано объявление. Для обеспечения данного механизма при создании объявления требуется</w:t>
      </w:r>
      <w:r w:rsidR="00BF642E" w:rsidRPr="005924F1">
        <w:rPr>
          <w:lang w:val="ru-RU"/>
        </w:rPr>
        <w:t xml:space="preserve"> указать группы получателей.</w:t>
      </w:r>
      <w:r w:rsidRPr="005924F1">
        <w:rPr>
          <w:lang w:val="ru-RU"/>
        </w:rPr>
        <w:t xml:space="preserve"> </w:t>
      </w:r>
    </w:p>
    <w:p w14:paraId="128A1A3C" w14:textId="01A150E4" w:rsidR="00225FFD" w:rsidRPr="005924F1" w:rsidRDefault="00D06EAD" w:rsidP="00CB6530">
      <w:pPr>
        <w:pStyle w:val="2"/>
        <w:spacing w:before="240"/>
        <w:rPr>
          <w:lang w:val="ru-RU"/>
        </w:rPr>
      </w:pPr>
      <w:bookmarkStart w:id="28" w:name="_Toc146820769"/>
      <w:bookmarkStart w:id="29" w:name="_Toc146821749"/>
      <w:r w:rsidRPr="005924F1">
        <w:rPr>
          <w:lang w:val="ru-RU"/>
        </w:rPr>
        <w:t>E</w:t>
      </w:r>
      <w:r w:rsidR="005E4B2D">
        <w:rPr>
          <w:lang w:val="ru-RU"/>
        </w:rPr>
        <w:t>-1.1.3</w:t>
      </w:r>
      <w:r w:rsidR="00225FFD" w:rsidRPr="005924F1">
        <w:rPr>
          <w:lang w:val="ru-RU"/>
        </w:rPr>
        <w:t xml:space="preserve">. </w:t>
      </w:r>
      <w:r w:rsidRPr="005924F1">
        <w:rPr>
          <w:lang w:val="ru-RU"/>
        </w:rPr>
        <w:t>Установить срок автоматического сокрытия</w:t>
      </w:r>
      <w:bookmarkEnd w:id="28"/>
      <w:bookmarkEnd w:id="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54"/>
        <w:gridCol w:w="5213"/>
      </w:tblGrid>
      <w:tr w:rsidR="00D06EAD" w:rsidRPr="0012552E" w14:paraId="5E4AE81C" w14:textId="77777777" w:rsidTr="005E4B2D">
        <w:tc>
          <w:tcPr>
            <w:tcW w:w="846" w:type="dxa"/>
            <w:shd w:val="clear" w:color="auto" w:fill="auto"/>
          </w:tcPr>
          <w:p w14:paraId="571D3122" w14:textId="221B21C5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-1.1.3</w:t>
            </w:r>
          </w:p>
        </w:tc>
        <w:tc>
          <w:tcPr>
            <w:tcW w:w="1637" w:type="dxa"/>
            <w:shd w:val="clear" w:color="auto" w:fill="auto"/>
          </w:tcPr>
          <w:p w14:paraId="15F2CE2E" w14:textId="784CB107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54" w:type="dxa"/>
            <w:shd w:val="clear" w:color="auto" w:fill="auto"/>
          </w:tcPr>
          <w:p w14:paraId="1EDC729C" w14:textId="27B61D23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Установить срок автоматического сокрытия</w:t>
            </w:r>
          </w:p>
        </w:tc>
        <w:tc>
          <w:tcPr>
            <w:tcW w:w="5213" w:type="dxa"/>
            <w:shd w:val="clear" w:color="auto" w:fill="auto"/>
          </w:tcPr>
          <w:p w14:paraId="0A25917C" w14:textId="623AD252" w:rsidR="00D06EAD" w:rsidRPr="005924F1" w:rsidRDefault="00D06EAD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установить срок автоматического сокрытия объявления</w:t>
            </w:r>
          </w:p>
        </w:tc>
      </w:tr>
    </w:tbl>
    <w:p w14:paraId="7AB75E7F" w14:textId="0DC8B3EE" w:rsidR="00536AE6" w:rsidRPr="005924F1" w:rsidRDefault="00536AE6" w:rsidP="00536AE6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D06EAD" w:rsidRPr="005924F1">
        <w:rPr>
          <w:lang w:val="ru-RU"/>
        </w:rPr>
        <w:t>Сотрудник</w:t>
      </w:r>
      <w:r w:rsidRPr="005924F1">
        <w:rPr>
          <w:lang w:val="ru-RU"/>
        </w:rPr>
        <w:t>.</w:t>
      </w:r>
    </w:p>
    <w:p w14:paraId="67B136A7" w14:textId="1135BCB5" w:rsidR="00536AE6" w:rsidRPr="005924F1" w:rsidRDefault="00536AE6" w:rsidP="00536AE6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D06EAD" w:rsidRPr="005924F1">
        <w:rPr>
          <w:lang w:val="ru-RU"/>
        </w:rPr>
        <w:t>Администратор группы, Администратор</w:t>
      </w:r>
    </w:p>
    <w:p w14:paraId="259ED3CA" w14:textId="77777777" w:rsidR="00536AE6" w:rsidRPr="005924F1" w:rsidRDefault="00536AE6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713C4CE8" w14:textId="2758F021" w:rsidR="004B2405" w:rsidRDefault="00D06EAD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объявления может возникнуть необходимость скрыть его по прошествии определенного времени. Для обеспечения указанного механизма при создании объявления присутствует возможность задать </w:t>
      </w:r>
      <w:r w:rsidR="006B3A68">
        <w:rPr>
          <w:lang w:val="ru-RU"/>
        </w:rPr>
        <w:t>момент времени, по наступлении которого</w:t>
      </w:r>
      <w:r w:rsidRPr="005924F1">
        <w:rPr>
          <w:lang w:val="ru-RU"/>
        </w:rPr>
        <w:t xml:space="preserve"> объявление будет автоматически скрыто с доски объявлений. Скрытое объявление не может просмотреть ни один пользователь доски объявлени</w:t>
      </w:r>
      <w:r w:rsidR="001A5858">
        <w:rPr>
          <w:lang w:val="ru-RU"/>
        </w:rPr>
        <w:t>й, кроме его автора.</w:t>
      </w:r>
    </w:p>
    <w:p w14:paraId="1A00D6E4" w14:textId="7E617B7F" w:rsidR="001A5858" w:rsidRPr="005924F1" w:rsidRDefault="001A5858" w:rsidP="00536AE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Автоматически скрытое объявление попадает в список скрытых объявлений.</w:t>
      </w:r>
    </w:p>
    <w:p w14:paraId="6B3BBAC4" w14:textId="646C6AD0" w:rsidR="003B0A43" w:rsidRPr="005924F1" w:rsidRDefault="003B0A43" w:rsidP="00CB6530">
      <w:pPr>
        <w:pStyle w:val="2"/>
        <w:spacing w:before="240"/>
        <w:rPr>
          <w:lang w:val="ru-RU"/>
        </w:rPr>
      </w:pPr>
      <w:bookmarkStart w:id="30" w:name="_Toc146820770"/>
      <w:bookmarkStart w:id="31" w:name="_Toc146821750"/>
      <w:r w:rsidRPr="005924F1">
        <w:rPr>
          <w:lang w:val="ru-RU"/>
        </w:rPr>
        <w:t>E</w:t>
      </w:r>
      <w:r w:rsidR="005E4B2D">
        <w:rPr>
          <w:lang w:val="ru-RU"/>
        </w:rPr>
        <w:t>-1.1.4</w:t>
      </w:r>
      <w:r w:rsidRPr="005924F1">
        <w:rPr>
          <w:lang w:val="ru-RU"/>
        </w:rPr>
        <w:t xml:space="preserve">. </w:t>
      </w:r>
      <w:r w:rsidR="00BB79EE" w:rsidRPr="005924F1">
        <w:rPr>
          <w:lang w:val="ru-RU"/>
        </w:rPr>
        <w:t>Задать режим отложенной публикации</w:t>
      </w:r>
      <w:bookmarkEnd w:id="30"/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4"/>
        <w:gridCol w:w="1615"/>
        <w:gridCol w:w="5255"/>
      </w:tblGrid>
      <w:tr w:rsidR="003D01EE" w:rsidRPr="0012552E" w14:paraId="1226A70A" w14:textId="77777777" w:rsidTr="005E4B2D">
        <w:tc>
          <w:tcPr>
            <w:tcW w:w="846" w:type="dxa"/>
            <w:shd w:val="clear" w:color="auto" w:fill="auto"/>
          </w:tcPr>
          <w:p w14:paraId="6D78D3F5" w14:textId="2F76D596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-1.1.4</w:t>
            </w:r>
          </w:p>
        </w:tc>
        <w:tc>
          <w:tcPr>
            <w:tcW w:w="1634" w:type="dxa"/>
            <w:shd w:val="clear" w:color="auto" w:fill="auto"/>
          </w:tcPr>
          <w:p w14:paraId="4F68476D" w14:textId="77777777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6E891050" w14:textId="40988BFD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Задать режим отложенной </w:t>
            </w:r>
            <w:r w:rsidRPr="005924F1">
              <w:rPr>
                <w:lang w:val="ru-RU"/>
              </w:rPr>
              <w:lastRenderedPageBreak/>
              <w:t>публикации</w:t>
            </w:r>
          </w:p>
        </w:tc>
        <w:tc>
          <w:tcPr>
            <w:tcW w:w="5255" w:type="dxa"/>
            <w:shd w:val="clear" w:color="auto" w:fill="auto"/>
          </w:tcPr>
          <w:p w14:paraId="1B43C699" w14:textId="1AE91DBB" w:rsidR="003D01EE" w:rsidRPr="005924F1" w:rsidRDefault="003D01EE" w:rsidP="003D01E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lastRenderedPageBreak/>
              <w:t>При создании объявления сотрудник может задать режим отложенной публикации объявления</w:t>
            </w:r>
          </w:p>
        </w:tc>
      </w:tr>
    </w:tbl>
    <w:p w14:paraId="6FE2DABC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CEE4FA9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FCE38F9" w14:textId="77777777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35FEAD02" w14:textId="393575A7" w:rsidR="008E4F4D" w:rsidRPr="005924F1" w:rsidRDefault="008E4F4D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задавать режим отложенной публикации объявления. Объявление, ожидающее публикации, может быть просмотрено и отредактировано только автором. </w:t>
      </w:r>
    </w:p>
    <w:p w14:paraId="4315191C" w14:textId="386C8387" w:rsidR="008E4F4D" w:rsidRPr="005924F1" w:rsidRDefault="008E4F4D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Объявление становится видимым для аудитории </w:t>
      </w:r>
    </w:p>
    <w:p w14:paraId="756C55B6" w14:textId="36890F1A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прикреплять файлы к создаваемым объявлениям. У аудитории объявления присутствует возможность скачать прикрепленные файлы. </w:t>
      </w:r>
    </w:p>
    <w:p w14:paraId="58211C3B" w14:textId="77777777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отсутствует возможность в явном виде прикрепить ранее загруженные файлы.</w:t>
      </w:r>
    </w:p>
    <w:p w14:paraId="0944D9AE" w14:textId="4B6580CF" w:rsidR="003B0A43" w:rsidRPr="005924F1" w:rsidRDefault="003B0A43" w:rsidP="00CB6530">
      <w:pPr>
        <w:pStyle w:val="2"/>
        <w:spacing w:before="240"/>
        <w:rPr>
          <w:lang w:val="ru-RU"/>
        </w:rPr>
      </w:pPr>
      <w:bookmarkStart w:id="32" w:name="_Toc146820771"/>
      <w:bookmarkStart w:id="33" w:name="_Toc146821751"/>
      <w:r w:rsidRPr="005924F1">
        <w:rPr>
          <w:lang w:val="ru-RU"/>
        </w:rPr>
        <w:t>E</w:t>
      </w:r>
      <w:r w:rsidR="005E4B2D">
        <w:rPr>
          <w:lang w:val="ru-RU"/>
        </w:rPr>
        <w:t>-1.1.4.1</w:t>
      </w:r>
      <w:r w:rsidRPr="005924F1">
        <w:rPr>
          <w:lang w:val="ru-RU"/>
        </w:rPr>
        <w:t xml:space="preserve">. </w:t>
      </w:r>
      <w:r w:rsidR="00021636" w:rsidRPr="005924F1">
        <w:rPr>
          <w:lang w:val="ru-RU"/>
        </w:rPr>
        <w:t>Задать дату и время публикации</w:t>
      </w:r>
      <w:bookmarkEnd w:id="32"/>
      <w:bookmarkEnd w:id="3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492"/>
        <w:gridCol w:w="1615"/>
        <w:gridCol w:w="5255"/>
      </w:tblGrid>
      <w:tr w:rsidR="008E4F4D" w:rsidRPr="0012552E" w14:paraId="1D03AB4D" w14:textId="77777777" w:rsidTr="005E4B2D">
        <w:tc>
          <w:tcPr>
            <w:tcW w:w="988" w:type="dxa"/>
            <w:shd w:val="clear" w:color="auto" w:fill="auto"/>
          </w:tcPr>
          <w:p w14:paraId="315F9E4F" w14:textId="623BF847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5E4B2D">
              <w:rPr>
                <w:lang w:val="ru-RU"/>
              </w:rPr>
              <w:t>-1.1.4.1</w:t>
            </w:r>
          </w:p>
        </w:tc>
        <w:tc>
          <w:tcPr>
            <w:tcW w:w="1492" w:type="dxa"/>
            <w:shd w:val="clear" w:color="auto" w:fill="auto"/>
          </w:tcPr>
          <w:p w14:paraId="3C491C15" w14:textId="565C838F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5BC7343C" w14:textId="683D3DA0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дату и время публикации</w:t>
            </w:r>
          </w:p>
        </w:tc>
        <w:tc>
          <w:tcPr>
            <w:tcW w:w="5255" w:type="dxa"/>
            <w:shd w:val="clear" w:color="auto" w:fill="auto"/>
          </w:tcPr>
          <w:p w14:paraId="042BBD23" w14:textId="051886D2" w:rsidR="008E4F4D" w:rsidRPr="005924F1" w:rsidRDefault="008E4F4D" w:rsidP="008E4F4D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задании режима отложенной публикации сотрудник должен задать дату и время публикации объявления</w:t>
            </w:r>
          </w:p>
        </w:tc>
      </w:tr>
    </w:tbl>
    <w:p w14:paraId="30CF7CAB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2EE81D7" w14:textId="77777777" w:rsidR="003B0A43" w:rsidRPr="005924F1" w:rsidRDefault="003B0A43" w:rsidP="003B0A43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6B6B9909" w14:textId="77777777" w:rsidR="003B0A43" w:rsidRPr="005924F1" w:rsidRDefault="003B0A43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21CC39FD" w14:textId="6D1C825E" w:rsidR="00B00528" w:rsidRPr="005924F1" w:rsidRDefault="00B00528" w:rsidP="003B0A43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указывать дату и время объявления при задании режима отложенной публикации.</w:t>
      </w:r>
    </w:p>
    <w:p w14:paraId="022670E8" w14:textId="55989FF7" w:rsidR="00225FFD" w:rsidRPr="005924F1" w:rsidRDefault="00472980" w:rsidP="00CB6530">
      <w:pPr>
        <w:pStyle w:val="2"/>
        <w:spacing w:before="240"/>
        <w:rPr>
          <w:lang w:val="ru-RU"/>
        </w:rPr>
      </w:pPr>
      <w:bookmarkStart w:id="34" w:name="_Toc146820772"/>
      <w:bookmarkStart w:id="35" w:name="_Toc146821752"/>
      <w:r w:rsidRPr="005924F1">
        <w:rPr>
          <w:lang w:val="ru-RU"/>
        </w:rPr>
        <w:t>E</w:t>
      </w:r>
      <w:r w:rsidR="005E4B2D">
        <w:rPr>
          <w:lang w:val="ru-RU"/>
        </w:rPr>
        <w:t>-1.1.5</w:t>
      </w:r>
      <w:r w:rsidR="00225FFD" w:rsidRPr="005924F1">
        <w:rPr>
          <w:lang w:val="ru-RU"/>
        </w:rPr>
        <w:t xml:space="preserve">. </w:t>
      </w:r>
      <w:r w:rsidR="00A755AB" w:rsidRPr="005924F1">
        <w:rPr>
          <w:lang w:val="ru-RU"/>
        </w:rPr>
        <w:t>Прикрепить файлы</w:t>
      </w:r>
      <w:bookmarkEnd w:id="34"/>
      <w:bookmarkEnd w:id="3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4"/>
        <w:gridCol w:w="1615"/>
        <w:gridCol w:w="5255"/>
      </w:tblGrid>
      <w:tr w:rsidR="00A7337E" w:rsidRPr="0012552E" w14:paraId="4D600EBC" w14:textId="77777777" w:rsidTr="00A7337E">
        <w:tc>
          <w:tcPr>
            <w:tcW w:w="846" w:type="dxa"/>
            <w:shd w:val="clear" w:color="auto" w:fill="auto"/>
          </w:tcPr>
          <w:p w14:paraId="17C615B4" w14:textId="4E324D04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A7337E">
              <w:rPr>
                <w:lang w:val="ru-RU"/>
              </w:rPr>
              <w:t>E-1.1.5</w:t>
            </w:r>
          </w:p>
        </w:tc>
        <w:tc>
          <w:tcPr>
            <w:tcW w:w="1634" w:type="dxa"/>
            <w:shd w:val="clear" w:color="auto" w:fill="auto"/>
          </w:tcPr>
          <w:p w14:paraId="253B4E52" w14:textId="68813522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7337E">
              <w:rPr>
                <w:lang w:val="ru-RU"/>
              </w:rPr>
              <w:t>Сотрудник</w:t>
            </w:r>
          </w:p>
        </w:tc>
        <w:tc>
          <w:tcPr>
            <w:tcW w:w="1615" w:type="dxa"/>
            <w:shd w:val="clear" w:color="auto" w:fill="auto"/>
          </w:tcPr>
          <w:p w14:paraId="6F38658B" w14:textId="19D610EB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7337E">
              <w:rPr>
                <w:lang w:val="ru-RU"/>
              </w:rPr>
              <w:t>Прикрепить файлы</w:t>
            </w:r>
          </w:p>
        </w:tc>
        <w:tc>
          <w:tcPr>
            <w:tcW w:w="5255" w:type="dxa"/>
            <w:shd w:val="clear" w:color="auto" w:fill="auto"/>
          </w:tcPr>
          <w:p w14:paraId="619C89D1" w14:textId="5FABF508" w:rsidR="00A7337E" w:rsidRPr="00A7337E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A7337E">
              <w:rPr>
                <w:lang w:val="ru-RU"/>
              </w:rPr>
              <w:t>При публикации объявления сотрудник может прикрепить файлы или медиафайлы</w:t>
            </w:r>
          </w:p>
        </w:tc>
      </w:tr>
    </w:tbl>
    <w:p w14:paraId="79222D24" w14:textId="5E3608FC" w:rsidR="00DB60FA" w:rsidRPr="005924F1" w:rsidRDefault="00DB60FA" w:rsidP="00DB60F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A755AB" w:rsidRPr="005924F1">
        <w:rPr>
          <w:lang w:val="ru-RU"/>
        </w:rPr>
        <w:t>Сотрудник.</w:t>
      </w:r>
    </w:p>
    <w:p w14:paraId="2F2ABF08" w14:textId="62EE6867" w:rsidR="00DB60FA" w:rsidRPr="005924F1" w:rsidRDefault="00DB60FA" w:rsidP="00DB60F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A755AB" w:rsidRPr="005924F1">
        <w:rPr>
          <w:lang w:val="ru-RU"/>
        </w:rPr>
        <w:t>Администратор группы, Администратор.</w:t>
      </w:r>
    </w:p>
    <w:p w14:paraId="1B5A1E2F" w14:textId="77777777" w:rsidR="00DB60FA" w:rsidRPr="005924F1" w:rsidRDefault="00DB60FA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4C173EB9" w14:textId="2D88FB7B" w:rsidR="008F2402" w:rsidRPr="005924F1" w:rsidRDefault="008F2402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прикреплять файлы к создаваемым объявлениям.</w:t>
      </w:r>
      <w:r w:rsidR="008B3ACC" w:rsidRPr="005924F1">
        <w:rPr>
          <w:lang w:val="ru-RU"/>
        </w:rPr>
        <w:t xml:space="preserve"> У аудитории объявления присутствует возможность </w:t>
      </w:r>
      <w:r w:rsidR="00C66BB5" w:rsidRPr="005924F1">
        <w:rPr>
          <w:lang w:val="ru-RU"/>
        </w:rPr>
        <w:t>скачать</w:t>
      </w:r>
      <w:r w:rsidR="008B3ACC" w:rsidRPr="005924F1">
        <w:rPr>
          <w:lang w:val="ru-RU"/>
        </w:rPr>
        <w:t xml:space="preserve"> </w:t>
      </w:r>
      <w:r w:rsidR="00472980" w:rsidRPr="005924F1">
        <w:rPr>
          <w:lang w:val="ru-RU"/>
        </w:rPr>
        <w:t xml:space="preserve">прикрепленные файлы. </w:t>
      </w:r>
    </w:p>
    <w:p w14:paraId="7B2465E9" w14:textId="32C9857E" w:rsidR="00C66BB5" w:rsidRPr="005924F1" w:rsidRDefault="00C66BB5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отсутствует возможность в явном виде прикрепить ранее загруженные файлы.</w:t>
      </w:r>
    </w:p>
    <w:p w14:paraId="7E6DD8B3" w14:textId="5F034949" w:rsidR="0088059A" w:rsidRPr="005924F1" w:rsidRDefault="0088059A" w:rsidP="00CB6530">
      <w:pPr>
        <w:pStyle w:val="2"/>
        <w:spacing w:before="240"/>
        <w:rPr>
          <w:lang w:val="ru-RU"/>
        </w:rPr>
      </w:pPr>
      <w:bookmarkStart w:id="36" w:name="_Toc146820773"/>
      <w:bookmarkStart w:id="37" w:name="_Toc146821753"/>
      <w:r w:rsidRPr="005924F1">
        <w:rPr>
          <w:lang w:val="ru-RU"/>
        </w:rPr>
        <w:t>E</w:t>
      </w:r>
      <w:r w:rsidR="00A7337E">
        <w:rPr>
          <w:lang w:val="ru-RU"/>
        </w:rPr>
        <w:t>-1.1.5.1</w:t>
      </w:r>
      <w:r w:rsidRPr="005924F1">
        <w:rPr>
          <w:lang w:val="ru-RU"/>
        </w:rPr>
        <w:t>. Загрузить файлы</w:t>
      </w:r>
      <w:bookmarkEnd w:id="36"/>
      <w:bookmarkEnd w:id="3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19"/>
        <w:gridCol w:w="1604"/>
        <w:gridCol w:w="5139"/>
      </w:tblGrid>
      <w:tr w:rsidR="0088059A" w:rsidRPr="0012552E" w14:paraId="2096F333" w14:textId="77777777" w:rsidTr="00A7337E">
        <w:tc>
          <w:tcPr>
            <w:tcW w:w="988" w:type="dxa"/>
            <w:shd w:val="clear" w:color="auto" w:fill="auto"/>
          </w:tcPr>
          <w:p w14:paraId="571F404A" w14:textId="44315A5B" w:rsidR="0088059A" w:rsidRPr="005924F1" w:rsidRDefault="0088059A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A7337E">
              <w:rPr>
                <w:lang w:val="ru-RU"/>
              </w:rPr>
              <w:t>-1.1.5.1</w:t>
            </w:r>
          </w:p>
        </w:tc>
        <w:tc>
          <w:tcPr>
            <w:tcW w:w="1619" w:type="dxa"/>
            <w:shd w:val="clear" w:color="auto" w:fill="auto"/>
          </w:tcPr>
          <w:p w14:paraId="64F23B0F" w14:textId="77777777" w:rsidR="0088059A" w:rsidRPr="005924F1" w:rsidRDefault="0088059A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3BD0A908" w14:textId="495576AF" w:rsidR="0088059A" w:rsidRPr="005924F1" w:rsidRDefault="00A7337E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>
              <w:rPr>
                <w:lang w:val="ru-RU"/>
              </w:rPr>
              <w:t>Загрузить</w:t>
            </w:r>
            <w:r w:rsidR="0088059A" w:rsidRPr="005924F1">
              <w:rPr>
                <w:lang w:val="ru-RU"/>
              </w:rPr>
              <w:t xml:space="preserve"> файлы</w:t>
            </w:r>
          </w:p>
        </w:tc>
        <w:tc>
          <w:tcPr>
            <w:tcW w:w="5139" w:type="dxa"/>
            <w:shd w:val="clear" w:color="auto" w:fill="auto"/>
          </w:tcPr>
          <w:p w14:paraId="4EF1780A" w14:textId="40A5D352" w:rsidR="0088059A" w:rsidRPr="005924F1" w:rsidRDefault="0088059A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Перед прикреплением файлов или медиафайлов сотрудник должен загрузить их</w:t>
            </w:r>
          </w:p>
        </w:tc>
      </w:tr>
    </w:tbl>
    <w:p w14:paraId="59FC9DA7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4B38FD5D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52CA7AF8" w14:textId="77777777" w:rsidR="0088059A" w:rsidRPr="005924F1" w:rsidRDefault="0088059A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3CDC60DF" w14:textId="3D142445" w:rsidR="0088059A" w:rsidRPr="005924F1" w:rsidRDefault="0088059A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загрузить файлы перед их прикреплением к создаваемому объявлению. </w:t>
      </w:r>
      <w:r w:rsidR="003C2853" w:rsidRPr="005924F1">
        <w:rPr>
          <w:lang w:val="ru-RU"/>
        </w:rPr>
        <w:t>Загрузка файлов происходит на экране создания объявления</w:t>
      </w:r>
      <w:r w:rsidR="003E25C6">
        <w:rPr>
          <w:lang w:val="ru-RU"/>
        </w:rPr>
        <w:t xml:space="preserve"> и начинается сразу после</w:t>
      </w:r>
      <w:r w:rsidR="00805499">
        <w:rPr>
          <w:lang w:val="ru-RU"/>
        </w:rPr>
        <w:t xml:space="preserve"> нажатия кнопки создания объявления и до перехода на экран доски объявлений.</w:t>
      </w:r>
    </w:p>
    <w:p w14:paraId="15A72AA3" w14:textId="383D7BCA" w:rsidR="00C77FF5" w:rsidRPr="005924F1" w:rsidRDefault="00C77FF5" w:rsidP="0088059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lastRenderedPageBreak/>
        <w:t xml:space="preserve">Загрузить можно файл размером не более </w:t>
      </w:r>
      <w:r w:rsidR="00F00346" w:rsidRPr="005924F1">
        <w:rPr>
          <w:lang w:val="ru-RU"/>
        </w:rPr>
        <w:t>заданного в конфигурации размера</w:t>
      </w:r>
      <w:r w:rsidRPr="005924F1">
        <w:rPr>
          <w:lang w:val="ru-RU"/>
        </w:rPr>
        <w:t>.</w:t>
      </w:r>
      <w:r w:rsidR="00F00346" w:rsidRPr="005924F1">
        <w:rPr>
          <w:lang w:val="ru-RU"/>
        </w:rPr>
        <w:t xml:space="preserve"> </w:t>
      </w:r>
    </w:p>
    <w:p w14:paraId="2BF9B5D1" w14:textId="1F66D565" w:rsidR="0088059A" w:rsidRPr="005924F1" w:rsidRDefault="00C66BB5" w:rsidP="00DB60F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Перед загрузкой файла проверяется, был ли файл ранее выгружен на сервер. В случае положительного результата файл повторно не загружается, а к объявлению прикрепляется ссылка на ранее выгруженный файл.</w:t>
      </w:r>
    </w:p>
    <w:p w14:paraId="07C44A61" w14:textId="6BA9B777" w:rsidR="00A7337E" w:rsidRPr="005924F1" w:rsidRDefault="00A7337E" w:rsidP="00CB6530">
      <w:pPr>
        <w:pStyle w:val="2"/>
        <w:spacing w:before="240"/>
        <w:rPr>
          <w:lang w:val="ru-RU"/>
        </w:rPr>
      </w:pPr>
      <w:bookmarkStart w:id="38" w:name="_Toc146820774"/>
      <w:bookmarkStart w:id="39" w:name="_Toc146821754"/>
      <w:r w:rsidRPr="005924F1">
        <w:rPr>
          <w:lang w:val="ru-RU"/>
        </w:rPr>
        <w:t>E</w:t>
      </w:r>
      <w:r>
        <w:rPr>
          <w:lang w:val="ru-RU"/>
        </w:rPr>
        <w:t>-1.1.6</w:t>
      </w:r>
      <w:r w:rsidRPr="005924F1">
        <w:rPr>
          <w:lang w:val="ru-RU"/>
        </w:rPr>
        <w:t>. Загрузить файлы</w:t>
      </w:r>
      <w:bookmarkEnd w:id="38"/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19"/>
        <w:gridCol w:w="1604"/>
        <w:gridCol w:w="5139"/>
      </w:tblGrid>
      <w:tr w:rsidR="00A7337E" w:rsidRPr="0012552E" w14:paraId="23B67D7D" w14:textId="77777777" w:rsidTr="00A47843">
        <w:tc>
          <w:tcPr>
            <w:tcW w:w="988" w:type="dxa"/>
            <w:shd w:val="clear" w:color="auto" w:fill="auto"/>
          </w:tcPr>
          <w:p w14:paraId="106627EF" w14:textId="21A69FF6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0727A">
              <w:t>E-1.1.6</w:t>
            </w:r>
          </w:p>
        </w:tc>
        <w:tc>
          <w:tcPr>
            <w:tcW w:w="1619" w:type="dxa"/>
            <w:shd w:val="clear" w:color="auto" w:fill="auto"/>
          </w:tcPr>
          <w:p w14:paraId="3A16B43F" w14:textId="6CC93D54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0727A">
              <w:rPr>
                <w:lang w:val="ru-RU"/>
              </w:rPr>
              <w:t>Сотрудник</w:t>
            </w:r>
          </w:p>
        </w:tc>
        <w:tc>
          <w:tcPr>
            <w:tcW w:w="1604" w:type="dxa"/>
            <w:shd w:val="clear" w:color="auto" w:fill="auto"/>
          </w:tcPr>
          <w:p w14:paraId="140DA61D" w14:textId="3E96A975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0727A">
              <w:rPr>
                <w:lang w:val="ru-RU"/>
              </w:rPr>
              <w:t>Открепить файлы</w:t>
            </w:r>
          </w:p>
        </w:tc>
        <w:tc>
          <w:tcPr>
            <w:tcW w:w="5139" w:type="dxa"/>
            <w:shd w:val="clear" w:color="auto" w:fill="auto"/>
          </w:tcPr>
          <w:p w14:paraId="6AAA561D" w14:textId="6B74E705" w:rsidR="00A7337E" w:rsidRPr="00B0727A" w:rsidRDefault="00A7337E" w:rsidP="00A7337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0727A">
              <w:rPr>
                <w:lang w:val="ru-RU"/>
              </w:rPr>
              <w:t xml:space="preserve">При создании опроса сотрудник может открепить файлы, прикрепленные во время создания </w:t>
            </w:r>
          </w:p>
        </w:tc>
      </w:tr>
    </w:tbl>
    <w:p w14:paraId="2AF8EDEB" w14:textId="77777777" w:rsidR="00A7337E" w:rsidRPr="005924F1" w:rsidRDefault="00A7337E" w:rsidP="00A7337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ACC0B1E" w14:textId="77777777" w:rsidR="00A7337E" w:rsidRPr="005924F1" w:rsidRDefault="00A7337E" w:rsidP="00A7337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0D340F5" w14:textId="77777777" w:rsidR="00A7337E" w:rsidRPr="005924F1" w:rsidRDefault="00A7337E" w:rsidP="00A733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i/>
          <w:lang w:val="ru-RU"/>
        </w:rPr>
        <w:t>Краткое описание.</w:t>
      </w:r>
      <w:r w:rsidRPr="005924F1">
        <w:rPr>
          <w:lang w:val="ru-RU"/>
        </w:rPr>
        <w:t xml:space="preserve"> </w:t>
      </w:r>
    </w:p>
    <w:p w14:paraId="0F7B044E" w14:textId="4902F7AA" w:rsidR="003E25C6" w:rsidRDefault="00A7337E" w:rsidP="00A7337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Данный вариант использования позволяет </w:t>
      </w:r>
      <w:r>
        <w:rPr>
          <w:lang w:val="ru-RU"/>
        </w:rPr>
        <w:t xml:space="preserve">открепить файлы, которые были прикреплены в процессе создания объявления. </w:t>
      </w:r>
      <w:r w:rsidR="003E25C6">
        <w:rPr>
          <w:lang w:val="ru-RU"/>
        </w:rPr>
        <w:t xml:space="preserve">Отменить действие открепления нельзя – для повторного прикрепления только что открепленного файла потребуется </w:t>
      </w:r>
      <w:r w:rsidR="00805499">
        <w:rPr>
          <w:lang w:val="ru-RU"/>
        </w:rPr>
        <w:t>заново найти и выбрать его в хранилище устройства.</w:t>
      </w:r>
    </w:p>
    <w:p w14:paraId="475D595F" w14:textId="11733ACB" w:rsidR="00225FFD" w:rsidRPr="005924F1" w:rsidRDefault="0088059A" w:rsidP="00CB6530">
      <w:pPr>
        <w:pStyle w:val="2"/>
        <w:spacing w:before="240"/>
        <w:rPr>
          <w:lang w:val="ru-RU"/>
        </w:rPr>
      </w:pPr>
      <w:bookmarkStart w:id="40" w:name="_Toc146820775"/>
      <w:bookmarkStart w:id="41" w:name="_Toc146821755"/>
      <w:r w:rsidRPr="005924F1">
        <w:rPr>
          <w:lang w:val="ru-RU"/>
        </w:rPr>
        <w:t>E</w:t>
      </w:r>
      <w:r w:rsidR="00B0727A">
        <w:rPr>
          <w:lang w:val="ru-RU"/>
        </w:rPr>
        <w:t>-1.1.7</w:t>
      </w:r>
      <w:r w:rsidR="00225FFD" w:rsidRPr="005924F1">
        <w:rPr>
          <w:lang w:val="ru-RU"/>
        </w:rPr>
        <w:t xml:space="preserve">. </w:t>
      </w:r>
      <w:r w:rsidRPr="005924F1">
        <w:rPr>
          <w:lang w:val="ru-RU"/>
        </w:rPr>
        <w:t>Прикрепить опрос</w:t>
      </w:r>
      <w:bookmarkEnd w:id="40"/>
      <w:bookmarkEnd w:id="4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637"/>
        <w:gridCol w:w="1609"/>
        <w:gridCol w:w="5258"/>
      </w:tblGrid>
      <w:tr w:rsidR="00B0727A" w:rsidRPr="0012552E" w14:paraId="0E448F20" w14:textId="77777777" w:rsidTr="00B0727A">
        <w:tc>
          <w:tcPr>
            <w:tcW w:w="846" w:type="dxa"/>
            <w:shd w:val="clear" w:color="auto" w:fill="auto"/>
          </w:tcPr>
          <w:p w14:paraId="633A723E" w14:textId="202CA409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-1.1.7</w:t>
            </w:r>
          </w:p>
        </w:tc>
        <w:tc>
          <w:tcPr>
            <w:tcW w:w="1637" w:type="dxa"/>
            <w:shd w:val="clear" w:color="auto" w:fill="auto"/>
          </w:tcPr>
          <w:p w14:paraId="543DA178" w14:textId="1DAA5D55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609" w:type="dxa"/>
            <w:shd w:val="clear" w:color="auto" w:fill="auto"/>
          </w:tcPr>
          <w:p w14:paraId="5B68567A" w14:textId="2E86A82E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Прикрепить опрос</w:t>
            </w:r>
          </w:p>
        </w:tc>
        <w:tc>
          <w:tcPr>
            <w:tcW w:w="5258" w:type="dxa"/>
            <w:shd w:val="clear" w:color="auto" w:fill="auto"/>
          </w:tcPr>
          <w:p w14:paraId="4CCA7703" w14:textId="278934D0" w:rsidR="00B0727A" w:rsidRPr="005924F1" w:rsidRDefault="00B0727A" w:rsidP="00B0727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объявления сотрудник может прикрепить опрос</w:t>
            </w:r>
          </w:p>
        </w:tc>
      </w:tr>
    </w:tbl>
    <w:p w14:paraId="1BD63CBE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04E50876" w14:textId="77777777" w:rsidR="0088059A" w:rsidRPr="005924F1" w:rsidRDefault="0088059A" w:rsidP="0088059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A0BAD4D" w14:textId="140FA83F" w:rsidR="002C0A98" w:rsidRPr="005924F1" w:rsidRDefault="00A61A9B" w:rsidP="00A61A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6DDBF019" w14:textId="4EDEFAB2" w:rsidR="00A61A9B" w:rsidRPr="005924F1" w:rsidRDefault="00A61A9B" w:rsidP="00CB6530">
      <w:pPr>
        <w:pStyle w:val="2"/>
        <w:spacing w:before="240"/>
        <w:rPr>
          <w:lang w:val="ru-RU"/>
        </w:rPr>
      </w:pPr>
      <w:bookmarkStart w:id="42" w:name="_Toc146820776"/>
      <w:bookmarkStart w:id="43" w:name="_Toc146821756"/>
      <w:r w:rsidRPr="005924F1">
        <w:rPr>
          <w:lang w:val="ru-RU"/>
        </w:rPr>
        <w:t>E</w:t>
      </w:r>
      <w:r w:rsidR="00BA7E7C">
        <w:rPr>
          <w:lang w:val="ru-RU"/>
        </w:rPr>
        <w:t>-1.1.7.1</w:t>
      </w:r>
      <w:r w:rsidRPr="005924F1">
        <w:rPr>
          <w:lang w:val="ru-RU"/>
        </w:rPr>
        <w:t>. Создать опрос</w:t>
      </w:r>
      <w:bookmarkEnd w:id="42"/>
      <w:bookmarkEnd w:id="4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"/>
        <w:gridCol w:w="1623"/>
        <w:gridCol w:w="1585"/>
        <w:gridCol w:w="5154"/>
      </w:tblGrid>
      <w:tr w:rsidR="00BA7E7C" w:rsidRPr="0012552E" w14:paraId="032A68F4" w14:textId="77777777" w:rsidTr="00BA7E7C">
        <w:tc>
          <w:tcPr>
            <w:tcW w:w="988" w:type="dxa"/>
            <w:shd w:val="clear" w:color="auto" w:fill="auto"/>
          </w:tcPr>
          <w:p w14:paraId="2996F308" w14:textId="55CE40A7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-1.1.7.1</w:t>
            </w:r>
          </w:p>
        </w:tc>
        <w:tc>
          <w:tcPr>
            <w:tcW w:w="1623" w:type="dxa"/>
            <w:shd w:val="clear" w:color="auto" w:fill="auto"/>
          </w:tcPr>
          <w:p w14:paraId="1EF64ECD" w14:textId="7D02197F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85" w:type="dxa"/>
            <w:shd w:val="clear" w:color="auto" w:fill="auto"/>
          </w:tcPr>
          <w:p w14:paraId="6A39E098" w14:textId="104F6CA2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Создать опрос</w:t>
            </w:r>
          </w:p>
        </w:tc>
        <w:tc>
          <w:tcPr>
            <w:tcW w:w="5154" w:type="dxa"/>
            <w:shd w:val="clear" w:color="auto" w:fill="auto"/>
          </w:tcPr>
          <w:p w14:paraId="496A040E" w14:textId="79FE2336" w:rsidR="00BA7E7C" w:rsidRPr="005924F1" w:rsidRDefault="00BA7E7C" w:rsidP="00BA7E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Перед прикреплением опроса сотрудник должен создать опрос</w:t>
            </w:r>
          </w:p>
        </w:tc>
      </w:tr>
    </w:tbl>
    <w:p w14:paraId="0D090048" w14:textId="77777777" w:rsidR="00A61A9B" w:rsidRPr="005924F1" w:rsidRDefault="00A61A9B" w:rsidP="00A61A9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D5C8102" w14:textId="77777777" w:rsidR="00A61A9B" w:rsidRPr="005924F1" w:rsidRDefault="00A61A9B" w:rsidP="00A61A9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D2D25AF" w14:textId="44F305EF" w:rsidR="00774DE1" w:rsidRPr="005924F1" w:rsidRDefault="00A61A9B" w:rsidP="00CC6AA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объявления в целях сбора обратной связи сотрудник может прикрепить опрос.</w:t>
      </w:r>
    </w:p>
    <w:p w14:paraId="4E1F7D05" w14:textId="0C81C0E9" w:rsidR="00CC6AAB" w:rsidRPr="005924F1" w:rsidRDefault="00CC6AAB" w:rsidP="00CB6530">
      <w:pPr>
        <w:pStyle w:val="2"/>
        <w:spacing w:before="240"/>
        <w:rPr>
          <w:lang w:val="ru-RU"/>
        </w:rPr>
      </w:pPr>
      <w:bookmarkStart w:id="44" w:name="_Toc146820777"/>
      <w:bookmarkStart w:id="45" w:name="_Toc146821757"/>
      <w:r w:rsidRPr="005924F1">
        <w:rPr>
          <w:lang w:val="ru-RU"/>
        </w:rPr>
        <w:t>E</w:t>
      </w:r>
      <w:r w:rsidR="00DB4321">
        <w:rPr>
          <w:lang w:val="ru-RU"/>
        </w:rPr>
        <w:t>-1.1.7.1.1</w:t>
      </w:r>
      <w:r w:rsidRPr="005924F1">
        <w:rPr>
          <w:lang w:val="ru-RU"/>
        </w:rPr>
        <w:t>. Указать вопрос</w:t>
      </w:r>
      <w:r w:rsidR="001E2F1D" w:rsidRPr="005924F1">
        <w:rPr>
          <w:lang w:val="ru-RU"/>
        </w:rPr>
        <w:t>ы</w:t>
      </w:r>
      <w:bookmarkEnd w:id="44"/>
      <w:bookmarkEnd w:id="4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15"/>
        <w:gridCol w:w="1570"/>
        <w:gridCol w:w="5036"/>
      </w:tblGrid>
      <w:tr w:rsidR="00DB4321" w:rsidRPr="0012552E" w14:paraId="480316BC" w14:textId="77777777" w:rsidTr="00DB4321">
        <w:tc>
          <w:tcPr>
            <w:tcW w:w="1129" w:type="dxa"/>
            <w:shd w:val="clear" w:color="auto" w:fill="auto"/>
          </w:tcPr>
          <w:p w14:paraId="290C0F65" w14:textId="65C2CF74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</w:t>
            </w:r>
            <w:r>
              <w:t>.1.</w:t>
            </w:r>
            <w:r>
              <w:rPr>
                <w:lang w:val="ru-RU"/>
              </w:rPr>
              <w:t>7</w:t>
            </w:r>
            <w:r>
              <w:t>.1.1</w:t>
            </w:r>
          </w:p>
        </w:tc>
        <w:tc>
          <w:tcPr>
            <w:tcW w:w="1615" w:type="dxa"/>
            <w:shd w:val="clear" w:color="auto" w:fill="auto"/>
          </w:tcPr>
          <w:p w14:paraId="4EB762B8" w14:textId="1E32A847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70" w:type="dxa"/>
            <w:shd w:val="clear" w:color="auto" w:fill="auto"/>
          </w:tcPr>
          <w:p w14:paraId="6C52FC31" w14:textId="5EB99B2F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Указать вопросы</w:t>
            </w:r>
          </w:p>
        </w:tc>
        <w:tc>
          <w:tcPr>
            <w:tcW w:w="5036" w:type="dxa"/>
            <w:shd w:val="clear" w:color="auto" w:fill="auto"/>
          </w:tcPr>
          <w:p w14:paraId="46A1CB5A" w14:textId="72CA19E6" w:rsidR="00DB4321" w:rsidRPr="005924F1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должен указать вопросы</w:t>
            </w:r>
          </w:p>
        </w:tc>
      </w:tr>
    </w:tbl>
    <w:p w14:paraId="398BF85F" w14:textId="77777777" w:rsidR="00CC6AAB" w:rsidRPr="005924F1" w:rsidRDefault="00CC6AAB" w:rsidP="00CC6AA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49C438B1" w14:textId="77777777" w:rsidR="00CC6AAB" w:rsidRPr="005924F1" w:rsidRDefault="00CC6AAB" w:rsidP="00CC6AA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D041540" w14:textId="3A14C01C" w:rsidR="008C44FB" w:rsidRPr="005924F1" w:rsidRDefault="00FB421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опроса пользователь должен указать вопрос</w:t>
      </w:r>
      <w:r w:rsidR="00574E1A" w:rsidRPr="005924F1">
        <w:rPr>
          <w:lang w:val="ru-RU"/>
        </w:rPr>
        <w:t>ы</w:t>
      </w:r>
      <w:r w:rsidRPr="005924F1">
        <w:rPr>
          <w:lang w:val="ru-RU"/>
        </w:rPr>
        <w:t>.</w:t>
      </w:r>
      <w:r w:rsidR="00574E1A" w:rsidRPr="005924F1">
        <w:rPr>
          <w:lang w:val="ru-RU"/>
        </w:rPr>
        <w:t xml:space="preserve"> Количество вопросов в одном опросе не ограничено.</w:t>
      </w:r>
    </w:p>
    <w:p w14:paraId="506D18C1" w14:textId="2EF571D4" w:rsidR="003E5199" w:rsidRPr="005924F1" w:rsidRDefault="003E5199" w:rsidP="00CB6530">
      <w:pPr>
        <w:pStyle w:val="2"/>
        <w:spacing w:before="240"/>
        <w:rPr>
          <w:lang w:val="ru-RU"/>
        </w:rPr>
      </w:pPr>
      <w:bookmarkStart w:id="46" w:name="_Toc146820778"/>
      <w:bookmarkStart w:id="47" w:name="_Toc146821758"/>
      <w:r w:rsidRPr="005924F1">
        <w:rPr>
          <w:lang w:val="ru-RU"/>
        </w:rPr>
        <w:t>E</w:t>
      </w:r>
      <w:r w:rsidR="00DB4321">
        <w:rPr>
          <w:lang w:val="ru-RU"/>
        </w:rPr>
        <w:t>-1.1.7.1.2.</w:t>
      </w:r>
      <w:r w:rsidRPr="005924F1">
        <w:rPr>
          <w:lang w:val="ru-RU"/>
        </w:rPr>
        <w:t xml:space="preserve"> Задать варианты ответов</w:t>
      </w:r>
      <w:bookmarkEnd w:id="46"/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14"/>
        <w:gridCol w:w="1575"/>
        <w:gridCol w:w="5032"/>
      </w:tblGrid>
      <w:tr w:rsidR="00DB4321" w:rsidRPr="0012552E" w14:paraId="2FCA9D69" w14:textId="77777777" w:rsidTr="00DB4321">
        <w:tc>
          <w:tcPr>
            <w:tcW w:w="1129" w:type="dxa"/>
            <w:shd w:val="clear" w:color="auto" w:fill="auto"/>
          </w:tcPr>
          <w:p w14:paraId="045B96D5" w14:textId="1009C021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722369">
              <w:rPr>
                <w:lang w:val="ru-RU"/>
              </w:rPr>
              <w:t>E</w:t>
            </w:r>
            <w:r w:rsidRPr="00722369">
              <w:t>-1.1.</w:t>
            </w:r>
            <w:r w:rsidRPr="00722369">
              <w:rPr>
                <w:lang w:val="ru-RU"/>
              </w:rPr>
              <w:t>7</w:t>
            </w:r>
            <w:r w:rsidRPr="00722369">
              <w:t>.1.2</w:t>
            </w:r>
          </w:p>
        </w:tc>
        <w:tc>
          <w:tcPr>
            <w:tcW w:w="1614" w:type="dxa"/>
            <w:shd w:val="clear" w:color="auto" w:fill="auto"/>
          </w:tcPr>
          <w:p w14:paraId="48B62060" w14:textId="1BA39E6D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Сотрудник</w:t>
            </w:r>
          </w:p>
        </w:tc>
        <w:tc>
          <w:tcPr>
            <w:tcW w:w="1575" w:type="dxa"/>
            <w:shd w:val="clear" w:color="auto" w:fill="auto"/>
          </w:tcPr>
          <w:p w14:paraId="0E04E928" w14:textId="29CEE6DF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Задать варианты ответов</w:t>
            </w:r>
          </w:p>
        </w:tc>
        <w:tc>
          <w:tcPr>
            <w:tcW w:w="5032" w:type="dxa"/>
            <w:shd w:val="clear" w:color="auto" w:fill="auto"/>
          </w:tcPr>
          <w:p w14:paraId="6D7154AF" w14:textId="03BFA49E" w:rsidR="00DB4321" w:rsidRPr="00722369" w:rsidRDefault="00DB4321" w:rsidP="00DB432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При создании опроса сотрудник должен задать минимум два варианта ответов</w:t>
            </w:r>
          </w:p>
        </w:tc>
      </w:tr>
    </w:tbl>
    <w:p w14:paraId="0B0584E9" w14:textId="77777777" w:rsidR="003E5199" w:rsidRPr="005924F1" w:rsidRDefault="003E5199" w:rsidP="003E5199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DC8A839" w14:textId="77777777" w:rsidR="003E5199" w:rsidRPr="005924F1" w:rsidRDefault="003E5199" w:rsidP="003E5199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F753009" w14:textId="45319353" w:rsidR="003E5199" w:rsidRPr="005924F1" w:rsidRDefault="003E5199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опроса пользователь должен </w:t>
      </w:r>
      <w:r w:rsidR="004E23F0" w:rsidRPr="005924F1">
        <w:rPr>
          <w:lang w:val="ru-RU"/>
        </w:rPr>
        <w:t>задать варианты ответов</w:t>
      </w:r>
      <w:r w:rsidRPr="005924F1">
        <w:rPr>
          <w:lang w:val="ru-RU"/>
        </w:rPr>
        <w:t>.</w:t>
      </w:r>
      <w:r w:rsidR="007E2AF4" w:rsidRPr="005924F1">
        <w:rPr>
          <w:lang w:val="ru-RU"/>
        </w:rPr>
        <w:t xml:space="preserve"> Количество вариантов ответов не может </w:t>
      </w:r>
      <w:r w:rsidR="007E2AF4" w:rsidRPr="005924F1">
        <w:rPr>
          <w:lang w:val="ru-RU"/>
        </w:rPr>
        <w:lastRenderedPageBreak/>
        <w:t>быть меньше 2</w:t>
      </w:r>
      <w:r w:rsidR="00774DE1" w:rsidRPr="005924F1">
        <w:rPr>
          <w:lang w:val="ru-RU"/>
        </w:rPr>
        <w:t xml:space="preserve">. Максимальное количества вариантов ответов – </w:t>
      </w:r>
      <w:r w:rsidR="007E2AF4" w:rsidRPr="005924F1">
        <w:rPr>
          <w:lang w:val="ru-RU"/>
        </w:rPr>
        <w:t>10.</w:t>
      </w:r>
    </w:p>
    <w:p w14:paraId="33BF11EF" w14:textId="3F1E9B88" w:rsidR="00774DE1" w:rsidRPr="005924F1" w:rsidRDefault="00774DE1" w:rsidP="00CB6530">
      <w:pPr>
        <w:pStyle w:val="2"/>
        <w:spacing w:before="240"/>
        <w:rPr>
          <w:lang w:val="ru-RU"/>
        </w:rPr>
      </w:pPr>
      <w:bookmarkStart w:id="48" w:name="_Toc146820779"/>
      <w:bookmarkStart w:id="49" w:name="_Toc146821759"/>
      <w:r w:rsidRPr="005924F1">
        <w:rPr>
          <w:lang w:val="ru-RU"/>
        </w:rPr>
        <w:t>E</w:t>
      </w:r>
      <w:r w:rsidR="00722369">
        <w:rPr>
          <w:lang w:val="ru-RU"/>
        </w:rPr>
        <w:t>-1.1.7.1.3</w:t>
      </w:r>
      <w:r w:rsidRPr="005924F1">
        <w:rPr>
          <w:lang w:val="ru-RU"/>
        </w:rPr>
        <w:t>. Задать анонимность голосования</w:t>
      </w:r>
      <w:bookmarkEnd w:id="48"/>
      <w:bookmarkEnd w:id="4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09"/>
        <w:gridCol w:w="1593"/>
        <w:gridCol w:w="5019"/>
      </w:tblGrid>
      <w:tr w:rsidR="00722369" w:rsidRPr="0012552E" w14:paraId="0D6ED5F4" w14:textId="77777777" w:rsidTr="00722369">
        <w:tc>
          <w:tcPr>
            <w:tcW w:w="1129" w:type="dxa"/>
            <w:shd w:val="clear" w:color="auto" w:fill="auto"/>
          </w:tcPr>
          <w:p w14:paraId="441FC887" w14:textId="1384222D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t>-1.1.</w:t>
            </w:r>
            <w:r>
              <w:rPr>
                <w:lang w:val="ru-RU"/>
              </w:rPr>
              <w:t>7</w:t>
            </w:r>
            <w:r>
              <w:t>.1.3</w:t>
            </w:r>
          </w:p>
        </w:tc>
        <w:tc>
          <w:tcPr>
            <w:tcW w:w="1609" w:type="dxa"/>
            <w:shd w:val="clear" w:color="auto" w:fill="auto"/>
          </w:tcPr>
          <w:p w14:paraId="125CC08E" w14:textId="119072B1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93" w:type="dxa"/>
            <w:shd w:val="clear" w:color="auto" w:fill="auto"/>
          </w:tcPr>
          <w:p w14:paraId="0B53D571" w14:textId="4631E973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анонимность голосования</w:t>
            </w:r>
          </w:p>
        </w:tc>
        <w:tc>
          <w:tcPr>
            <w:tcW w:w="5019" w:type="dxa"/>
            <w:shd w:val="clear" w:color="auto" w:fill="auto"/>
          </w:tcPr>
          <w:p w14:paraId="2A2FF8F7" w14:textId="39878F85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может задать анонимность голосования</w:t>
            </w:r>
          </w:p>
        </w:tc>
      </w:tr>
    </w:tbl>
    <w:p w14:paraId="7012AA49" w14:textId="77777777" w:rsidR="00774DE1" w:rsidRPr="005924F1" w:rsidRDefault="00774DE1" w:rsidP="00774DE1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71B98A6" w14:textId="77777777" w:rsidR="00774DE1" w:rsidRPr="005924F1" w:rsidRDefault="00774DE1" w:rsidP="00774DE1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AD8630B" w14:textId="0B909943" w:rsidR="00774DE1" w:rsidRPr="005924F1" w:rsidRDefault="00590374" w:rsidP="00774DE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опроса пользователь может </w:t>
      </w:r>
      <w:r w:rsidR="00C5769C" w:rsidRPr="005924F1">
        <w:rPr>
          <w:lang w:val="ru-RU"/>
        </w:rPr>
        <w:t xml:space="preserve">задать анонимность голосования. В открытом опросе – опросе, в котором не задан режим голосования, </w:t>
      </w:r>
      <w:r w:rsidR="00A50EE3" w:rsidRPr="005924F1">
        <w:rPr>
          <w:lang w:val="ru-RU"/>
        </w:rPr>
        <w:t xml:space="preserve">– </w:t>
      </w:r>
      <w:r w:rsidR="00C5769C" w:rsidRPr="005924F1">
        <w:rPr>
          <w:lang w:val="ru-RU"/>
        </w:rPr>
        <w:t xml:space="preserve">присутствует возможность не только просмотреть количество пользователей, проголосовавших за каждый вариант ответа, но и их список. В анонимном опросе </w:t>
      </w:r>
      <w:r w:rsidR="00574E1A" w:rsidRPr="005924F1">
        <w:rPr>
          <w:lang w:val="ru-RU"/>
        </w:rPr>
        <w:t xml:space="preserve">присутствует возможность просмотреть общий список проголосовавших, </w:t>
      </w:r>
      <w:r w:rsidR="00A22D3C" w:rsidRPr="005924F1">
        <w:rPr>
          <w:lang w:val="ru-RU"/>
        </w:rPr>
        <w:t xml:space="preserve">но </w:t>
      </w:r>
      <w:r w:rsidR="00574E1A" w:rsidRPr="005924F1">
        <w:rPr>
          <w:lang w:val="ru-RU"/>
        </w:rPr>
        <w:t xml:space="preserve">отсутствует </w:t>
      </w:r>
      <w:r w:rsidR="00C5769C" w:rsidRPr="005924F1">
        <w:rPr>
          <w:lang w:val="ru-RU"/>
        </w:rPr>
        <w:t xml:space="preserve">возможность просмотра списка </w:t>
      </w:r>
      <w:r w:rsidR="00A22D3C" w:rsidRPr="005924F1">
        <w:rPr>
          <w:lang w:val="ru-RU"/>
        </w:rPr>
        <w:t xml:space="preserve">пользователей, </w:t>
      </w:r>
      <w:r w:rsidR="00C5769C" w:rsidRPr="005924F1">
        <w:rPr>
          <w:lang w:val="ru-RU"/>
        </w:rPr>
        <w:t xml:space="preserve">проголосовавших </w:t>
      </w:r>
      <w:r w:rsidR="00574E1A" w:rsidRPr="005924F1">
        <w:rPr>
          <w:lang w:val="ru-RU"/>
        </w:rPr>
        <w:t>за каждый вариант</w:t>
      </w:r>
      <w:r w:rsidR="00C5769C" w:rsidRPr="005924F1">
        <w:rPr>
          <w:lang w:val="ru-RU"/>
        </w:rPr>
        <w:t xml:space="preserve">. </w:t>
      </w:r>
    </w:p>
    <w:p w14:paraId="69E3549C" w14:textId="30501EE8" w:rsidR="00701397" w:rsidRPr="005924F1" w:rsidRDefault="00701397" w:rsidP="00774DE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В анонимном опросе отсутствует возможность отменить голос.</w:t>
      </w:r>
    </w:p>
    <w:p w14:paraId="1C1A647B" w14:textId="7F3D3735" w:rsidR="00940C2C" w:rsidRPr="005924F1" w:rsidRDefault="00940C2C" w:rsidP="00CB6530">
      <w:pPr>
        <w:pStyle w:val="2"/>
        <w:spacing w:before="240"/>
        <w:rPr>
          <w:lang w:val="ru-RU"/>
        </w:rPr>
      </w:pPr>
      <w:bookmarkStart w:id="50" w:name="_Toc146820780"/>
      <w:bookmarkStart w:id="51" w:name="_Toc146821760"/>
      <w:r w:rsidRPr="005924F1">
        <w:rPr>
          <w:lang w:val="ru-RU"/>
        </w:rPr>
        <w:t>E</w:t>
      </w:r>
      <w:r w:rsidR="00722369">
        <w:rPr>
          <w:lang w:val="ru-RU"/>
        </w:rPr>
        <w:t>-1.1.7.1.4</w:t>
      </w:r>
      <w:r w:rsidRPr="005924F1">
        <w:rPr>
          <w:lang w:val="ru-RU"/>
        </w:rPr>
        <w:t>. Задать возможность выбора нескольких вариантов ответа</w:t>
      </w:r>
      <w:bookmarkEnd w:id="50"/>
      <w:bookmarkEnd w:id="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609"/>
        <w:gridCol w:w="1593"/>
        <w:gridCol w:w="5019"/>
      </w:tblGrid>
      <w:tr w:rsidR="00722369" w:rsidRPr="0012552E" w14:paraId="7B62D83A" w14:textId="77777777" w:rsidTr="00722369">
        <w:tc>
          <w:tcPr>
            <w:tcW w:w="1129" w:type="dxa"/>
            <w:shd w:val="clear" w:color="auto" w:fill="auto"/>
          </w:tcPr>
          <w:p w14:paraId="3B8D84FF" w14:textId="7497D197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t>-1.1.</w:t>
            </w:r>
            <w:r>
              <w:rPr>
                <w:lang w:val="ru-RU"/>
              </w:rPr>
              <w:t>7</w:t>
            </w:r>
            <w:r>
              <w:t>.1.4</w:t>
            </w:r>
          </w:p>
        </w:tc>
        <w:tc>
          <w:tcPr>
            <w:tcW w:w="1609" w:type="dxa"/>
            <w:shd w:val="clear" w:color="auto" w:fill="auto"/>
          </w:tcPr>
          <w:p w14:paraId="3F33FAF6" w14:textId="4F27957A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593" w:type="dxa"/>
            <w:shd w:val="clear" w:color="auto" w:fill="auto"/>
          </w:tcPr>
          <w:p w14:paraId="482F7E6B" w14:textId="1E04D342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Задать возможность выбора нескольких вариантов ответов</w:t>
            </w:r>
          </w:p>
        </w:tc>
        <w:tc>
          <w:tcPr>
            <w:tcW w:w="5019" w:type="dxa"/>
            <w:shd w:val="clear" w:color="auto" w:fill="auto"/>
          </w:tcPr>
          <w:p w14:paraId="61119A8C" w14:textId="5F69CA7A" w:rsidR="00722369" w:rsidRPr="005924F1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При создании опроса сотрудник может задать возможность выбора нескольких вариантов ответов</w:t>
            </w:r>
          </w:p>
        </w:tc>
      </w:tr>
    </w:tbl>
    <w:p w14:paraId="1A0E3471" w14:textId="77777777" w:rsidR="00940C2C" w:rsidRPr="005924F1" w:rsidRDefault="00940C2C" w:rsidP="00940C2C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DFE80D5" w14:textId="77777777" w:rsidR="00940C2C" w:rsidRPr="005924F1" w:rsidRDefault="00940C2C" w:rsidP="00940C2C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9EDBC62" w14:textId="41EA0FA1" w:rsidR="00774DE1" w:rsidRPr="005924F1" w:rsidRDefault="00A50EE3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создании опроса пользователь может задать возможность выбора нескольких вариантов ответов.</w:t>
      </w:r>
      <w:r w:rsidR="00EE202E" w:rsidRPr="005924F1">
        <w:rPr>
          <w:lang w:val="ru-RU"/>
        </w:rPr>
        <w:t xml:space="preserve"> В таких опросах пользователь может отдать голос за неограниченное количество вариантов ответов.</w:t>
      </w:r>
    </w:p>
    <w:p w14:paraId="4B665EA4" w14:textId="57683312" w:rsidR="005C7A6C" w:rsidRPr="005924F1" w:rsidRDefault="005C7A6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снятии голоса в таких опросах голос снимается со всех выбранных ранее пользователем вариантов ответов.</w:t>
      </w:r>
    </w:p>
    <w:p w14:paraId="01BA6CB2" w14:textId="7B786BBF" w:rsidR="00BF52BF" w:rsidRPr="005924F1" w:rsidRDefault="00BF52BF" w:rsidP="00CB6530">
      <w:pPr>
        <w:pStyle w:val="2"/>
        <w:spacing w:before="240"/>
        <w:rPr>
          <w:lang w:val="ru-RU"/>
        </w:rPr>
      </w:pPr>
      <w:bookmarkStart w:id="52" w:name="_Toc146820781"/>
      <w:bookmarkStart w:id="53" w:name="_Toc146821761"/>
      <w:r w:rsidRPr="005924F1">
        <w:rPr>
          <w:lang w:val="ru-RU"/>
        </w:rPr>
        <w:t>E</w:t>
      </w:r>
      <w:r w:rsidR="00722369">
        <w:rPr>
          <w:lang w:val="ru-RU"/>
        </w:rPr>
        <w:t>-1.1.7.1.5</w:t>
      </w:r>
      <w:r w:rsidRPr="005924F1">
        <w:rPr>
          <w:lang w:val="ru-RU"/>
        </w:rPr>
        <w:t xml:space="preserve">. Задать ограничение </w:t>
      </w:r>
      <w:r w:rsidR="005775CA">
        <w:rPr>
          <w:lang w:val="ru-RU"/>
        </w:rPr>
        <w:t>продолжительности</w:t>
      </w:r>
      <w:r w:rsidRPr="005924F1">
        <w:rPr>
          <w:lang w:val="ru-RU"/>
        </w:rPr>
        <w:t xml:space="preserve"> голосования</w:t>
      </w:r>
      <w:bookmarkEnd w:id="52"/>
      <w:bookmarkEnd w:id="5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1558"/>
        <w:gridCol w:w="1928"/>
        <w:gridCol w:w="4735"/>
      </w:tblGrid>
      <w:tr w:rsidR="00722369" w:rsidRPr="0012552E" w14:paraId="72C78A4C" w14:textId="77777777" w:rsidTr="00722369">
        <w:tc>
          <w:tcPr>
            <w:tcW w:w="1129" w:type="dxa"/>
            <w:shd w:val="clear" w:color="auto" w:fill="auto"/>
          </w:tcPr>
          <w:p w14:paraId="67E8A847" w14:textId="4CDAC750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722369">
              <w:rPr>
                <w:lang w:val="ru-RU"/>
              </w:rPr>
              <w:t>E</w:t>
            </w:r>
            <w:r w:rsidRPr="00722369">
              <w:t>-1.1.</w:t>
            </w:r>
            <w:r w:rsidRPr="00722369">
              <w:rPr>
                <w:lang w:val="ru-RU"/>
              </w:rPr>
              <w:t>7</w:t>
            </w:r>
            <w:r w:rsidRPr="00722369">
              <w:t>.1.5</w:t>
            </w:r>
          </w:p>
        </w:tc>
        <w:tc>
          <w:tcPr>
            <w:tcW w:w="1558" w:type="dxa"/>
            <w:shd w:val="clear" w:color="auto" w:fill="auto"/>
          </w:tcPr>
          <w:p w14:paraId="638C8DCD" w14:textId="7B454E95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Сотрудник</w:t>
            </w:r>
          </w:p>
        </w:tc>
        <w:tc>
          <w:tcPr>
            <w:tcW w:w="1928" w:type="dxa"/>
            <w:shd w:val="clear" w:color="auto" w:fill="auto"/>
          </w:tcPr>
          <w:p w14:paraId="2228D26F" w14:textId="5BC91A9D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Задать ограничение продолжительности голосования</w:t>
            </w:r>
          </w:p>
        </w:tc>
        <w:tc>
          <w:tcPr>
            <w:tcW w:w="4735" w:type="dxa"/>
            <w:shd w:val="clear" w:color="auto" w:fill="auto"/>
          </w:tcPr>
          <w:p w14:paraId="131DA174" w14:textId="4EFE730D" w:rsidR="00722369" w:rsidRPr="00722369" w:rsidRDefault="00722369" w:rsidP="0072236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722369">
              <w:rPr>
                <w:lang w:val="ru-RU"/>
              </w:rPr>
              <w:t>При создании опроса сотрудник может задать ограничение времени голосования</w:t>
            </w:r>
          </w:p>
        </w:tc>
      </w:tr>
    </w:tbl>
    <w:p w14:paraId="6C11776C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751F6723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169EAF8" w14:textId="228CD54E" w:rsidR="00BF52BF" w:rsidRPr="005924F1" w:rsidRDefault="00BF52BF" w:rsidP="00BF52B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При создании опроса пользователь имеет возможность задать ограничение времени голосования. В данном режиме по истечении времени голосования у пользователей отключается возможность проголосовать в опросе, а также отменить свой голос. </w:t>
      </w:r>
    </w:p>
    <w:p w14:paraId="733FBE04" w14:textId="5BE95017" w:rsidR="00BF52BF" w:rsidRPr="005924F1" w:rsidRDefault="00BF52BF" w:rsidP="00CB6530">
      <w:pPr>
        <w:pStyle w:val="2"/>
        <w:spacing w:before="240"/>
        <w:rPr>
          <w:lang w:val="ru-RU"/>
        </w:rPr>
      </w:pPr>
      <w:bookmarkStart w:id="54" w:name="_Toc146820782"/>
      <w:bookmarkStart w:id="55" w:name="_Toc146821762"/>
      <w:r w:rsidRPr="005924F1">
        <w:rPr>
          <w:lang w:val="ru-RU"/>
        </w:rPr>
        <w:t>E</w:t>
      </w:r>
      <w:r w:rsidR="00BD65BB">
        <w:rPr>
          <w:lang w:val="ru-RU"/>
        </w:rPr>
        <w:t>-1.1.7.1.5.1</w:t>
      </w:r>
      <w:r w:rsidRPr="005924F1">
        <w:rPr>
          <w:lang w:val="ru-RU"/>
        </w:rPr>
        <w:t xml:space="preserve">. </w:t>
      </w:r>
      <w:r w:rsidR="00BD65BB">
        <w:rPr>
          <w:lang w:val="ru-RU"/>
        </w:rPr>
        <w:t>Задать</w:t>
      </w:r>
      <w:r w:rsidRPr="005924F1">
        <w:rPr>
          <w:lang w:val="ru-RU"/>
        </w:rPr>
        <w:t xml:space="preserve"> продолжительность голосования</w:t>
      </w:r>
      <w:bookmarkEnd w:id="54"/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1"/>
        <w:gridCol w:w="1527"/>
        <w:gridCol w:w="1912"/>
        <w:gridCol w:w="4640"/>
      </w:tblGrid>
      <w:tr w:rsidR="00BD65BB" w:rsidRPr="0012552E" w14:paraId="2B5D99FE" w14:textId="77777777" w:rsidTr="00BD65BB">
        <w:tc>
          <w:tcPr>
            <w:tcW w:w="1271" w:type="dxa"/>
            <w:shd w:val="clear" w:color="auto" w:fill="auto"/>
          </w:tcPr>
          <w:p w14:paraId="6F698308" w14:textId="2A824FE4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D65BB">
              <w:rPr>
                <w:lang w:val="ru-RU"/>
              </w:rPr>
              <w:t>E</w:t>
            </w:r>
            <w:r w:rsidRPr="00BD65BB">
              <w:t>-1.1.</w:t>
            </w:r>
            <w:r w:rsidRPr="00BD65BB">
              <w:rPr>
                <w:lang w:val="ru-RU"/>
              </w:rPr>
              <w:t>7</w:t>
            </w:r>
            <w:r w:rsidRPr="00BD65BB">
              <w:t>.1.5.1</w:t>
            </w:r>
          </w:p>
        </w:tc>
        <w:tc>
          <w:tcPr>
            <w:tcW w:w="1527" w:type="dxa"/>
            <w:shd w:val="clear" w:color="auto" w:fill="auto"/>
          </w:tcPr>
          <w:p w14:paraId="3DD4B32E" w14:textId="763D48ED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D65BB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3EACD7F" w14:textId="7B3CBBA6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D65BB">
              <w:rPr>
                <w:lang w:val="ru-RU"/>
              </w:rPr>
              <w:t>Задать продолжительность голосования</w:t>
            </w:r>
          </w:p>
        </w:tc>
        <w:tc>
          <w:tcPr>
            <w:tcW w:w="4640" w:type="dxa"/>
            <w:shd w:val="clear" w:color="auto" w:fill="auto"/>
          </w:tcPr>
          <w:p w14:paraId="01DA3631" w14:textId="36B50AF8" w:rsidR="00BD65BB" w:rsidRPr="00BD65BB" w:rsidRDefault="00BD65BB" w:rsidP="00BD65B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D65BB">
              <w:rPr>
                <w:lang w:val="ru-RU"/>
              </w:rPr>
              <w:t>При задании режима викторины опроса сотрудник указывает продолжительность голосования</w:t>
            </w:r>
          </w:p>
        </w:tc>
      </w:tr>
    </w:tbl>
    <w:p w14:paraId="40E974DA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573495ED" w14:textId="77777777" w:rsidR="00BF52BF" w:rsidRPr="005924F1" w:rsidRDefault="00BF52BF" w:rsidP="00BF52BF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92D9A84" w14:textId="2C7EC785" w:rsidR="00B45819" w:rsidRPr="005924F1" w:rsidRDefault="00B45819" w:rsidP="00BF52BF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lastRenderedPageBreak/>
        <w:t>При задании режима ограничения времени голосования сотрудник должен указать временной интервал, в течение которого пользователь доски объявлений может проголосовать и отменить голос.</w:t>
      </w:r>
    </w:p>
    <w:p w14:paraId="44DFEFAB" w14:textId="684D78F4" w:rsidR="00F72D9B" w:rsidRPr="005924F1" w:rsidRDefault="00F72D9B" w:rsidP="00CB6530">
      <w:pPr>
        <w:pStyle w:val="2"/>
        <w:spacing w:before="240"/>
        <w:rPr>
          <w:lang w:val="ru-RU"/>
        </w:rPr>
      </w:pPr>
      <w:bookmarkStart w:id="56" w:name="_Toc146820783"/>
      <w:bookmarkStart w:id="57" w:name="_Toc146821763"/>
      <w:r w:rsidRPr="005924F1">
        <w:rPr>
          <w:lang w:val="ru-RU"/>
        </w:rPr>
        <w:t>E</w:t>
      </w:r>
      <w:r w:rsidR="001657C3">
        <w:rPr>
          <w:lang w:val="ru-RU"/>
        </w:rPr>
        <w:t>-1.2</w:t>
      </w:r>
      <w:r w:rsidRPr="005924F1">
        <w:rPr>
          <w:lang w:val="ru-RU"/>
        </w:rPr>
        <w:t xml:space="preserve">. </w:t>
      </w:r>
      <w:r w:rsidR="00FA35DB" w:rsidRPr="005924F1">
        <w:rPr>
          <w:lang w:val="ru-RU"/>
        </w:rPr>
        <w:t>Редактировать объявление</w:t>
      </w:r>
      <w:bookmarkEnd w:id="56"/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72D9B" w:rsidRPr="0012552E" w14:paraId="019A34FB" w14:textId="77777777" w:rsidTr="001657C3">
        <w:tc>
          <w:tcPr>
            <w:tcW w:w="704" w:type="dxa"/>
            <w:shd w:val="clear" w:color="auto" w:fill="auto"/>
          </w:tcPr>
          <w:p w14:paraId="5DFA3AFA" w14:textId="3695E28F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1657C3">
              <w:rPr>
                <w:lang w:val="ru-RU"/>
              </w:rPr>
              <w:t>-1.2</w:t>
            </w:r>
          </w:p>
        </w:tc>
        <w:tc>
          <w:tcPr>
            <w:tcW w:w="1670" w:type="dxa"/>
            <w:shd w:val="clear" w:color="auto" w:fill="auto"/>
          </w:tcPr>
          <w:p w14:paraId="63B56A13" w14:textId="276AE5EF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1B35243" w14:textId="694091C7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объявление</w:t>
            </w:r>
          </w:p>
        </w:tc>
        <w:tc>
          <w:tcPr>
            <w:tcW w:w="5064" w:type="dxa"/>
            <w:shd w:val="clear" w:color="auto" w:fill="auto"/>
          </w:tcPr>
          <w:p w14:paraId="1767BBBE" w14:textId="52653F23" w:rsidR="00F72D9B" w:rsidRPr="005924F1" w:rsidRDefault="00F72D9B" w:rsidP="00CB27D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редактировать свои объявления</w:t>
            </w:r>
          </w:p>
        </w:tc>
      </w:tr>
    </w:tbl>
    <w:p w14:paraId="13EF2334" w14:textId="77777777" w:rsidR="00F72D9B" w:rsidRPr="005924F1" w:rsidRDefault="00F72D9B" w:rsidP="00F72D9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58264733" w14:textId="77777777" w:rsidR="00F72D9B" w:rsidRPr="005924F1" w:rsidRDefault="00F72D9B" w:rsidP="00F72D9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6D5C9E3" w14:textId="77777777" w:rsidR="00091487" w:rsidRPr="005924F1" w:rsidRDefault="0028431E" w:rsidP="00F72D9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Данный вариант использования позволяет сотруднику редактировать свои объявления на доске объявлений. Во время редактирования можно изменить</w:t>
      </w:r>
      <w:r w:rsidR="00091487" w:rsidRPr="005924F1">
        <w:rPr>
          <w:lang w:val="ru-RU"/>
        </w:rPr>
        <w:t>:</w:t>
      </w:r>
      <w:r w:rsidRPr="005924F1">
        <w:rPr>
          <w:lang w:val="ru-RU"/>
        </w:rPr>
        <w:t xml:space="preserve"> </w:t>
      </w:r>
    </w:p>
    <w:p w14:paraId="0016FC51" w14:textId="0BB9AFC6" w:rsidR="00091487" w:rsidRPr="005924F1" w:rsidRDefault="005F2872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текст</w:t>
      </w:r>
      <w:r w:rsidR="00091487" w:rsidRPr="005924F1">
        <w:rPr>
          <w:lang w:val="ru-RU"/>
        </w:rPr>
        <w:t xml:space="preserve"> объявления;</w:t>
      </w:r>
    </w:p>
    <w:p w14:paraId="519F8E74" w14:textId="77777777" w:rsidR="00091487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 xml:space="preserve">группы получателей; </w:t>
      </w:r>
    </w:p>
    <w:p w14:paraId="2A785570" w14:textId="5C5FFDDD" w:rsidR="0028431E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задать или изменить срок автоматического сокрытия, если он был задан ранее;</w:t>
      </w:r>
    </w:p>
    <w:p w14:paraId="699B017E" w14:textId="3019FCF9" w:rsidR="00186E7C" w:rsidRPr="005924F1" w:rsidRDefault="00186E7C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отменить автоматическое сокрытие, если оно было задано ранее</w:t>
      </w:r>
      <w:r w:rsidR="002F6148" w:rsidRPr="005924F1">
        <w:rPr>
          <w:lang w:val="ru-RU"/>
        </w:rPr>
        <w:t>;</w:t>
      </w:r>
    </w:p>
    <w:p w14:paraId="700AB5FE" w14:textId="6E2034BD" w:rsidR="00A706EA" w:rsidRPr="005924F1" w:rsidRDefault="00A706EA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изменить дату и время отложенной публикации;</w:t>
      </w:r>
    </w:p>
    <w:p w14:paraId="64942208" w14:textId="1B6FBBAC" w:rsidR="00A706EA" w:rsidRPr="005924F1" w:rsidRDefault="002B382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отмени</w:t>
      </w:r>
      <w:r w:rsidR="00D0629B" w:rsidRPr="005924F1">
        <w:rPr>
          <w:lang w:val="ru-RU"/>
        </w:rPr>
        <w:t>ть</w:t>
      </w:r>
      <w:r w:rsidRPr="005924F1">
        <w:rPr>
          <w:lang w:val="ru-RU"/>
        </w:rPr>
        <w:t xml:space="preserve"> режим отложенной публикации</w:t>
      </w:r>
      <w:r w:rsidR="00A706EA" w:rsidRPr="005924F1">
        <w:rPr>
          <w:lang w:val="ru-RU"/>
        </w:rPr>
        <w:t>;</w:t>
      </w:r>
    </w:p>
    <w:p w14:paraId="30443CB3" w14:textId="3E9D35FD" w:rsidR="00091487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прикрепить новые файлы;</w:t>
      </w:r>
    </w:p>
    <w:p w14:paraId="302CEF8C" w14:textId="4905ADDE" w:rsidR="00091487" w:rsidRPr="005924F1" w:rsidRDefault="00E567F1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 xml:space="preserve">Удалить </w:t>
      </w:r>
      <w:r w:rsidR="00091487" w:rsidRPr="005924F1">
        <w:rPr>
          <w:lang w:val="ru-RU"/>
        </w:rPr>
        <w:t>прикрепленные файлы,</w:t>
      </w:r>
    </w:p>
    <w:p w14:paraId="767B3D12" w14:textId="4DE79FA1" w:rsidR="00091487" w:rsidRPr="005924F1" w:rsidRDefault="00091487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 xml:space="preserve">прикрепить </w:t>
      </w:r>
      <w:r w:rsidR="007C68E3" w:rsidRPr="005924F1">
        <w:rPr>
          <w:lang w:val="ru-RU"/>
        </w:rPr>
        <w:t>опрос в случае, если он не был прикреплен ранее.</w:t>
      </w:r>
    </w:p>
    <w:p w14:paraId="61D66EE9" w14:textId="1587C8C4" w:rsidR="00D0629B" w:rsidRPr="005924F1" w:rsidRDefault="00D0629B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отмене режима отложенной публикации объявление публикуется немедленно.</w:t>
      </w:r>
    </w:p>
    <w:p w14:paraId="01F2502B" w14:textId="0E40B55A" w:rsidR="009F2356" w:rsidRPr="005924F1" w:rsidRDefault="009F2356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редактировании списка групп получателей пользователи, находящиеся в удаленных из списка группах, перестают видеть опубликованное объявление, а пользователи из добавленных групп получают такое же уведомление, как при публикации объявления.</w:t>
      </w:r>
    </w:p>
    <w:p w14:paraId="6379FC2F" w14:textId="246ADC88" w:rsidR="00284252" w:rsidRPr="005924F1" w:rsidRDefault="00284252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Прикрепление новых файлов происходит аналогично прикреплению файлов при создании объявления.</w:t>
      </w:r>
    </w:p>
    <w:p w14:paraId="0E6D93E5" w14:textId="0E72DB50" w:rsidR="00F132CF" w:rsidRPr="005924F1" w:rsidRDefault="00091487" w:rsidP="0009148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Объявление можно редактировать неограниченное количество раз.</w:t>
      </w:r>
      <w:r w:rsidR="007C68E3" w:rsidRPr="005924F1">
        <w:rPr>
          <w:lang w:val="ru-RU"/>
        </w:rPr>
        <w:t xml:space="preserve"> Скрытое объявление редактировать нельзя.</w:t>
      </w:r>
      <w:r w:rsidR="00D0629B" w:rsidRPr="005924F1">
        <w:rPr>
          <w:lang w:val="ru-RU"/>
        </w:rPr>
        <w:t xml:space="preserve"> </w:t>
      </w:r>
      <w:r w:rsidRPr="005924F1">
        <w:rPr>
          <w:lang w:val="ru-RU"/>
        </w:rPr>
        <w:t>Измененные объявления помечаются специальной меткой.</w:t>
      </w:r>
    </w:p>
    <w:p w14:paraId="0147F666" w14:textId="0FF82D3B" w:rsidR="00F542E8" w:rsidRPr="005924F1" w:rsidRDefault="00F542E8" w:rsidP="00F542E8">
      <w:pPr>
        <w:pStyle w:val="2"/>
        <w:spacing w:before="240"/>
        <w:rPr>
          <w:lang w:val="ru-RU"/>
        </w:rPr>
      </w:pPr>
      <w:bookmarkStart w:id="58" w:name="_Toc146820784"/>
      <w:bookmarkStart w:id="59" w:name="_Toc146821764"/>
      <w:r w:rsidRPr="005924F1">
        <w:rPr>
          <w:lang w:val="ru-RU"/>
        </w:rPr>
        <w:t>E</w:t>
      </w:r>
      <w:r>
        <w:rPr>
          <w:lang w:val="ru-RU"/>
        </w:rPr>
        <w:t>-1.2.1</w:t>
      </w:r>
      <w:r w:rsidRPr="005924F1">
        <w:rPr>
          <w:lang w:val="ru-RU"/>
        </w:rPr>
        <w:t xml:space="preserve">. </w:t>
      </w:r>
      <w:r>
        <w:rPr>
          <w:lang w:val="ru-RU"/>
        </w:rPr>
        <w:t>Изменить текст объявления</w:t>
      </w:r>
      <w:bookmarkEnd w:id="58"/>
      <w:bookmarkEnd w:id="5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F542E8" w:rsidRPr="0012552E" w14:paraId="37F42D09" w14:textId="77777777" w:rsidTr="00F542E8">
        <w:tc>
          <w:tcPr>
            <w:tcW w:w="846" w:type="dxa"/>
            <w:shd w:val="clear" w:color="auto" w:fill="auto"/>
          </w:tcPr>
          <w:p w14:paraId="40C45ECD" w14:textId="19412AF1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E-1.2.1</w:t>
            </w:r>
          </w:p>
        </w:tc>
        <w:tc>
          <w:tcPr>
            <w:tcW w:w="1585" w:type="dxa"/>
            <w:shd w:val="clear" w:color="auto" w:fill="auto"/>
          </w:tcPr>
          <w:p w14:paraId="4875BDB5" w14:textId="02015973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67FBA8E3" w14:textId="6070750F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Изменить текст объявления</w:t>
            </w:r>
          </w:p>
        </w:tc>
        <w:tc>
          <w:tcPr>
            <w:tcW w:w="5016" w:type="dxa"/>
            <w:shd w:val="clear" w:color="auto" w:fill="auto"/>
          </w:tcPr>
          <w:p w14:paraId="3C8AE807" w14:textId="3B65EB76" w:rsidR="00F542E8" w:rsidRPr="00B441FA" w:rsidRDefault="00F542E8" w:rsidP="00F542E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 может изменить текст своего объявления</w:t>
            </w:r>
          </w:p>
        </w:tc>
      </w:tr>
    </w:tbl>
    <w:p w14:paraId="2D70799A" w14:textId="77777777" w:rsidR="00F542E8" w:rsidRPr="005924F1" w:rsidRDefault="00F542E8" w:rsidP="00F542E8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4EF5DFC9" w14:textId="77777777" w:rsidR="00F542E8" w:rsidRPr="005924F1" w:rsidRDefault="00F542E8" w:rsidP="00F542E8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C3E6DB2" w14:textId="16934FFC" w:rsidR="00AC7236" w:rsidRPr="00AC7236" w:rsidRDefault="00DB7619" w:rsidP="00F542E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изменить текст </w:t>
      </w:r>
      <w:r w:rsidR="00AC7236">
        <w:rPr>
          <w:lang w:val="ru-RU"/>
        </w:rPr>
        <w:t xml:space="preserve">редактируемого </w:t>
      </w:r>
      <w:r>
        <w:rPr>
          <w:lang w:val="ru-RU"/>
        </w:rPr>
        <w:t>объявления.</w:t>
      </w:r>
      <w:r w:rsidR="00AC7236">
        <w:rPr>
          <w:lang w:val="ru-RU"/>
        </w:rPr>
        <w:t xml:space="preserve"> Отредактированный текст объявления не может быть пустым.</w:t>
      </w:r>
    </w:p>
    <w:p w14:paraId="5E0259C9" w14:textId="2D14D309" w:rsidR="00AC7236" w:rsidRPr="005924F1" w:rsidRDefault="00AC7236" w:rsidP="00AC7236">
      <w:pPr>
        <w:pStyle w:val="2"/>
        <w:spacing w:before="240"/>
        <w:rPr>
          <w:lang w:val="ru-RU"/>
        </w:rPr>
      </w:pPr>
      <w:bookmarkStart w:id="60" w:name="_Toc146820785"/>
      <w:bookmarkStart w:id="61" w:name="_Toc146821765"/>
      <w:r w:rsidRPr="005924F1">
        <w:rPr>
          <w:lang w:val="ru-RU"/>
        </w:rPr>
        <w:t>E</w:t>
      </w:r>
      <w:r>
        <w:rPr>
          <w:lang w:val="ru-RU"/>
        </w:rPr>
        <w:t>-1.2.</w:t>
      </w:r>
      <w:r>
        <w:t>2</w:t>
      </w:r>
      <w:r w:rsidRPr="005924F1">
        <w:rPr>
          <w:lang w:val="ru-RU"/>
        </w:rPr>
        <w:t xml:space="preserve">. </w:t>
      </w:r>
      <w:r>
        <w:rPr>
          <w:lang w:val="ru-RU"/>
        </w:rPr>
        <w:t>Изменить</w:t>
      </w:r>
      <w:r w:rsidR="00CD2396">
        <w:rPr>
          <w:lang w:val="ru-RU"/>
        </w:rPr>
        <w:t xml:space="preserve"> группы</w:t>
      </w:r>
      <w:r>
        <w:rPr>
          <w:lang w:val="ru-RU"/>
        </w:rPr>
        <w:t xml:space="preserve"> </w:t>
      </w:r>
      <w:r w:rsidR="00CD2396">
        <w:rPr>
          <w:lang w:val="ru-RU"/>
        </w:rPr>
        <w:t>получателей</w:t>
      </w:r>
      <w:bookmarkEnd w:id="60"/>
      <w:bookmarkEnd w:id="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AC7236" w:rsidRPr="0012552E" w14:paraId="0694023E" w14:textId="77777777" w:rsidTr="00595B7C">
        <w:tc>
          <w:tcPr>
            <w:tcW w:w="846" w:type="dxa"/>
            <w:shd w:val="clear" w:color="auto" w:fill="auto"/>
          </w:tcPr>
          <w:p w14:paraId="1B3B53B5" w14:textId="68BD868E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2</w:t>
            </w:r>
          </w:p>
        </w:tc>
        <w:tc>
          <w:tcPr>
            <w:tcW w:w="1585" w:type="dxa"/>
            <w:shd w:val="clear" w:color="auto" w:fill="auto"/>
          </w:tcPr>
          <w:p w14:paraId="4E06F881" w14:textId="2B72CB45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C785E14" w14:textId="3304C840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Изменить группы получателей</w:t>
            </w:r>
          </w:p>
        </w:tc>
        <w:tc>
          <w:tcPr>
            <w:tcW w:w="5016" w:type="dxa"/>
            <w:shd w:val="clear" w:color="auto" w:fill="auto"/>
          </w:tcPr>
          <w:p w14:paraId="30BE10B7" w14:textId="154F5A11" w:rsidR="00AC7236" w:rsidRPr="00B441FA" w:rsidRDefault="00AC7236" w:rsidP="00AC723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 может изменить группы получателей своего объявления</w:t>
            </w:r>
          </w:p>
        </w:tc>
      </w:tr>
    </w:tbl>
    <w:p w14:paraId="7726BC1E" w14:textId="77777777" w:rsidR="00AC7236" w:rsidRPr="005924F1" w:rsidRDefault="00AC7236" w:rsidP="00AC7236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40BC290" w14:textId="77777777" w:rsidR="00AC7236" w:rsidRPr="005924F1" w:rsidRDefault="00AC7236" w:rsidP="00AC7236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233C4EF" w14:textId="0E131144" w:rsidR="00AC7236" w:rsidRPr="00AC7236" w:rsidRDefault="00AC7236" w:rsidP="00AC723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</w:t>
      </w:r>
      <w:r w:rsidR="00CD2396">
        <w:rPr>
          <w:lang w:val="ru-RU"/>
        </w:rPr>
        <w:t>изменить группы получателей объявления. Если при изменении были добавлены новые группы, их участники получат уведомление о выходе нового объявления.</w:t>
      </w:r>
    </w:p>
    <w:p w14:paraId="1071B3BF" w14:textId="666BB3E4" w:rsidR="00CD2396" w:rsidRPr="005924F1" w:rsidRDefault="00CD2396" w:rsidP="00CD2396">
      <w:pPr>
        <w:pStyle w:val="2"/>
        <w:spacing w:before="240"/>
        <w:rPr>
          <w:lang w:val="ru-RU"/>
        </w:rPr>
      </w:pPr>
      <w:bookmarkStart w:id="62" w:name="_Toc146820786"/>
      <w:bookmarkStart w:id="63" w:name="_Toc146821766"/>
      <w:r w:rsidRPr="005924F1">
        <w:rPr>
          <w:lang w:val="ru-RU"/>
        </w:rPr>
        <w:lastRenderedPageBreak/>
        <w:t>E</w:t>
      </w:r>
      <w:r>
        <w:rPr>
          <w:lang w:val="ru-RU"/>
        </w:rPr>
        <w:t>-1.2.3</w:t>
      </w:r>
      <w:r w:rsidRPr="005924F1">
        <w:rPr>
          <w:lang w:val="ru-RU"/>
        </w:rPr>
        <w:t xml:space="preserve">. </w:t>
      </w:r>
      <w:r>
        <w:rPr>
          <w:lang w:val="ru-RU"/>
        </w:rPr>
        <w:t>Задать срок автоматического сокрытия</w:t>
      </w:r>
      <w:bookmarkEnd w:id="62"/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CD2396" w:rsidRPr="0012552E" w14:paraId="1E8A3E61" w14:textId="77777777" w:rsidTr="00595B7C">
        <w:tc>
          <w:tcPr>
            <w:tcW w:w="846" w:type="dxa"/>
            <w:shd w:val="clear" w:color="auto" w:fill="auto"/>
          </w:tcPr>
          <w:p w14:paraId="7509664C" w14:textId="1DA25C1C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585" w:type="dxa"/>
            <w:shd w:val="clear" w:color="auto" w:fill="auto"/>
          </w:tcPr>
          <w:p w14:paraId="04A66F7E" w14:textId="3D41EA36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000FEE3F" w14:textId="66F4164F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Задать срок автоматического сокрытия</w:t>
            </w:r>
          </w:p>
        </w:tc>
        <w:tc>
          <w:tcPr>
            <w:tcW w:w="5016" w:type="dxa"/>
            <w:shd w:val="clear" w:color="auto" w:fill="auto"/>
          </w:tcPr>
          <w:p w14:paraId="7E33A693" w14:textId="6363C471" w:rsidR="00CD2396" w:rsidRPr="00D836EF" w:rsidRDefault="00CD2396" w:rsidP="00CD2396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задать срок автоматического сокрытия объявления</w:t>
            </w:r>
          </w:p>
        </w:tc>
      </w:tr>
    </w:tbl>
    <w:p w14:paraId="3887E2C9" w14:textId="77777777" w:rsidR="00CD2396" w:rsidRPr="00D836EF" w:rsidRDefault="00CD2396" w:rsidP="00CD2396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501400CD" w14:textId="77777777" w:rsidR="00CD2396" w:rsidRPr="00D836EF" w:rsidRDefault="00CD2396" w:rsidP="00CD2396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2A6F92C3" w14:textId="4E47474D" w:rsidR="00CD2396" w:rsidRPr="00D836EF" w:rsidRDefault="00CD2396" w:rsidP="00CD23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При редактировании </w:t>
      </w:r>
      <w:r w:rsidR="005F6C25" w:rsidRPr="00D836EF">
        <w:rPr>
          <w:lang w:val="ru-RU"/>
        </w:rPr>
        <w:t xml:space="preserve">нескрытого </w:t>
      </w:r>
      <w:r w:rsidRPr="00D836EF">
        <w:rPr>
          <w:lang w:val="ru-RU"/>
        </w:rPr>
        <w:t>объявления сотрудник может</w:t>
      </w:r>
      <w:r w:rsidR="005F6C25" w:rsidRPr="00D836EF">
        <w:rPr>
          <w:lang w:val="ru-RU"/>
        </w:rPr>
        <w:t xml:space="preserve"> задать срок автоматического сокрытия объявления, если таковой не был задан ранее.</w:t>
      </w:r>
      <w:r w:rsidR="002A2768" w:rsidRPr="00D836EF">
        <w:rPr>
          <w:lang w:val="ru-RU"/>
        </w:rPr>
        <w:t xml:space="preserve"> Установленный момент сокрытия объявления не может настать ранее момента сохранения изменений.</w:t>
      </w:r>
    </w:p>
    <w:p w14:paraId="76DED816" w14:textId="72EF414D" w:rsidR="005F6C25" w:rsidRPr="00D836EF" w:rsidRDefault="005F6C25" w:rsidP="005F6C25">
      <w:pPr>
        <w:pStyle w:val="2"/>
        <w:spacing w:before="240"/>
        <w:rPr>
          <w:lang w:val="ru-RU"/>
        </w:rPr>
      </w:pPr>
      <w:bookmarkStart w:id="64" w:name="_Toc146820787"/>
      <w:bookmarkStart w:id="65" w:name="_Toc146821767"/>
      <w:r w:rsidRPr="00D836EF">
        <w:rPr>
          <w:lang w:val="ru-RU"/>
        </w:rPr>
        <w:t>E-1.2.4. Изменить срок автоматического сокрытия</w:t>
      </w:r>
      <w:bookmarkEnd w:id="64"/>
      <w:bookmarkEnd w:id="6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5F6C25" w:rsidRPr="0012552E" w14:paraId="33990AB2" w14:textId="77777777" w:rsidTr="00595B7C">
        <w:tc>
          <w:tcPr>
            <w:tcW w:w="846" w:type="dxa"/>
            <w:shd w:val="clear" w:color="auto" w:fill="auto"/>
          </w:tcPr>
          <w:p w14:paraId="5E14CBB0" w14:textId="75FBC20C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585" w:type="dxa"/>
            <w:shd w:val="clear" w:color="auto" w:fill="auto"/>
          </w:tcPr>
          <w:p w14:paraId="5ED6F6FA" w14:textId="5ECFC995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77CDBF11" w14:textId="7EC6CA8C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срок автоматического сокрытия</w:t>
            </w:r>
          </w:p>
        </w:tc>
        <w:tc>
          <w:tcPr>
            <w:tcW w:w="5016" w:type="dxa"/>
            <w:shd w:val="clear" w:color="auto" w:fill="auto"/>
          </w:tcPr>
          <w:p w14:paraId="2B27DEBF" w14:textId="3556FF1F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срок автоматического объявления</w:t>
            </w:r>
          </w:p>
        </w:tc>
      </w:tr>
    </w:tbl>
    <w:p w14:paraId="113C292E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4C048D5F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65B0502C" w14:textId="41D43FE2" w:rsidR="005F6C25" w:rsidRPr="00D836EF" w:rsidRDefault="005F6C25" w:rsidP="005F6C2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При редактировании нескрытого объявления сотрудник может изменить срок автоматического сокрытия объявления, если таковой был задан ранее.</w:t>
      </w:r>
      <w:r w:rsidR="00BB3196" w:rsidRPr="00D836EF">
        <w:rPr>
          <w:lang w:val="ru-RU"/>
        </w:rPr>
        <w:t xml:space="preserve"> Установленный момент сокрытия объявления не может настать ранее момента </w:t>
      </w:r>
      <w:r w:rsidR="002A2768" w:rsidRPr="00D836EF">
        <w:rPr>
          <w:lang w:val="ru-RU"/>
        </w:rPr>
        <w:t xml:space="preserve">сохранения </w:t>
      </w:r>
      <w:r w:rsidR="00BB3196" w:rsidRPr="00D836EF">
        <w:rPr>
          <w:lang w:val="ru-RU"/>
        </w:rPr>
        <w:t>изменений.</w:t>
      </w:r>
    </w:p>
    <w:p w14:paraId="2FEDE24E" w14:textId="48F1F69C" w:rsidR="005F6C25" w:rsidRPr="00D836EF" w:rsidRDefault="005F6C25" w:rsidP="005F6C25">
      <w:pPr>
        <w:pStyle w:val="2"/>
        <w:spacing w:before="240"/>
        <w:rPr>
          <w:lang w:val="ru-RU"/>
        </w:rPr>
      </w:pPr>
      <w:bookmarkStart w:id="66" w:name="_Toc146820788"/>
      <w:bookmarkStart w:id="67" w:name="_Toc146821768"/>
      <w:r w:rsidRPr="00D836EF">
        <w:rPr>
          <w:lang w:val="ru-RU"/>
        </w:rPr>
        <w:t>E-1.2.5. Отменить автоматическое сокрытие</w:t>
      </w:r>
      <w:bookmarkEnd w:id="66"/>
      <w:bookmarkEnd w:id="6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5F6C25" w:rsidRPr="0012552E" w14:paraId="5205F79E" w14:textId="77777777" w:rsidTr="00595B7C">
        <w:tc>
          <w:tcPr>
            <w:tcW w:w="846" w:type="dxa"/>
            <w:shd w:val="clear" w:color="auto" w:fill="auto"/>
          </w:tcPr>
          <w:p w14:paraId="540F842E" w14:textId="03C58FFF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5</w:t>
            </w:r>
          </w:p>
        </w:tc>
        <w:tc>
          <w:tcPr>
            <w:tcW w:w="1585" w:type="dxa"/>
            <w:shd w:val="clear" w:color="auto" w:fill="auto"/>
          </w:tcPr>
          <w:p w14:paraId="724EBB3D" w14:textId="0FB413EA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1720DE4" w14:textId="05F0063D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Отменить автоматическое сокрытие</w:t>
            </w:r>
          </w:p>
        </w:tc>
        <w:tc>
          <w:tcPr>
            <w:tcW w:w="5016" w:type="dxa"/>
            <w:shd w:val="clear" w:color="auto" w:fill="auto"/>
          </w:tcPr>
          <w:p w14:paraId="1F8BD20D" w14:textId="20EE7027" w:rsidR="005F6C25" w:rsidRPr="00D836EF" w:rsidRDefault="005F6C25" w:rsidP="005F6C25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отменить автоматическое сокрытие объявления</w:t>
            </w:r>
          </w:p>
        </w:tc>
      </w:tr>
    </w:tbl>
    <w:p w14:paraId="49F93965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791BBF17" w14:textId="77777777" w:rsidR="005F6C25" w:rsidRPr="00D836EF" w:rsidRDefault="005F6C25" w:rsidP="005F6C25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387EC8AC" w14:textId="3AA5419D" w:rsidR="005F6C25" w:rsidRPr="00D836EF" w:rsidRDefault="005F6C25" w:rsidP="005F6C25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При редактировании нескрытого объявления сотрудник может отменить автоматическое сокрытие объявления, если таковое было активировано ранее.</w:t>
      </w:r>
    </w:p>
    <w:p w14:paraId="160A7005" w14:textId="4589231A" w:rsidR="00774D50" w:rsidRPr="00D836EF" w:rsidRDefault="00774D50" w:rsidP="00774D50">
      <w:pPr>
        <w:pStyle w:val="2"/>
        <w:spacing w:before="240"/>
        <w:rPr>
          <w:lang w:val="ru-RU"/>
        </w:rPr>
      </w:pPr>
      <w:bookmarkStart w:id="68" w:name="_Toc146820789"/>
      <w:bookmarkStart w:id="69" w:name="_Toc146821769"/>
      <w:r w:rsidRPr="00D836EF">
        <w:rPr>
          <w:lang w:val="ru-RU"/>
        </w:rPr>
        <w:t>E-1.2.6. Изменить дату и время отложенной публикации</w:t>
      </w:r>
      <w:bookmarkEnd w:id="68"/>
      <w:bookmarkEnd w:id="6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774D50" w:rsidRPr="0012552E" w14:paraId="769FA878" w14:textId="77777777" w:rsidTr="00595B7C">
        <w:tc>
          <w:tcPr>
            <w:tcW w:w="846" w:type="dxa"/>
            <w:shd w:val="clear" w:color="auto" w:fill="auto"/>
          </w:tcPr>
          <w:p w14:paraId="29782C23" w14:textId="662E89E3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E-1.2.</w:t>
            </w:r>
            <w:r w:rsidRPr="00D836EF">
              <w:rPr>
                <w:lang w:val="ru-RU"/>
              </w:rPr>
              <w:t>6</w:t>
            </w:r>
          </w:p>
        </w:tc>
        <w:tc>
          <w:tcPr>
            <w:tcW w:w="1585" w:type="dxa"/>
            <w:shd w:val="clear" w:color="auto" w:fill="auto"/>
          </w:tcPr>
          <w:p w14:paraId="0241F6A9" w14:textId="3E514708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37A070DC" w14:textId="6D9AE84E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Изменить дату и время отложенной публикации</w:t>
            </w:r>
          </w:p>
        </w:tc>
        <w:tc>
          <w:tcPr>
            <w:tcW w:w="5016" w:type="dxa"/>
            <w:shd w:val="clear" w:color="auto" w:fill="auto"/>
          </w:tcPr>
          <w:p w14:paraId="21167BFF" w14:textId="4F20220C" w:rsidR="00774D50" w:rsidRPr="00D836EF" w:rsidRDefault="00774D50" w:rsidP="00774D5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При редактировании объявления сотрудник может изменить дату и время отложенной публикации объявления</w:t>
            </w:r>
          </w:p>
        </w:tc>
      </w:tr>
    </w:tbl>
    <w:p w14:paraId="660F04B1" w14:textId="77777777" w:rsidR="00774D50" w:rsidRPr="005924F1" w:rsidRDefault="00774D50" w:rsidP="00774D5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933F94D" w14:textId="77777777" w:rsidR="00774D50" w:rsidRPr="005924F1" w:rsidRDefault="00774D50" w:rsidP="00774D5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9EFFA9C" w14:textId="5C5FC93C" w:rsidR="00774D50" w:rsidRPr="00AC7236" w:rsidRDefault="00774D50" w:rsidP="00774D5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редактировании объявления с отложенной публикацией сотрудник может изменить дату и время отложенной публикации</w:t>
      </w:r>
      <w:r w:rsidR="00BB3196">
        <w:rPr>
          <w:lang w:val="ru-RU"/>
        </w:rPr>
        <w:t>.</w:t>
      </w:r>
      <w:r>
        <w:rPr>
          <w:lang w:val="ru-RU"/>
        </w:rPr>
        <w:t xml:space="preserve"> </w:t>
      </w:r>
      <w:r w:rsidR="00BB3196">
        <w:rPr>
          <w:lang w:val="ru-RU"/>
        </w:rPr>
        <w:t xml:space="preserve">Установленный момент публикации не может настать ранее момента </w:t>
      </w:r>
      <w:r w:rsidR="00362F74">
        <w:rPr>
          <w:lang w:val="ru-RU"/>
        </w:rPr>
        <w:t xml:space="preserve">сохранения </w:t>
      </w:r>
      <w:r w:rsidR="00BB3196">
        <w:rPr>
          <w:lang w:val="ru-RU"/>
        </w:rPr>
        <w:t>изменений.</w:t>
      </w:r>
    </w:p>
    <w:p w14:paraId="3CC6744C" w14:textId="1CC989C8" w:rsidR="00362F74" w:rsidRPr="005924F1" w:rsidRDefault="00362F74" w:rsidP="00362F74">
      <w:pPr>
        <w:pStyle w:val="2"/>
        <w:spacing w:before="240"/>
        <w:rPr>
          <w:lang w:val="ru-RU"/>
        </w:rPr>
      </w:pPr>
      <w:bookmarkStart w:id="70" w:name="_Toc146820790"/>
      <w:bookmarkStart w:id="71" w:name="_Toc146821770"/>
      <w:r w:rsidRPr="005924F1">
        <w:rPr>
          <w:lang w:val="ru-RU"/>
        </w:rPr>
        <w:t>E</w:t>
      </w:r>
      <w:r>
        <w:rPr>
          <w:lang w:val="ru-RU"/>
        </w:rPr>
        <w:t>-1.2.</w:t>
      </w:r>
      <w:r w:rsidR="00823057">
        <w:rPr>
          <w:lang w:val="ru-RU"/>
        </w:rPr>
        <w:t>7</w:t>
      </w:r>
      <w:r w:rsidRPr="005924F1">
        <w:rPr>
          <w:lang w:val="ru-RU"/>
        </w:rPr>
        <w:t xml:space="preserve">. </w:t>
      </w:r>
      <w:r>
        <w:rPr>
          <w:lang w:val="ru-RU"/>
        </w:rPr>
        <w:t>Прикрепить файлы</w:t>
      </w:r>
      <w:bookmarkEnd w:id="70"/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362F74" w:rsidRPr="0012552E" w14:paraId="4F7A5FA7" w14:textId="77777777" w:rsidTr="00595B7C">
        <w:tc>
          <w:tcPr>
            <w:tcW w:w="846" w:type="dxa"/>
            <w:shd w:val="clear" w:color="auto" w:fill="auto"/>
          </w:tcPr>
          <w:p w14:paraId="246863B3" w14:textId="2236231D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7</w:t>
            </w:r>
          </w:p>
        </w:tc>
        <w:tc>
          <w:tcPr>
            <w:tcW w:w="1585" w:type="dxa"/>
            <w:shd w:val="clear" w:color="auto" w:fill="auto"/>
          </w:tcPr>
          <w:p w14:paraId="53C58692" w14:textId="6A986DAA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BC85FE3" w14:textId="372388C3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Прикрепить новые файлы</w:t>
            </w:r>
          </w:p>
        </w:tc>
        <w:tc>
          <w:tcPr>
            <w:tcW w:w="5016" w:type="dxa"/>
            <w:shd w:val="clear" w:color="auto" w:fill="auto"/>
          </w:tcPr>
          <w:p w14:paraId="311360EE" w14:textId="34470F75" w:rsidR="00362F74" w:rsidRPr="00B441FA" w:rsidRDefault="00362F74" w:rsidP="00362F7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 редактировании объявления сотрудник может прикрепить новые файлы</w:t>
            </w:r>
          </w:p>
        </w:tc>
      </w:tr>
    </w:tbl>
    <w:p w14:paraId="24B477AA" w14:textId="77777777" w:rsidR="00362F74" w:rsidRPr="005924F1" w:rsidRDefault="00362F74" w:rsidP="00362F7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3A5F811C" w14:textId="77777777" w:rsidR="00362F74" w:rsidRPr="005924F1" w:rsidRDefault="00362F74" w:rsidP="00362F7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7CE8EC87" w14:textId="531BC0DF" w:rsidR="00362F74" w:rsidRPr="00AC7236" w:rsidRDefault="00362F74" w:rsidP="00362F7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прикрепить новые файлы. Прикрепляемые файлы сначала </w:t>
      </w:r>
      <w:r>
        <w:rPr>
          <w:lang w:val="ru-RU"/>
        </w:rPr>
        <w:lastRenderedPageBreak/>
        <w:t>требуется загрузить с устройства.</w:t>
      </w:r>
    </w:p>
    <w:p w14:paraId="7B6E2F99" w14:textId="0F957B32" w:rsidR="00823057" w:rsidRPr="005924F1" w:rsidRDefault="00823057" w:rsidP="00823057">
      <w:pPr>
        <w:pStyle w:val="2"/>
        <w:spacing w:before="240"/>
        <w:rPr>
          <w:lang w:val="ru-RU"/>
        </w:rPr>
      </w:pPr>
      <w:bookmarkStart w:id="72" w:name="_Toc146820791"/>
      <w:bookmarkStart w:id="73" w:name="_Toc146821771"/>
      <w:r w:rsidRPr="005924F1">
        <w:rPr>
          <w:lang w:val="ru-RU"/>
        </w:rPr>
        <w:t>E</w:t>
      </w:r>
      <w:r>
        <w:rPr>
          <w:lang w:val="ru-RU"/>
        </w:rPr>
        <w:t>-1.2.8</w:t>
      </w:r>
      <w:r w:rsidRPr="005924F1">
        <w:rPr>
          <w:lang w:val="ru-RU"/>
        </w:rPr>
        <w:t xml:space="preserve">. </w:t>
      </w:r>
      <w:r w:rsidR="00265C79">
        <w:rPr>
          <w:lang w:val="ru-RU"/>
        </w:rPr>
        <w:t>От</w:t>
      </w:r>
      <w:r>
        <w:rPr>
          <w:lang w:val="ru-RU"/>
        </w:rPr>
        <w:t>крепить файлы</w:t>
      </w:r>
      <w:bookmarkEnd w:id="72"/>
      <w:bookmarkEnd w:id="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823057" w:rsidRPr="0012552E" w14:paraId="65D4518C" w14:textId="77777777" w:rsidTr="00595B7C">
        <w:tc>
          <w:tcPr>
            <w:tcW w:w="846" w:type="dxa"/>
            <w:shd w:val="clear" w:color="auto" w:fill="auto"/>
          </w:tcPr>
          <w:p w14:paraId="4D24FE03" w14:textId="558B7108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8</w:t>
            </w:r>
          </w:p>
        </w:tc>
        <w:tc>
          <w:tcPr>
            <w:tcW w:w="1585" w:type="dxa"/>
            <w:shd w:val="clear" w:color="auto" w:fill="auto"/>
          </w:tcPr>
          <w:p w14:paraId="1F3195A1" w14:textId="73EE43C9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4C46017A" w14:textId="4822FA37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Открепить файлы</w:t>
            </w:r>
          </w:p>
        </w:tc>
        <w:tc>
          <w:tcPr>
            <w:tcW w:w="5016" w:type="dxa"/>
            <w:shd w:val="clear" w:color="auto" w:fill="auto"/>
          </w:tcPr>
          <w:p w14:paraId="34B383CE" w14:textId="0D6224D2" w:rsidR="00823057" w:rsidRPr="00B441FA" w:rsidRDefault="00823057" w:rsidP="00823057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 редактировании объявления сотрудник может открепить прикрепленные ранее или при текущем редактировании файлы</w:t>
            </w:r>
          </w:p>
        </w:tc>
      </w:tr>
    </w:tbl>
    <w:p w14:paraId="1D494E4A" w14:textId="77777777" w:rsidR="00823057" w:rsidRPr="005924F1" w:rsidRDefault="00823057" w:rsidP="00823057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04D2BFA" w14:textId="77777777" w:rsidR="00823057" w:rsidRPr="005924F1" w:rsidRDefault="00823057" w:rsidP="00823057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70909EE" w14:textId="6E9902E7" w:rsidR="00823057" w:rsidRDefault="00823057" w:rsidP="0082305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При редактировании объявления сотрудник может открепить файлы, которые были прикреплены ранее или во время текущего редактировании объявления. </w:t>
      </w:r>
    </w:p>
    <w:p w14:paraId="4B9CC70C" w14:textId="4CE41064" w:rsidR="00823057" w:rsidRPr="00AC7236" w:rsidRDefault="00823057" w:rsidP="0082305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откреплении ранее загруженных файлов происходит проверка наличия ссылок на открепляемые файлы в других частях системы. В случае отсутствия ссылок, файл безвозвратно удаляется из хранилища.</w:t>
      </w:r>
    </w:p>
    <w:p w14:paraId="57377AD6" w14:textId="1A546770" w:rsidR="00265C79" w:rsidRPr="005924F1" w:rsidRDefault="00265C79" w:rsidP="00265C79">
      <w:pPr>
        <w:pStyle w:val="2"/>
        <w:spacing w:before="240"/>
        <w:rPr>
          <w:lang w:val="ru-RU"/>
        </w:rPr>
      </w:pPr>
      <w:bookmarkStart w:id="74" w:name="_Toc146820792"/>
      <w:bookmarkStart w:id="75" w:name="_Toc146821772"/>
      <w:r w:rsidRPr="005924F1">
        <w:rPr>
          <w:lang w:val="ru-RU"/>
        </w:rPr>
        <w:t>E</w:t>
      </w:r>
      <w:r>
        <w:rPr>
          <w:lang w:val="ru-RU"/>
        </w:rPr>
        <w:t>-1.2.9</w:t>
      </w:r>
      <w:r w:rsidRPr="005924F1">
        <w:rPr>
          <w:lang w:val="ru-RU"/>
        </w:rPr>
        <w:t xml:space="preserve">. </w:t>
      </w:r>
      <w:r>
        <w:rPr>
          <w:lang w:val="ru-RU"/>
        </w:rPr>
        <w:t>Прикрепить опрос</w:t>
      </w:r>
      <w:bookmarkEnd w:id="74"/>
      <w:bookmarkEnd w:id="7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265C79" w:rsidRPr="0012552E" w14:paraId="088E63B4" w14:textId="77777777" w:rsidTr="00595B7C">
        <w:tc>
          <w:tcPr>
            <w:tcW w:w="846" w:type="dxa"/>
            <w:shd w:val="clear" w:color="auto" w:fill="auto"/>
          </w:tcPr>
          <w:p w14:paraId="06703C3D" w14:textId="1CC7F53C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B441FA">
              <w:t>E-1.2.</w:t>
            </w:r>
            <w:r w:rsidRPr="00B441FA">
              <w:rPr>
                <w:lang w:val="ru-RU"/>
              </w:rPr>
              <w:t>9</w:t>
            </w:r>
          </w:p>
        </w:tc>
        <w:tc>
          <w:tcPr>
            <w:tcW w:w="1585" w:type="dxa"/>
            <w:shd w:val="clear" w:color="auto" w:fill="auto"/>
          </w:tcPr>
          <w:p w14:paraId="1AC39122" w14:textId="3074DE34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5BA375D4" w14:textId="759D9124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Прикрепить опрос</w:t>
            </w:r>
          </w:p>
        </w:tc>
        <w:tc>
          <w:tcPr>
            <w:tcW w:w="5016" w:type="dxa"/>
            <w:shd w:val="clear" w:color="auto" w:fill="auto"/>
          </w:tcPr>
          <w:p w14:paraId="28EC33DD" w14:textId="04E1C46E" w:rsidR="00265C79" w:rsidRPr="00B441FA" w:rsidRDefault="00265C79" w:rsidP="00265C79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B441FA">
              <w:rPr>
                <w:lang w:val="ru-RU"/>
              </w:rPr>
              <w:t>При редактировании объявления пользователь может прикрепить опрос</w:t>
            </w:r>
          </w:p>
        </w:tc>
      </w:tr>
    </w:tbl>
    <w:p w14:paraId="5993AFA1" w14:textId="77777777" w:rsidR="00265C79" w:rsidRPr="005924F1" w:rsidRDefault="00265C79" w:rsidP="00265C79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1C59905" w14:textId="77777777" w:rsidR="00265C79" w:rsidRPr="005924F1" w:rsidRDefault="00265C79" w:rsidP="00265C79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648C0D03" w14:textId="41E19F18" w:rsidR="00265C79" w:rsidRDefault="00265C79" w:rsidP="00265C7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При редактировании объявления сотрудник может</w:t>
      </w:r>
      <w:r w:rsidR="00CA4564">
        <w:rPr>
          <w:lang w:val="ru-RU"/>
        </w:rPr>
        <w:t xml:space="preserve"> прикрепить опрос, если таковой не был создан и прикреплен ранее. </w:t>
      </w:r>
      <w:r w:rsidR="00E46991">
        <w:rPr>
          <w:lang w:val="ru-RU"/>
        </w:rPr>
        <w:t>Перед прикреплением опроса его необходимо создать.</w:t>
      </w:r>
      <w:r>
        <w:rPr>
          <w:lang w:val="ru-RU"/>
        </w:rPr>
        <w:t xml:space="preserve"> </w:t>
      </w:r>
    </w:p>
    <w:p w14:paraId="26B8363D" w14:textId="6F7357A7" w:rsidR="00EC15EB" w:rsidRPr="005924F1" w:rsidRDefault="00EC15EB" w:rsidP="00CB6530">
      <w:pPr>
        <w:pStyle w:val="2"/>
        <w:spacing w:before="240"/>
        <w:rPr>
          <w:lang w:val="ru-RU"/>
        </w:rPr>
      </w:pPr>
      <w:bookmarkStart w:id="76" w:name="_Toc146820793"/>
      <w:bookmarkStart w:id="77" w:name="_Toc146821773"/>
      <w:r w:rsidRPr="005924F1">
        <w:rPr>
          <w:lang w:val="ru-RU"/>
        </w:rPr>
        <w:t>E</w:t>
      </w:r>
      <w:r w:rsidR="00C90B0E">
        <w:rPr>
          <w:lang w:val="ru-RU"/>
        </w:rPr>
        <w:t>-</w:t>
      </w:r>
      <w:r w:rsidR="0090394D" w:rsidRPr="005924F1">
        <w:rPr>
          <w:lang w:val="ru-RU"/>
        </w:rPr>
        <w:t>2</w:t>
      </w:r>
      <w:r w:rsidRPr="005924F1">
        <w:rPr>
          <w:lang w:val="ru-RU"/>
        </w:rPr>
        <w:t>. Управление опросами</w:t>
      </w:r>
      <w:bookmarkEnd w:id="76"/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EC15EB" w:rsidRPr="005924F1" w14:paraId="2DC726DB" w14:textId="77777777" w:rsidTr="00F85C92">
        <w:tc>
          <w:tcPr>
            <w:tcW w:w="551" w:type="dxa"/>
            <w:shd w:val="clear" w:color="auto" w:fill="auto"/>
          </w:tcPr>
          <w:p w14:paraId="04057950" w14:textId="5DC15C30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C90B0E">
              <w:rPr>
                <w:lang w:val="ru-RU"/>
              </w:rPr>
              <w:t>-</w:t>
            </w:r>
            <w:r w:rsidR="0090394D" w:rsidRPr="005924F1">
              <w:rPr>
                <w:lang w:val="ru-RU"/>
              </w:rPr>
              <w:t>2</w:t>
            </w:r>
          </w:p>
        </w:tc>
        <w:tc>
          <w:tcPr>
            <w:tcW w:w="1823" w:type="dxa"/>
            <w:shd w:val="clear" w:color="auto" w:fill="auto"/>
          </w:tcPr>
          <w:p w14:paraId="610B998C" w14:textId="77777777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50E8580" w14:textId="37DEFE29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опросами</w:t>
            </w:r>
          </w:p>
        </w:tc>
        <w:tc>
          <w:tcPr>
            <w:tcW w:w="5064" w:type="dxa"/>
            <w:shd w:val="clear" w:color="auto" w:fill="auto"/>
          </w:tcPr>
          <w:p w14:paraId="692439B8" w14:textId="4D144456" w:rsidR="00EC15EB" w:rsidRPr="005924F1" w:rsidRDefault="00EC15EB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управлять опросами</w:t>
            </w:r>
          </w:p>
        </w:tc>
      </w:tr>
    </w:tbl>
    <w:p w14:paraId="4C2A5F52" w14:textId="77777777" w:rsidR="00EC15EB" w:rsidRPr="005924F1" w:rsidRDefault="00EC15EB" w:rsidP="00EC15E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097BCBC" w14:textId="77777777" w:rsidR="00EC15EB" w:rsidRPr="005924F1" w:rsidRDefault="00EC15EB" w:rsidP="00EC15E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98CFAFD" w14:textId="675199B8" w:rsidR="002015F6" w:rsidRPr="005924F1" w:rsidRDefault="002015F6" w:rsidP="00EC15E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может управлять опросами на доске объявлений.</w:t>
      </w:r>
    </w:p>
    <w:p w14:paraId="764D777C" w14:textId="1367F994" w:rsidR="008D548B" w:rsidRPr="005924F1" w:rsidRDefault="008D548B" w:rsidP="00EC15E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Управление предполагает следующий набор активностей:</w:t>
      </w:r>
    </w:p>
    <w:p w14:paraId="377288AD" w14:textId="782B9480" w:rsidR="002015F6" w:rsidRPr="005924F1" w:rsidRDefault="002015F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закрыть свой опрос;</w:t>
      </w:r>
    </w:p>
    <w:p w14:paraId="3AECF9F9" w14:textId="60FACA0F" w:rsidR="002015F6" w:rsidRPr="005924F1" w:rsidRDefault="002015F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284" w:hanging="284"/>
        <w:jc w:val="both"/>
        <w:rPr>
          <w:lang w:val="ru-RU"/>
        </w:rPr>
      </w:pPr>
      <w:r w:rsidRPr="005924F1">
        <w:rPr>
          <w:lang w:val="ru-RU"/>
        </w:rPr>
        <w:t>выгрузить результаты опроса.</w:t>
      </w:r>
    </w:p>
    <w:p w14:paraId="3174369C" w14:textId="459448AC" w:rsidR="00FB113B" w:rsidRPr="005924F1" w:rsidRDefault="00FB113B" w:rsidP="00CB6530">
      <w:pPr>
        <w:pStyle w:val="2"/>
        <w:spacing w:before="240"/>
        <w:rPr>
          <w:lang w:val="ru-RU"/>
        </w:rPr>
      </w:pPr>
      <w:bookmarkStart w:id="78" w:name="_Toc146820794"/>
      <w:bookmarkStart w:id="79" w:name="_Toc146821774"/>
      <w:r w:rsidRPr="005924F1">
        <w:rPr>
          <w:lang w:val="ru-RU"/>
        </w:rPr>
        <w:t>E</w:t>
      </w:r>
      <w:r>
        <w:rPr>
          <w:lang w:val="ru-RU"/>
        </w:rPr>
        <w:t>-2.1</w:t>
      </w:r>
      <w:r w:rsidRPr="005924F1">
        <w:rPr>
          <w:lang w:val="ru-RU"/>
        </w:rPr>
        <w:t xml:space="preserve">. Собрать </w:t>
      </w:r>
      <w:r>
        <w:rPr>
          <w:lang w:val="ru-RU"/>
        </w:rPr>
        <w:t>результаты</w:t>
      </w:r>
      <w:r w:rsidRPr="005924F1">
        <w:rPr>
          <w:lang w:val="ru-RU"/>
        </w:rPr>
        <w:t xml:space="preserve"> опроса</w:t>
      </w:r>
      <w:bookmarkEnd w:id="78"/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B113B" w:rsidRPr="0012552E" w14:paraId="11A2696C" w14:textId="77777777" w:rsidTr="00FB113B">
        <w:tc>
          <w:tcPr>
            <w:tcW w:w="704" w:type="dxa"/>
            <w:shd w:val="clear" w:color="auto" w:fill="auto"/>
          </w:tcPr>
          <w:p w14:paraId="525FDCEE" w14:textId="7E677C71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FB113B">
              <w:rPr>
                <w:lang w:val="ru-RU"/>
              </w:rPr>
              <w:t>E-2</w:t>
            </w:r>
            <w:r w:rsidRPr="00FB113B">
              <w:t>.1</w:t>
            </w:r>
          </w:p>
        </w:tc>
        <w:tc>
          <w:tcPr>
            <w:tcW w:w="1670" w:type="dxa"/>
            <w:shd w:val="clear" w:color="auto" w:fill="auto"/>
          </w:tcPr>
          <w:p w14:paraId="42AB83A2" w14:textId="0D00E39C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FB113B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8E5AA47" w14:textId="0D0D1B5E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FB113B">
              <w:rPr>
                <w:lang w:val="ru-RU"/>
              </w:rPr>
              <w:t>Собрать результаты опроса</w:t>
            </w:r>
          </w:p>
        </w:tc>
        <w:tc>
          <w:tcPr>
            <w:tcW w:w="5064" w:type="dxa"/>
            <w:shd w:val="clear" w:color="auto" w:fill="auto"/>
          </w:tcPr>
          <w:p w14:paraId="2DC24A20" w14:textId="7F67BE5D" w:rsidR="00FB113B" w:rsidRPr="00FB113B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FB113B">
              <w:rPr>
                <w:lang w:val="ru-RU"/>
              </w:rPr>
              <w:t>Сотрудник может собрать результаты любого опроса, автором которого является</w:t>
            </w:r>
          </w:p>
        </w:tc>
      </w:tr>
    </w:tbl>
    <w:p w14:paraId="1EB305C4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54F0E627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38BA379E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может собрать статистику каждого из созданных им опросов.</w:t>
      </w:r>
    </w:p>
    <w:p w14:paraId="5AF46CE2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В статистику открытых опросов входят: </w:t>
      </w:r>
    </w:p>
    <w:p w14:paraId="6E01F4B0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общее количество проголосовавших пользователей;</w:t>
      </w:r>
    </w:p>
    <w:p w14:paraId="5C14F4EE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процент и количество проголосовавших за каждый вариант ответа пользователей;</w:t>
      </w:r>
    </w:p>
    <w:p w14:paraId="2B052501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список и количество проголосовавших за каждый вариант ответа пользователей.</w:t>
      </w:r>
    </w:p>
    <w:p w14:paraId="7F696955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В статистику анонимных опросов входят: </w:t>
      </w:r>
    </w:p>
    <w:p w14:paraId="09FAD725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lastRenderedPageBreak/>
        <w:t>общее количество проголосовавших пользователей;</w:t>
      </w:r>
    </w:p>
    <w:p w14:paraId="771C6441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процент и количество проголосовавших за каждый вариант ответа пользователей.</w:t>
      </w:r>
    </w:p>
    <w:p w14:paraId="173F0C33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Процент проголосовавших за каждый вариант ответа открытого опроса вычисляется из общего количества проголосовавших в опросе.</w:t>
      </w:r>
    </w:p>
    <w:p w14:paraId="68C3BA4B" w14:textId="159465D1" w:rsidR="00FB113B" w:rsidRPr="005924F1" w:rsidRDefault="00FB113B" w:rsidP="00CB6530">
      <w:pPr>
        <w:pStyle w:val="2"/>
        <w:spacing w:before="240"/>
        <w:rPr>
          <w:lang w:val="ru-RU"/>
        </w:rPr>
      </w:pPr>
      <w:bookmarkStart w:id="80" w:name="_Toc146820795"/>
      <w:bookmarkStart w:id="81" w:name="_Toc146821775"/>
      <w:r w:rsidRPr="005924F1">
        <w:rPr>
          <w:lang w:val="ru-RU"/>
        </w:rPr>
        <w:t>E</w:t>
      </w:r>
      <w:r>
        <w:rPr>
          <w:lang w:val="ru-RU"/>
        </w:rPr>
        <w:t>-2.1.1</w:t>
      </w:r>
      <w:r w:rsidRPr="005924F1">
        <w:rPr>
          <w:lang w:val="ru-RU"/>
        </w:rPr>
        <w:t xml:space="preserve">. Выгрузить </w:t>
      </w:r>
      <w:r>
        <w:rPr>
          <w:lang w:val="ru-RU"/>
        </w:rPr>
        <w:t>результаты</w:t>
      </w:r>
      <w:r w:rsidRPr="005924F1">
        <w:rPr>
          <w:lang w:val="ru-RU"/>
        </w:rPr>
        <w:t xml:space="preserve"> опроса</w:t>
      </w:r>
      <w:bookmarkEnd w:id="80"/>
      <w:bookmarkEnd w:id="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85"/>
        <w:gridCol w:w="1903"/>
        <w:gridCol w:w="5016"/>
      </w:tblGrid>
      <w:tr w:rsidR="00FB113B" w:rsidRPr="0012552E" w14:paraId="6DF64A12" w14:textId="77777777" w:rsidTr="00FB113B">
        <w:tc>
          <w:tcPr>
            <w:tcW w:w="846" w:type="dxa"/>
            <w:shd w:val="clear" w:color="auto" w:fill="auto"/>
          </w:tcPr>
          <w:p w14:paraId="37CED12C" w14:textId="0CB189AF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-2.1.1</w:t>
            </w:r>
          </w:p>
        </w:tc>
        <w:tc>
          <w:tcPr>
            <w:tcW w:w="1585" w:type="dxa"/>
            <w:shd w:val="clear" w:color="auto" w:fill="auto"/>
          </w:tcPr>
          <w:p w14:paraId="143B5D7A" w14:textId="0303CAB4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03" w:type="dxa"/>
            <w:shd w:val="clear" w:color="auto" w:fill="auto"/>
          </w:tcPr>
          <w:p w14:paraId="447DD8A7" w14:textId="3E2F55D2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Выгрузить результаты опроса</w:t>
            </w:r>
          </w:p>
        </w:tc>
        <w:tc>
          <w:tcPr>
            <w:tcW w:w="5016" w:type="dxa"/>
            <w:shd w:val="clear" w:color="auto" w:fill="auto"/>
          </w:tcPr>
          <w:p w14:paraId="2AED5583" w14:textId="3DA9F184" w:rsidR="00FB113B" w:rsidRPr="005924F1" w:rsidRDefault="00FB113B" w:rsidP="00FB113B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выгрузить результаты опроса в различных форматах</w:t>
            </w:r>
          </w:p>
        </w:tc>
      </w:tr>
    </w:tbl>
    <w:p w14:paraId="1C847952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212EFE1B" w14:textId="77777777" w:rsidR="00FB113B" w:rsidRPr="005924F1" w:rsidRDefault="00FB113B" w:rsidP="00FB113B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2D717F2" w14:textId="77777777" w:rsidR="00FB113B" w:rsidRPr="005924F1" w:rsidRDefault="00FB113B" w:rsidP="00FB113B">
      <w:pPr>
        <w:autoSpaceDE w:val="0"/>
        <w:autoSpaceDN w:val="0"/>
        <w:adjustRightInd w:val="0"/>
        <w:spacing w:before="120" w:after="60"/>
        <w:jc w:val="both"/>
        <w:rPr>
          <w:color w:val="000000" w:themeColor="text1"/>
          <w:lang w:val="ru-RU"/>
        </w:rPr>
      </w:pPr>
      <w:r w:rsidRPr="005924F1">
        <w:rPr>
          <w:color w:val="000000" w:themeColor="text1"/>
          <w:lang w:val="ru-RU"/>
        </w:rPr>
        <w:t>Сотрудник может выгрузить результаты завершенного или закрытого опроса для последующего анализа в следующих форматах:</w:t>
      </w:r>
    </w:p>
    <w:p w14:paraId="30BE52FE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5924F1">
        <w:rPr>
          <w:color w:val="000000" w:themeColor="text1"/>
          <w:lang w:val="ru-RU"/>
        </w:rPr>
        <w:t>excel</w:t>
      </w:r>
      <w:proofErr w:type="spellEnd"/>
      <w:r w:rsidRPr="005924F1">
        <w:rPr>
          <w:color w:val="000000" w:themeColor="text1"/>
          <w:lang w:val="ru-RU"/>
        </w:rPr>
        <w:t>;</w:t>
      </w:r>
    </w:p>
    <w:p w14:paraId="108296F8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5924F1">
        <w:rPr>
          <w:color w:val="000000" w:themeColor="text1"/>
          <w:lang w:val="ru-RU"/>
        </w:rPr>
        <w:t>json</w:t>
      </w:r>
      <w:proofErr w:type="spellEnd"/>
      <w:r w:rsidRPr="005924F1">
        <w:rPr>
          <w:color w:val="000000" w:themeColor="text1"/>
          <w:lang w:val="ru-RU"/>
        </w:rPr>
        <w:t>;</w:t>
      </w:r>
    </w:p>
    <w:p w14:paraId="7CE66083" w14:textId="77777777" w:rsidR="00FB113B" w:rsidRPr="005924F1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5924F1">
        <w:rPr>
          <w:color w:val="000000" w:themeColor="text1"/>
          <w:lang w:val="ru-RU"/>
        </w:rPr>
        <w:t>xml</w:t>
      </w:r>
      <w:proofErr w:type="spellEnd"/>
      <w:r w:rsidRPr="005924F1">
        <w:rPr>
          <w:color w:val="000000" w:themeColor="text1"/>
          <w:lang w:val="ru-RU"/>
        </w:rPr>
        <w:t>;</w:t>
      </w:r>
    </w:p>
    <w:p w14:paraId="27ACF65E" w14:textId="663B0C57" w:rsidR="00FB113B" w:rsidRPr="0004109E" w:rsidRDefault="00FB113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color w:val="000000" w:themeColor="text1"/>
          <w:lang w:val="ru-RU"/>
        </w:rPr>
      </w:pPr>
      <w:proofErr w:type="spellStart"/>
      <w:r w:rsidRPr="005924F1">
        <w:rPr>
          <w:color w:val="000000" w:themeColor="text1"/>
          <w:lang w:val="ru-RU"/>
        </w:rPr>
        <w:t>pdf</w:t>
      </w:r>
      <w:proofErr w:type="spellEnd"/>
      <w:r w:rsidRPr="005924F1">
        <w:rPr>
          <w:color w:val="000000" w:themeColor="text1"/>
          <w:lang w:val="ru-RU"/>
        </w:rPr>
        <w:t>.</w:t>
      </w:r>
    </w:p>
    <w:p w14:paraId="0C44C4E6" w14:textId="7CECE8D4" w:rsidR="00204734" w:rsidRPr="005924F1" w:rsidRDefault="00204734" w:rsidP="00CB6530">
      <w:pPr>
        <w:pStyle w:val="2"/>
        <w:spacing w:before="240"/>
        <w:rPr>
          <w:lang w:val="ru-RU"/>
        </w:rPr>
      </w:pPr>
      <w:bookmarkStart w:id="82" w:name="_Toc146820796"/>
      <w:bookmarkStart w:id="83" w:name="_Toc146821776"/>
      <w:r w:rsidRPr="005924F1">
        <w:rPr>
          <w:lang w:val="ru-RU"/>
        </w:rPr>
        <w:t>E</w:t>
      </w:r>
      <w:r w:rsidR="00FB113B">
        <w:rPr>
          <w:lang w:val="ru-RU"/>
        </w:rPr>
        <w:t>-</w:t>
      </w:r>
      <w:r w:rsidR="003B0A43" w:rsidRPr="005924F1">
        <w:rPr>
          <w:lang w:val="ru-RU"/>
        </w:rPr>
        <w:t>2</w:t>
      </w:r>
      <w:r w:rsidR="00FB113B">
        <w:rPr>
          <w:lang w:val="ru-RU"/>
        </w:rPr>
        <w:t>.2</w:t>
      </w:r>
      <w:r w:rsidRPr="005924F1">
        <w:rPr>
          <w:lang w:val="ru-RU"/>
        </w:rPr>
        <w:t>. Закрыть опрос</w:t>
      </w:r>
      <w:bookmarkEnd w:id="82"/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204734" w:rsidRPr="005924F1" w14:paraId="2CF5F3D9" w14:textId="77777777" w:rsidTr="00FB113B">
        <w:tc>
          <w:tcPr>
            <w:tcW w:w="704" w:type="dxa"/>
            <w:shd w:val="clear" w:color="auto" w:fill="auto"/>
          </w:tcPr>
          <w:p w14:paraId="454263D3" w14:textId="0CC618F4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 w:rsidR="00FB113B">
              <w:rPr>
                <w:lang w:val="ru-RU"/>
              </w:rPr>
              <w:t>-2.2</w:t>
            </w:r>
          </w:p>
        </w:tc>
        <w:tc>
          <w:tcPr>
            <w:tcW w:w="1670" w:type="dxa"/>
            <w:shd w:val="clear" w:color="auto" w:fill="auto"/>
          </w:tcPr>
          <w:p w14:paraId="1EFC7F4E" w14:textId="77777777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57AC8B28" w14:textId="0B36E3B7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Закрыть опрос</w:t>
            </w:r>
          </w:p>
        </w:tc>
        <w:tc>
          <w:tcPr>
            <w:tcW w:w="5064" w:type="dxa"/>
            <w:shd w:val="clear" w:color="auto" w:fill="auto"/>
          </w:tcPr>
          <w:p w14:paraId="116363BD" w14:textId="7E4DC905" w:rsidR="00204734" w:rsidRPr="005924F1" w:rsidRDefault="00204734" w:rsidP="00F85C9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закрыть опрос</w:t>
            </w:r>
          </w:p>
        </w:tc>
      </w:tr>
    </w:tbl>
    <w:p w14:paraId="7298896C" w14:textId="77777777" w:rsidR="00204734" w:rsidRPr="005924F1" w:rsidRDefault="00204734" w:rsidP="0020473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0DCD9E9" w14:textId="77777777" w:rsidR="00204734" w:rsidRPr="005924F1" w:rsidRDefault="00204734" w:rsidP="0020473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58BEA9B" w14:textId="1446C8E3" w:rsidR="00204734" w:rsidRPr="005924F1" w:rsidRDefault="00204734" w:rsidP="0020473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Сотрудник может закрыть </w:t>
      </w:r>
      <w:r w:rsidR="00186E7C" w:rsidRPr="005924F1">
        <w:rPr>
          <w:lang w:val="ru-RU"/>
        </w:rPr>
        <w:t xml:space="preserve">свой </w:t>
      </w:r>
      <w:r w:rsidRPr="005924F1">
        <w:rPr>
          <w:lang w:val="ru-RU"/>
        </w:rPr>
        <w:t>опрос для голосования. Поведение опроса при закрытии соответствует поведению в прецеденте «E1</w:t>
      </w:r>
      <w:r w:rsidR="00856802" w:rsidRPr="005924F1">
        <w:rPr>
          <w:lang w:val="ru-RU"/>
        </w:rPr>
        <w:t>6</w:t>
      </w:r>
      <w:r w:rsidRPr="005924F1">
        <w:rPr>
          <w:lang w:val="ru-RU"/>
        </w:rPr>
        <w:t>. Задать ограничение времени голосования».</w:t>
      </w:r>
    </w:p>
    <w:p w14:paraId="58BF170B" w14:textId="2F7A976F" w:rsidR="00245920" w:rsidRPr="005924F1" w:rsidRDefault="00245920" w:rsidP="00CB6530">
      <w:pPr>
        <w:pStyle w:val="2"/>
        <w:spacing w:before="240"/>
        <w:rPr>
          <w:lang w:val="ru-RU"/>
        </w:rPr>
      </w:pPr>
      <w:bookmarkStart w:id="84" w:name="_Toc146820797"/>
      <w:bookmarkStart w:id="85" w:name="_Toc146821777"/>
      <w:r w:rsidRPr="005924F1">
        <w:rPr>
          <w:lang w:val="ru-RU"/>
        </w:rPr>
        <w:t>E</w:t>
      </w:r>
      <w:r w:rsidR="0004109E">
        <w:rPr>
          <w:lang w:val="ru-RU"/>
        </w:rPr>
        <w:t>-1.3</w:t>
      </w:r>
      <w:r w:rsidRPr="005924F1">
        <w:rPr>
          <w:lang w:val="ru-RU"/>
        </w:rPr>
        <w:t>. Собрать статистику просмотра объявлений</w:t>
      </w:r>
      <w:bookmarkEnd w:id="84"/>
      <w:bookmarkEnd w:id="8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04109E" w:rsidRPr="0012552E" w14:paraId="545F2696" w14:textId="77777777" w:rsidTr="0004109E">
        <w:tc>
          <w:tcPr>
            <w:tcW w:w="704" w:type="dxa"/>
            <w:shd w:val="clear" w:color="auto" w:fill="auto"/>
          </w:tcPr>
          <w:p w14:paraId="35E3EB52" w14:textId="2D8EA27A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E</w:t>
            </w:r>
            <w:r>
              <w:rPr>
                <w:lang w:val="ru-RU"/>
              </w:rPr>
              <w:t>-1.3</w:t>
            </w:r>
          </w:p>
        </w:tc>
        <w:tc>
          <w:tcPr>
            <w:tcW w:w="1670" w:type="dxa"/>
            <w:shd w:val="clear" w:color="auto" w:fill="auto"/>
          </w:tcPr>
          <w:p w14:paraId="03C778F7" w14:textId="03AF71F6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6785CD9" w14:textId="106AE846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Собрать статистику просмотра объявлений</w:t>
            </w:r>
          </w:p>
        </w:tc>
        <w:tc>
          <w:tcPr>
            <w:tcW w:w="5064" w:type="dxa"/>
            <w:shd w:val="clear" w:color="auto" w:fill="auto"/>
          </w:tcPr>
          <w:p w14:paraId="228E9E64" w14:textId="502A48F7" w:rsidR="0004109E" w:rsidRPr="005924F1" w:rsidRDefault="0004109E" w:rsidP="000410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Сотрудник может собирать статистку просмотра любого своего объявления</w:t>
            </w:r>
          </w:p>
        </w:tc>
      </w:tr>
    </w:tbl>
    <w:p w14:paraId="61583489" w14:textId="77777777" w:rsidR="00245920" w:rsidRPr="005924F1" w:rsidRDefault="00245920" w:rsidP="0024592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0FE46921" w14:textId="77777777" w:rsidR="00245920" w:rsidRPr="005924F1" w:rsidRDefault="00245920" w:rsidP="0024592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01377089" w14:textId="61ED1FC9" w:rsidR="00245920" w:rsidRPr="005924F1" w:rsidRDefault="00245920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Сотрудник может собрать статистику </w:t>
      </w:r>
      <w:r w:rsidR="00D86A4B" w:rsidRPr="005924F1">
        <w:rPr>
          <w:lang w:val="ru-RU"/>
        </w:rPr>
        <w:t>просмотра опубликованных им объявлений</w:t>
      </w:r>
      <w:r w:rsidRPr="005924F1">
        <w:rPr>
          <w:lang w:val="ru-RU"/>
        </w:rPr>
        <w:t>.</w:t>
      </w:r>
    </w:p>
    <w:p w14:paraId="60E957BB" w14:textId="50A80914" w:rsidR="00D86A4B" w:rsidRPr="005924F1" w:rsidRDefault="00D86A4B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В статистику просмотра входит процент и количество просмотревших пользователей, а также общее количество пользователей, которым объявление было предназначено.</w:t>
      </w:r>
    </w:p>
    <w:p w14:paraId="597130FC" w14:textId="1D83B6BE" w:rsidR="0002270D" w:rsidRPr="005924F1" w:rsidRDefault="0002270D" w:rsidP="0024592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При редактировании списка групп-получателей объявления статистика просмотра пересчитывается.</w:t>
      </w:r>
    </w:p>
    <w:p w14:paraId="690C6E1F" w14:textId="11FAB248" w:rsidR="006B4FCA" w:rsidRPr="005924F1" w:rsidRDefault="006B4FCA" w:rsidP="006B4FCA">
      <w:pPr>
        <w:pStyle w:val="2"/>
        <w:spacing w:before="240"/>
        <w:rPr>
          <w:lang w:val="ru-RU"/>
        </w:rPr>
      </w:pPr>
      <w:bookmarkStart w:id="86" w:name="_Toc146820798"/>
      <w:bookmarkStart w:id="87" w:name="_Toc146821778"/>
      <w:r w:rsidRPr="005924F1">
        <w:rPr>
          <w:lang w:val="ru-RU"/>
        </w:rPr>
        <w:t>E</w:t>
      </w:r>
      <w:r>
        <w:rPr>
          <w:lang w:val="ru-RU"/>
        </w:rPr>
        <w:t>-1.4</w:t>
      </w:r>
      <w:r w:rsidRPr="005924F1">
        <w:rPr>
          <w:lang w:val="ru-RU"/>
        </w:rPr>
        <w:t xml:space="preserve">. </w:t>
      </w:r>
      <w:r>
        <w:rPr>
          <w:lang w:val="ru-RU"/>
        </w:rPr>
        <w:t>Удалить объявление</w:t>
      </w:r>
      <w:bookmarkEnd w:id="86"/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6B4FCA" w:rsidRPr="0012552E" w14:paraId="1C13DBD9" w14:textId="77777777" w:rsidTr="00595B7C">
        <w:tc>
          <w:tcPr>
            <w:tcW w:w="704" w:type="dxa"/>
            <w:shd w:val="clear" w:color="auto" w:fill="auto"/>
          </w:tcPr>
          <w:p w14:paraId="1CE981B1" w14:textId="4E08D826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E-1.4</w:t>
            </w:r>
          </w:p>
        </w:tc>
        <w:tc>
          <w:tcPr>
            <w:tcW w:w="1670" w:type="dxa"/>
            <w:shd w:val="clear" w:color="auto" w:fill="auto"/>
          </w:tcPr>
          <w:p w14:paraId="452130C7" w14:textId="26CDD887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5591517" w14:textId="7502A5A3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объявление</w:t>
            </w:r>
          </w:p>
        </w:tc>
        <w:tc>
          <w:tcPr>
            <w:tcW w:w="5064" w:type="dxa"/>
            <w:shd w:val="clear" w:color="auto" w:fill="auto"/>
          </w:tcPr>
          <w:p w14:paraId="658AE22E" w14:textId="5397224C" w:rsidR="006B4FCA" w:rsidRPr="00D836EF" w:rsidRDefault="006B4FCA" w:rsidP="006B4FC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любое свое объявление.</w:t>
            </w:r>
          </w:p>
        </w:tc>
      </w:tr>
    </w:tbl>
    <w:p w14:paraId="40E5E534" w14:textId="77777777" w:rsidR="006B4FCA" w:rsidRPr="00D836EF" w:rsidRDefault="006B4FCA" w:rsidP="006B4FCA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4E96DFC5" w14:textId="77777777" w:rsidR="006B4FCA" w:rsidRPr="00D836EF" w:rsidRDefault="006B4FCA" w:rsidP="006B4FCA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1906EB82" w14:textId="77777777" w:rsidR="006B4FCA" w:rsidRPr="00D836EF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удалить любое свое объявление: отложенное, опубликованное и скрытое. </w:t>
      </w:r>
    </w:p>
    <w:p w14:paraId="6EE03604" w14:textId="65FE17B3" w:rsidR="006B4FCA" w:rsidRPr="00D836EF" w:rsidRDefault="006B4FCA" w:rsidP="006B4FC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Объявление удаляется без возможности восстановления. В базе данных удаленное объявление помещается в отдельную таблицу, которую может просмотреть системный администратор.</w:t>
      </w:r>
    </w:p>
    <w:p w14:paraId="5C3904DE" w14:textId="7C3CED42" w:rsidR="00EB25A1" w:rsidRPr="00D836EF" w:rsidRDefault="00EB25A1" w:rsidP="00EB25A1">
      <w:pPr>
        <w:pStyle w:val="2"/>
        <w:spacing w:before="240"/>
        <w:rPr>
          <w:lang w:val="ru-RU"/>
        </w:rPr>
      </w:pPr>
      <w:bookmarkStart w:id="88" w:name="_Toc146820799"/>
      <w:bookmarkStart w:id="89" w:name="_Toc146821779"/>
      <w:r w:rsidRPr="00D836EF">
        <w:rPr>
          <w:lang w:val="ru-RU"/>
        </w:rPr>
        <w:lastRenderedPageBreak/>
        <w:t>E-1.5. Скрыть объявление</w:t>
      </w:r>
      <w:bookmarkEnd w:id="88"/>
      <w:bookmarkEnd w:id="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EB25A1" w:rsidRPr="0012552E" w14:paraId="5CDFCC0C" w14:textId="77777777" w:rsidTr="00595B7C">
        <w:tc>
          <w:tcPr>
            <w:tcW w:w="704" w:type="dxa"/>
            <w:shd w:val="clear" w:color="auto" w:fill="auto"/>
          </w:tcPr>
          <w:p w14:paraId="127C9051" w14:textId="2723EDC9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E-1.5</w:t>
            </w:r>
          </w:p>
        </w:tc>
        <w:tc>
          <w:tcPr>
            <w:tcW w:w="1670" w:type="dxa"/>
            <w:shd w:val="clear" w:color="auto" w:fill="auto"/>
          </w:tcPr>
          <w:p w14:paraId="4FB93AD5" w14:textId="6E4C5C27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012DB31" w14:textId="58A1FC54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Скрыть объявление</w:t>
            </w:r>
          </w:p>
        </w:tc>
        <w:tc>
          <w:tcPr>
            <w:tcW w:w="5064" w:type="dxa"/>
            <w:shd w:val="clear" w:color="auto" w:fill="auto"/>
          </w:tcPr>
          <w:p w14:paraId="3E6FAA29" w14:textId="6BDFBB7B" w:rsidR="00EB25A1" w:rsidRPr="00D836EF" w:rsidRDefault="00EB25A1" w:rsidP="00EB25A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скрыть любое свое опубликованное объявление</w:t>
            </w:r>
          </w:p>
        </w:tc>
      </w:tr>
    </w:tbl>
    <w:p w14:paraId="10A3CA72" w14:textId="77777777" w:rsidR="00EB25A1" w:rsidRPr="00D836EF" w:rsidRDefault="00EB25A1" w:rsidP="00EB25A1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769A21F8" w14:textId="77777777" w:rsidR="00EB25A1" w:rsidRPr="00D836EF" w:rsidRDefault="00EB25A1" w:rsidP="00EB25A1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7F8506F6" w14:textId="77777777" w:rsidR="006B3A68" w:rsidRPr="00D836EF" w:rsidRDefault="00EB25A1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скрыть любое опубликованное объявление, автором которого является. </w:t>
      </w:r>
    </w:p>
    <w:p w14:paraId="12162DE5" w14:textId="6A025522" w:rsidR="00EB25A1" w:rsidRPr="00D836EF" w:rsidRDefault="006B3A68" w:rsidP="00EB25A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Скрытое пользователем объявление попадает в с</w:t>
      </w:r>
      <w:r w:rsidR="00EB25A1" w:rsidRPr="00D836EF">
        <w:rPr>
          <w:lang w:val="ru-RU"/>
        </w:rPr>
        <w:t>писок скрытых объявлений</w:t>
      </w:r>
      <w:r w:rsidRPr="00D836EF">
        <w:rPr>
          <w:lang w:val="ru-RU"/>
        </w:rPr>
        <w:t>, который</w:t>
      </w:r>
      <w:r w:rsidR="00EB25A1" w:rsidRPr="00D836EF">
        <w:rPr>
          <w:lang w:val="ru-RU"/>
        </w:rPr>
        <w:t xml:space="preserve"> можно просмотреть на отдельном</w:t>
      </w:r>
      <w:r w:rsidR="00EC0AB0" w:rsidRPr="00D836EF">
        <w:rPr>
          <w:lang w:val="ru-RU"/>
        </w:rPr>
        <w:t xml:space="preserve"> интерфейсе</w:t>
      </w:r>
      <w:r w:rsidR="00EB25A1" w:rsidRPr="00D836EF">
        <w:rPr>
          <w:lang w:val="ru-RU"/>
        </w:rPr>
        <w:t xml:space="preserve">. </w:t>
      </w:r>
    </w:p>
    <w:p w14:paraId="0BBC79CC" w14:textId="3D3AD1E1" w:rsidR="00A548B4" w:rsidRPr="00D836EF" w:rsidRDefault="00A548B4" w:rsidP="00A548B4">
      <w:pPr>
        <w:pStyle w:val="2"/>
        <w:spacing w:before="240"/>
        <w:rPr>
          <w:lang w:val="ru-RU"/>
        </w:rPr>
      </w:pPr>
      <w:bookmarkStart w:id="90" w:name="_Toc146820800"/>
      <w:bookmarkStart w:id="91" w:name="_Toc146821780"/>
      <w:r w:rsidRPr="00D836EF">
        <w:rPr>
          <w:lang w:val="ru-RU"/>
        </w:rPr>
        <w:t>E-1.6. Управление скрытыми объявлениями</w:t>
      </w:r>
      <w:bookmarkEnd w:id="90"/>
      <w:bookmarkEnd w:id="9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A548B4" w:rsidRPr="0012552E" w14:paraId="060A8195" w14:textId="77777777" w:rsidTr="00595B7C">
        <w:tc>
          <w:tcPr>
            <w:tcW w:w="704" w:type="dxa"/>
            <w:shd w:val="clear" w:color="auto" w:fill="auto"/>
          </w:tcPr>
          <w:p w14:paraId="589949CC" w14:textId="0DDD4527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</w:t>
            </w:r>
          </w:p>
        </w:tc>
        <w:tc>
          <w:tcPr>
            <w:tcW w:w="1670" w:type="dxa"/>
            <w:shd w:val="clear" w:color="auto" w:fill="auto"/>
          </w:tcPr>
          <w:p w14:paraId="0BB0FAE8" w14:textId="6BC5B0E3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1F965EBD" w14:textId="53903D2F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скрытыми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66BD44EF" w14:textId="008AC732" w:rsidR="00A548B4" w:rsidRPr="00D836EF" w:rsidRDefault="00A548B4" w:rsidP="00A548B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совершать различные действия над своими скрытыми объявлениями</w:t>
            </w:r>
          </w:p>
        </w:tc>
      </w:tr>
    </w:tbl>
    <w:p w14:paraId="5C19F52A" w14:textId="77777777" w:rsidR="00A548B4" w:rsidRPr="00D836EF" w:rsidRDefault="00A548B4" w:rsidP="00A548B4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6ADF2366" w14:textId="77777777" w:rsidR="00A548B4" w:rsidRPr="00D836EF" w:rsidRDefault="00A548B4" w:rsidP="00A548B4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5C854ED7" w14:textId="77777777" w:rsidR="00654904" w:rsidRPr="00D836EF" w:rsidRDefault="00654904" w:rsidP="00A548B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Сотрудник может совершать различные действия над скрытыми объявлениями, автором которых является.</w:t>
      </w:r>
    </w:p>
    <w:p w14:paraId="1134CC03" w14:textId="77777777" w:rsidR="00654904" w:rsidRPr="00D836EF" w:rsidRDefault="00654904" w:rsidP="00654904">
      <w:pPr>
        <w:autoSpaceDE w:val="0"/>
        <w:autoSpaceDN w:val="0"/>
        <w:adjustRightInd w:val="0"/>
        <w:spacing w:before="120" w:line="240" w:lineRule="auto"/>
        <w:jc w:val="both"/>
        <w:rPr>
          <w:lang w:val="ru-RU"/>
        </w:rPr>
      </w:pPr>
      <w:r w:rsidRPr="00D836EF">
        <w:rPr>
          <w:lang w:val="ru-RU"/>
        </w:rPr>
        <w:t>Список доступных действий:</w:t>
      </w:r>
    </w:p>
    <w:p w14:paraId="1E6A5B86" w14:textId="0F77B9FD" w:rsidR="00654904" w:rsidRPr="00D836EF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просмотреть список скрытых объявлений;</w:t>
      </w:r>
    </w:p>
    <w:p w14:paraId="7F26CD23" w14:textId="42BD7BA9" w:rsidR="00654904" w:rsidRPr="00D836EF" w:rsidRDefault="00654904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восстановить скрытое объявление</w:t>
      </w:r>
      <w:r w:rsidR="0056365F" w:rsidRPr="00D836EF">
        <w:rPr>
          <w:lang w:val="ru-RU"/>
        </w:rPr>
        <w:t>;</w:t>
      </w:r>
    </w:p>
    <w:p w14:paraId="7A3DDD48" w14:textId="4E34CF6A" w:rsidR="0056365F" w:rsidRPr="00D836EF" w:rsidRDefault="0056365F" w:rsidP="0065490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удалить скрытое объявление.</w:t>
      </w:r>
    </w:p>
    <w:p w14:paraId="5F34DDCE" w14:textId="0EBCDB9F" w:rsidR="009941E0" w:rsidRPr="00D836EF" w:rsidRDefault="009941E0" w:rsidP="009941E0">
      <w:pPr>
        <w:pStyle w:val="2"/>
        <w:spacing w:before="240"/>
        <w:rPr>
          <w:lang w:val="ru-RU"/>
        </w:rPr>
      </w:pPr>
      <w:bookmarkStart w:id="92" w:name="_Toc146820801"/>
      <w:bookmarkStart w:id="93" w:name="_Toc146821781"/>
      <w:r w:rsidRPr="00D836EF">
        <w:rPr>
          <w:lang w:val="ru-RU"/>
        </w:rPr>
        <w:t xml:space="preserve">E-1.6.1. </w:t>
      </w:r>
      <w:r w:rsidR="000D6B6A" w:rsidRPr="00D836EF">
        <w:rPr>
          <w:lang w:val="ru-RU"/>
        </w:rPr>
        <w:t>Просмотреть список скрытых объявлений</w:t>
      </w:r>
      <w:bookmarkEnd w:id="92"/>
      <w:bookmarkEnd w:id="9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941E0" w:rsidRPr="0012552E" w14:paraId="5E287DC4" w14:textId="77777777" w:rsidTr="009941E0">
        <w:tc>
          <w:tcPr>
            <w:tcW w:w="846" w:type="dxa"/>
            <w:shd w:val="clear" w:color="auto" w:fill="auto"/>
          </w:tcPr>
          <w:p w14:paraId="0A2E14EF" w14:textId="19ACD358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E-1.6.1</w:t>
            </w:r>
          </w:p>
        </w:tc>
        <w:tc>
          <w:tcPr>
            <w:tcW w:w="1528" w:type="dxa"/>
            <w:shd w:val="clear" w:color="auto" w:fill="auto"/>
          </w:tcPr>
          <w:p w14:paraId="24E5DA49" w14:textId="7B0BADED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20F3E49C" w14:textId="79ECCA7B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скрытых объявлений</w:t>
            </w:r>
          </w:p>
        </w:tc>
        <w:tc>
          <w:tcPr>
            <w:tcW w:w="5064" w:type="dxa"/>
            <w:shd w:val="clear" w:color="auto" w:fill="auto"/>
          </w:tcPr>
          <w:p w14:paraId="4795F017" w14:textId="5F5124EF" w:rsidR="009941E0" w:rsidRPr="00D836EF" w:rsidRDefault="009941E0" w:rsidP="009941E0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скрытых объявлений</w:t>
            </w:r>
          </w:p>
        </w:tc>
      </w:tr>
    </w:tbl>
    <w:p w14:paraId="526DB91F" w14:textId="77777777" w:rsidR="009941E0" w:rsidRPr="00D836EF" w:rsidRDefault="009941E0" w:rsidP="009941E0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5663A9D6" w14:textId="77777777" w:rsidR="009941E0" w:rsidRPr="00D836EF" w:rsidRDefault="009941E0" w:rsidP="009941E0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47AC9BB9" w14:textId="50D5A70C" w:rsidR="000D6B6A" w:rsidRPr="00D836EF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просмотреть список скрытых объявлений, автором которых он является. </w:t>
      </w:r>
    </w:p>
    <w:p w14:paraId="2F7658C4" w14:textId="6947BD70" w:rsidR="000D6B6A" w:rsidRPr="00D836EF" w:rsidRDefault="000D6B6A" w:rsidP="009941E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В список скрытых объявлений объявления попадают независимо от способа, которым они были скрыты: вручную или автоматически.</w:t>
      </w:r>
    </w:p>
    <w:p w14:paraId="003B62FC" w14:textId="79BFE99C" w:rsidR="00D45072" w:rsidRPr="00D836EF" w:rsidRDefault="00D45072" w:rsidP="009941E0">
      <w:pPr>
        <w:autoSpaceDE w:val="0"/>
        <w:autoSpaceDN w:val="0"/>
        <w:adjustRightInd w:val="0"/>
        <w:spacing w:before="120" w:after="60"/>
        <w:jc w:val="both"/>
      </w:pPr>
      <w:r w:rsidRPr="00D836EF">
        <w:rPr>
          <w:lang w:val="ru-RU"/>
        </w:rPr>
        <w:t>При удалении скрытого объявления</w:t>
      </w:r>
    </w:p>
    <w:p w14:paraId="59909570" w14:textId="2F877DEB" w:rsidR="001A5858" w:rsidRPr="00D836EF" w:rsidRDefault="001A5858" w:rsidP="001A5858">
      <w:pPr>
        <w:pStyle w:val="2"/>
        <w:spacing w:before="240"/>
        <w:rPr>
          <w:lang w:val="ru-RU"/>
        </w:rPr>
      </w:pPr>
      <w:bookmarkStart w:id="94" w:name="_Toc146820802"/>
      <w:bookmarkStart w:id="95" w:name="_Toc146821782"/>
      <w:r w:rsidRPr="00D836EF">
        <w:rPr>
          <w:lang w:val="ru-RU"/>
        </w:rPr>
        <w:t>E-1.6.2. Восстановить скрытое объявление</w:t>
      </w:r>
      <w:bookmarkEnd w:id="94"/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A5858" w:rsidRPr="00D836EF" w14:paraId="0DBA4169" w14:textId="77777777" w:rsidTr="00595B7C">
        <w:tc>
          <w:tcPr>
            <w:tcW w:w="846" w:type="dxa"/>
            <w:shd w:val="clear" w:color="auto" w:fill="auto"/>
          </w:tcPr>
          <w:p w14:paraId="1AC1CCF8" w14:textId="1563841C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E-1.6.</w:t>
            </w:r>
            <w:r w:rsidRPr="00D836EF">
              <w:rPr>
                <w:lang w:val="ru-RU"/>
              </w:rPr>
              <w:t>2</w:t>
            </w:r>
          </w:p>
        </w:tc>
        <w:tc>
          <w:tcPr>
            <w:tcW w:w="1528" w:type="dxa"/>
            <w:shd w:val="clear" w:color="auto" w:fill="auto"/>
          </w:tcPr>
          <w:p w14:paraId="17E1136C" w14:textId="313F8518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30B2DB18" w14:textId="2A23ED20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Восстановить скрытое объявление</w:t>
            </w:r>
          </w:p>
        </w:tc>
        <w:tc>
          <w:tcPr>
            <w:tcW w:w="5064" w:type="dxa"/>
            <w:shd w:val="clear" w:color="auto" w:fill="auto"/>
          </w:tcPr>
          <w:p w14:paraId="588BFEC9" w14:textId="37379AA9" w:rsidR="001A5858" w:rsidRPr="00D836EF" w:rsidRDefault="001A5858" w:rsidP="001A5858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восстановить любое свое скрытое объявление, если оно еще не было удалено. Аудитория объявления при восстановлении объявления не получает уведомлений</w:t>
            </w:r>
          </w:p>
        </w:tc>
      </w:tr>
    </w:tbl>
    <w:p w14:paraId="3D6C0B32" w14:textId="77777777" w:rsidR="001A5858" w:rsidRPr="00D836EF" w:rsidRDefault="001A5858" w:rsidP="001A5858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74F663E3" w14:textId="77777777" w:rsidR="001A5858" w:rsidRPr="00D836EF" w:rsidRDefault="001A5858" w:rsidP="001A5858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1EFDD810" w14:textId="5C56107A" w:rsidR="00094EB4" w:rsidRPr="00D836EF" w:rsidRDefault="00094EB4" w:rsidP="001A5858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Сотрудник может восстановить любое объявление, находящееся в списке скрытых объявлений. Аудитория объявления при восстановлении скрытого объявления уведомление не получает.</w:t>
      </w:r>
    </w:p>
    <w:p w14:paraId="229F3EEB" w14:textId="4516A576" w:rsidR="006D72D1" w:rsidRPr="00D836EF" w:rsidRDefault="006D72D1" w:rsidP="006D72D1">
      <w:pPr>
        <w:pStyle w:val="2"/>
        <w:spacing w:before="240"/>
        <w:rPr>
          <w:lang w:val="ru-RU"/>
        </w:rPr>
      </w:pPr>
      <w:bookmarkStart w:id="96" w:name="_Toc146820803"/>
      <w:bookmarkStart w:id="97" w:name="_Toc146821783"/>
      <w:r w:rsidRPr="00D836EF">
        <w:rPr>
          <w:lang w:val="ru-RU"/>
        </w:rPr>
        <w:lastRenderedPageBreak/>
        <w:t>E-1.6.3. Восстановить скрытое объявление</w:t>
      </w:r>
      <w:bookmarkEnd w:id="96"/>
      <w:bookmarkEnd w:id="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6D72D1" w:rsidRPr="0012552E" w14:paraId="004DB81E" w14:textId="77777777" w:rsidTr="00595B7C">
        <w:tc>
          <w:tcPr>
            <w:tcW w:w="846" w:type="dxa"/>
            <w:shd w:val="clear" w:color="auto" w:fill="auto"/>
          </w:tcPr>
          <w:p w14:paraId="523D8B4C" w14:textId="1B0AF32D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E-1.6.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1E15B8DB" w14:textId="71D72A43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42615FA8" w14:textId="6DA0FCD4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скрытое объявление</w:t>
            </w:r>
          </w:p>
        </w:tc>
        <w:tc>
          <w:tcPr>
            <w:tcW w:w="5064" w:type="dxa"/>
            <w:shd w:val="clear" w:color="auto" w:fill="auto"/>
          </w:tcPr>
          <w:p w14:paraId="2C9F8F6B" w14:textId="0D6DECAF" w:rsidR="006D72D1" w:rsidRPr="00D836EF" w:rsidRDefault="006D72D1" w:rsidP="006D72D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свое скрытое объявление</w:t>
            </w:r>
          </w:p>
        </w:tc>
      </w:tr>
    </w:tbl>
    <w:p w14:paraId="409D0BDF" w14:textId="77777777" w:rsidR="006D72D1" w:rsidRPr="00D836EF" w:rsidRDefault="006D72D1" w:rsidP="006D72D1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63DD53F6" w14:textId="77777777" w:rsidR="006D72D1" w:rsidRPr="00D836EF" w:rsidRDefault="006D72D1" w:rsidP="006D72D1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3CEAE673" w14:textId="11CF2AC8" w:rsidR="006D72D1" w:rsidRPr="00D836EF" w:rsidRDefault="006D72D1" w:rsidP="006D72D1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Сотрудник может удалить любое объявление из списка скрытых объявлений. Удаленное таким образом объявление пропадает из списка скрытых объявлений.</w:t>
      </w:r>
    </w:p>
    <w:p w14:paraId="0AA3E9C7" w14:textId="7C0E9D14" w:rsidR="00477A24" w:rsidRPr="00D836EF" w:rsidRDefault="00477A24" w:rsidP="00477A24">
      <w:pPr>
        <w:pStyle w:val="2"/>
        <w:spacing w:before="240"/>
        <w:rPr>
          <w:lang w:val="ru-RU"/>
        </w:rPr>
      </w:pPr>
      <w:bookmarkStart w:id="98" w:name="_Toc146820804"/>
      <w:bookmarkStart w:id="99" w:name="_Toc146821784"/>
      <w:r w:rsidRPr="00D836EF">
        <w:rPr>
          <w:lang w:val="ru-RU"/>
        </w:rPr>
        <w:t>E-1.</w:t>
      </w:r>
      <w:r w:rsidR="00416EED" w:rsidRPr="00D836EF">
        <w:rPr>
          <w:lang w:val="ru-RU"/>
        </w:rPr>
        <w:t>7</w:t>
      </w:r>
      <w:r w:rsidRPr="00D836EF">
        <w:rPr>
          <w:lang w:val="ru-RU"/>
        </w:rPr>
        <w:t>. Управление отложенными объявлениями</w:t>
      </w:r>
      <w:bookmarkEnd w:id="98"/>
      <w:bookmarkEnd w:id="9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477A24" w:rsidRPr="0012552E" w14:paraId="30719DBD" w14:textId="77777777" w:rsidTr="00595B7C">
        <w:tc>
          <w:tcPr>
            <w:tcW w:w="846" w:type="dxa"/>
            <w:shd w:val="clear" w:color="auto" w:fill="auto"/>
          </w:tcPr>
          <w:p w14:paraId="4D4C29A5" w14:textId="565A5F28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</w:t>
            </w:r>
          </w:p>
        </w:tc>
        <w:tc>
          <w:tcPr>
            <w:tcW w:w="1528" w:type="dxa"/>
            <w:shd w:val="clear" w:color="auto" w:fill="auto"/>
          </w:tcPr>
          <w:p w14:paraId="7DE67B2D" w14:textId="238E1803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0E105E31" w14:textId="20CFC492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Управление отложенными объявлениями</w:t>
            </w:r>
          </w:p>
        </w:tc>
        <w:tc>
          <w:tcPr>
            <w:tcW w:w="5064" w:type="dxa"/>
            <w:shd w:val="clear" w:color="auto" w:fill="auto"/>
          </w:tcPr>
          <w:p w14:paraId="24FA468F" w14:textId="7B43C435" w:rsidR="00477A24" w:rsidRPr="00D836EF" w:rsidRDefault="00477A24" w:rsidP="00477A2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управлять своими отложенными объявлениями</w:t>
            </w:r>
          </w:p>
        </w:tc>
      </w:tr>
    </w:tbl>
    <w:p w14:paraId="11BD2192" w14:textId="77777777" w:rsidR="00477A24" w:rsidRPr="00D836EF" w:rsidRDefault="00477A24" w:rsidP="00477A24">
      <w:pPr>
        <w:rPr>
          <w:lang w:val="ru-RU"/>
        </w:rPr>
      </w:pPr>
      <w:r w:rsidRPr="00D836EF">
        <w:rPr>
          <w:i/>
          <w:lang w:val="ru-RU"/>
        </w:rPr>
        <w:t>Основное действующее лицо</w:t>
      </w:r>
      <w:r w:rsidRPr="00D836EF">
        <w:rPr>
          <w:lang w:val="ru-RU"/>
        </w:rPr>
        <w:t>: Сотрудник.</w:t>
      </w:r>
    </w:p>
    <w:p w14:paraId="1FBDA393" w14:textId="77777777" w:rsidR="00477A24" w:rsidRPr="00D836EF" w:rsidRDefault="00477A24" w:rsidP="00477A24">
      <w:pPr>
        <w:rPr>
          <w:lang w:val="ru-RU"/>
        </w:rPr>
      </w:pPr>
      <w:r w:rsidRPr="00D836EF">
        <w:rPr>
          <w:i/>
          <w:lang w:val="ru-RU"/>
        </w:rPr>
        <w:t>Другие участники прецедента</w:t>
      </w:r>
      <w:r w:rsidRPr="00D836EF">
        <w:rPr>
          <w:lang w:val="ru-RU"/>
        </w:rPr>
        <w:t>: Администратор группы, Администратор.</w:t>
      </w:r>
    </w:p>
    <w:p w14:paraId="49390775" w14:textId="3C54B6B7" w:rsidR="00477A24" w:rsidRPr="00D836EF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 xml:space="preserve">Сотрудник может управлять своими объявлениями с активным режимом отложенной публикации. </w:t>
      </w:r>
    </w:p>
    <w:p w14:paraId="18F26106" w14:textId="505D9F67" w:rsidR="00477A24" w:rsidRPr="00D836EF" w:rsidRDefault="00477A24" w:rsidP="00477A2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D836EF">
        <w:rPr>
          <w:lang w:val="ru-RU"/>
        </w:rPr>
        <w:t>Список доступных действий:</w:t>
      </w:r>
    </w:p>
    <w:p w14:paraId="32B90EBB" w14:textId="28EC864D" w:rsidR="00477A24" w:rsidRPr="00D836EF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просмотреть список отложенных объявлений;</w:t>
      </w:r>
    </w:p>
    <w:p w14:paraId="14E90BD2" w14:textId="5CB43754" w:rsidR="00477A24" w:rsidRPr="00D836EF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сразу опубликовать отложенное объявление;</w:t>
      </w:r>
    </w:p>
    <w:p w14:paraId="39767498" w14:textId="09FC31A4" w:rsidR="00477A24" w:rsidRPr="00D836EF" w:rsidRDefault="00477A24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редактировать отложенное объявление</w:t>
      </w:r>
      <w:r w:rsidR="0056365F" w:rsidRPr="00D836EF">
        <w:rPr>
          <w:lang w:val="ru-RU"/>
        </w:rPr>
        <w:t>;</w:t>
      </w:r>
    </w:p>
    <w:p w14:paraId="2B091C86" w14:textId="6643BAA7" w:rsidR="0056365F" w:rsidRPr="00D836EF" w:rsidRDefault="0056365F" w:rsidP="005C4284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 w:rsidRPr="00D836EF">
        <w:rPr>
          <w:lang w:val="ru-RU"/>
        </w:rPr>
        <w:t>удалить отложенное объявление.</w:t>
      </w:r>
    </w:p>
    <w:p w14:paraId="340D2A79" w14:textId="7707C5E4" w:rsidR="00E92D3C" w:rsidRPr="00D836EF" w:rsidRDefault="00E92D3C" w:rsidP="00E92D3C">
      <w:pPr>
        <w:pStyle w:val="2"/>
        <w:spacing w:before="240"/>
        <w:rPr>
          <w:lang w:val="ru-RU"/>
        </w:rPr>
      </w:pPr>
      <w:bookmarkStart w:id="100" w:name="_Toc146820805"/>
      <w:bookmarkStart w:id="101" w:name="_Toc146821785"/>
      <w:r w:rsidRPr="00D836EF">
        <w:rPr>
          <w:lang w:val="ru-RU"/>
        </w:rPr>
        <w:t>E-1.7.1. Просмотреть список отложенных объявлений</w:t>
      </w:r>
      <w:bookmarkEnd w:id="100"/>
      <w:bookmarkEnd w:id="10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E92D3C" w:rsidRPr="0012552E" w14:paraId="08CCE66F" w14:textId="77777777" w:rsidTr="00595B7C">
        <w:tc>
          <w:tcPr>
            <w:tcW w:w="846" w:type="dxa"/>
            <w:shd w:val="clear" w:color="auto" w:fill="auto"/>
          </w:tcPr>
          <w:p w14:paraId="782330AE" w14:textId="6265BE6C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E-1.7.1</w:t>
            </w:r>
          </w:p>
        </w:tc>
        <w:tc>
          <w:tcPr>
            <w:tcW w:w="1528" w:type="dxa"/>
            <w:shd w:val="clear" w:color="auto" w:fill="auto"/>
          </w:tcPr>
          <w:p w14:paraId="790F8369" w14:textId="67648331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3314B41" w14:textId="10D60815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Просмотреть список отложенных объявлений</w:t>
            </w:r>
          </w:p>
        </w:tc>
        <w:tc>
          <w:tcPr>
            <w:tcW w:w="5064" w:type="dxa"/>
            <w:shd w:val="clear" w:color="auto" w:fill="auto"/>
          </w:tcPr>
          <w:p w14:paraId="7520DD0B" w14:textId="7C36CEE9" w:rsidR="00E92D3C" w:rsidRPr="00D836EF" w:rsidRDefault="00E92D3C" w:rsidP="00E92D3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просмотреть список своих отложенных объявлений</w:t>
            </w:r>
          </w:p>
        </w:tc>
      </w:tr>
    </w:tbl>
    <w:p w14:paraId="37B0F87B" w14:textId="77777777" w:rsidR="00E92D3C" w:rsidRPr="005924F1" w:rsidRDefault="00E92D3C" w:rsidP="00E92D3C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B395D74" w14:textId="77777777" w:rsidR="00E92D3C" w:rsidRPr="005924F1" w:rsidRDefault="00E92D3C" w:rsidP="00E92D3C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25F84948" w14:textId="5CBD6B0E" w:rsidR="00E92D3C" w:rsidRDefault="00E92D3C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Сотрудник может просмотреть список отложенных объявлений, автором которых является.</w:t>
      </w:r>
    </w:p>
    <w:p w14:paraId="326CC805" w14:textId="13ADAB47" w:rsidR="00794935" w:rsidRDefault="00794935" w:rsidP="00E92D3C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Объявление исключается из списка в следующих случаях:</w:t>
      </w:r>
    </w:p>
    <w:p w14:paraId="08906BC8" w14:textId="5DC945FA" w:rsidR="00794935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публикация объявления по наступлении срока публикации;</w:t>
      </w:r>
    </w:p>
    <w:p w14:paraId="0D8E73CC" w14:textId="5F61C961" w:rsidR="00794935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публикация объявления по требованию автора;</w:t>
      </w:r>
    </w:p>
    <w:p w14:paraId="45777DCE" w14:textId="2620E1DF" w:rsidR="00794935" w:rsidRPr="00794935" w:rsidRDefault="00794935" w:rsidP="00794935">
      <w:pPr>
        <w:pStyle w:val="af1"/>
        <w:numPr>
          <w:ilvl w:val="0"/>
          <w:numId w:val="3"/>
        </w:numPr>
        <w:autoSpaceDE w:val="0"/>
        <w:autoSpaceDN w:val="0"/>
        <w:adjustRightInd w:val="0"/>
        <w:spacing w:before="120" w:after="60"/>
        <w:ind w:left="426"/>
        <w:jc w:val="both"/>
        <w:rPr>
          <w:lang w:val="ru-RU"/>
        </w:rPr>
      </w:pPr>
      <w:r>
        <w:rPr>
          <w:lang w:val="ru-RU"/>
        </w:rPr>
        <w:t>удаление отложенного объявления.</w:t>
      </w:r>
    </w:p>
    <w:p w14:paraId="715413E6" w14:textId="5AE8A8FB" w:rsidR="009C1F6A" w:rsidRPr="005924F1" w:rsidRDefault="009C1F6A" w:rsidP="009C1F6A">
      <w:pPr>
        <w:pStyle w:val="2"/>
        <w:spacing w:before="240"/>
        <w:rPr>
          <w:lang w:val="ru-RU"/>
        </w:rPr>
      </w:pPr>
      <w:bookmarkStart w:id="102" w:name="_Toc146820806"/>
      <w:bookmarkStart w:id="103" w:name="_Toc146821786"/>
      <w:r w:rsidRPr="005924F1">
        <w:rPr>
          <w:lang w:val="ru-RU"/>
        </w:rPr>
        <w:t>E</w:t>
      </w:r>
      <w:r>
        <w:rPr>
          <w:lang w:val="ru-RU"/>
        </w:rPr>
        <w:t>-1.7.2</w:t>
      </w:r>
      <w:r w:rsidRPr="005924F1">
        <w:rPr>
          <w:lang w:val="ru-RU"/>
        </w:rPr>
        <w:t xml:space="preserve">. </w:t>
      </w:r>
      <w:r>
        <w:rPr>
          <w:lang w:val="ru-RU"/>
        </w:rPr>
        <w:t>Сразу опубликовать отложенное объявление</w:t>
      </w:r>
      <w:bookmarkEnd w:id="102"/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9C1F6A" w:rsidRPr="0012552E" w14:paraId="2AEA866E" w14:textId="77777777" w:rsidTr="00595B7C">
        <w:tc>
          <w:tcPr>
            <w:tcW w:w="846" w:type="dxa"/>
            <w:shd w:val="clear" w:color="auto" w:fill="auto"/>
          </w:tcPr>
          <w:p w14:paraId="418C61FB" w14:textId="35D406A0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E-1.7.2</w:t>
            </w:r>
          </w:p>
        </w:tc>
        <w:tc>
          <w:tcPr>
            <w:tcW w:w="1528" w:type="dxa"/>
            <w:shd w:val="clear" w:color="auto" w:fill="auto"/>
          </w:tcPr>
          <w:p w14:paraId="4197A4BD" w14:textId="309542E7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7197B63B" w14:textId="17CCC164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Сразу опубликовать 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6436F1E3" w14:textId="69C828C1" w:rsidR="009C1F6A" w:rsidRPr="00D836EF" w:rsidRDefault="009C1F6A" w:rsidP="009C1F6A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имеет возможность сразу опубликовать отложенное объявление, автором которого является</w:t>
            </w:r>
          </w:p>
        </w:tc>
      </w:tr>
    </w:tbl>
    <w:p w14:paraId="0233F232" w14:textId="77777777" w:rsidR="009C1F6A" w:rsidRPr="005924F1" w:rsidRDefault="009C1F6A" w:rsidP="009C1F6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1DDF1F8A" w14:textId="77777777" w:rsidR="009C1F6A" w:rsidRPr="005924F1" w:rsidRDefault="009C1F6A" w:rsidP="009C1F6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44903235" w14:textId="77777777" w:rsidR="0014673C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Сотрудник может сразу опубликовать любое объявление из списка отложенных объявлений, не дожидаясь указанного в объявлении момента публикации и не изменяя срок его публикации. </w:t>
      </w:r>
    </w:p>
    <w:p w14:paraId="3B12EDF5" w14:textId="42B21303" w:rsidR="009C1F6A" w:rsidRDefault="009C1F6A" w:rsidP="009C1F6A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lastRenderedPageBreak/>
        <w:t>Опубликованное таким образом объявление сразу исключается из списка отложенных публикаций.</w:t>
      </w:r>
    </w:p>
    <w:p w14:paraId="235A45F7" w14:textId="3A43E7FA" w:rsidR="00CA4B94" w:rsidRPr="005924F1" w:rsidRDefault="00CA4B94" w:rsidP="00CA4B94">
      <w:pPr>
        <w:pStyle w:val="2"/>
        <w:spacing w:before="240"/>
        <w:rPr>
          <w:lang w:val="ru-RU"/>
        </w:rPr>
      </w:pPr>
      <w:bookmarkStart w:id="104" w:name="_Toc146820807"/>
      <w:bookmarkStart w:id="105" w:name="_Toc146821787"/>
      <w:r w:rsidRPr="005924F1">
        <w:rPr>
          <w:lang w:val="ru-RU"/>
        </w:rPr>
        <w:t>E</w:t>
      </w:r>
      <w:r>
        <w:rPr>
          <w:lang w:val="ru-RU"/>
        </w:rPr>
        <w:t>-1.7.</w:t>
      </w:r>
      <w:r w:rsidR="00893859">
        <w:rPr>
          <w:lang w:val="ru-RU"/>
        </w:rPr>
        <w:t>3</w:t>
      </w:r>
      <w:r w:rsidRPr="005924F1">
        <w:rPr>
          <w:lang w:val="ru-RU"/>
        </w:rPr>
        <w:t xml:space="preserve">. </w:t>
      </w:r>
      <w:r>
        <w:rPr>
          <w:lang w:val="ru-RU"/>
        </w:rPr>
        <w:t>Редактировать отложенное объявление</w:t>
      </w:r>
      <w:bookmarkEnd w:id="104"/>
      <w:bookmarkEnd w:id="10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CA4B94" w:rsidRPr="0012552E" w14:paraId="7E5D0E77" w14:textId="77777777" w:rsidTr="00595B7C">
        <w:tc>
          <w:tcPr>
            <w:tcW w:w="846" w:type="dxa"/>
            <w:shd w:val="clear" w:color="auto" w:fill="auto"/>
          </w:tcPr>
          <w:p w14:paraId="593AE760" w14:textId="0ED139B4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</w:t>
            </w:r>
            <w:r w:rsidRPr="00D836EF">
              <w:rPr>
                <w:lang w:val="ru-RU"/>
              </w:rPr>
              <w:t>3</w:t>
            </w:r>
          </w:p>
        </w:tc>
        <w:tc>
          <w:tcPr>
            <w:tcW w:w="1528" w:type="dxa"/>
            <w:shd w:val="clear" w:color="auto" w:fill="auto"/>
          </w:tcPr>
          <w:p w14:paraId="43CB3520" w14:textId="7CF03984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65C1F200" w14:textId="27E64129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Редактировать </w:t>
            </w:r>
            <w:r w:rsidR="00DF36AA" w:rsidRPr="00D836EF">
              <w:rPr>
                <w:lang w:val="ru-RU"/>
              </w:rPr>
              <w:t xml:space="preserve">отложенное </w:t>
            </w:r>
            <w:r w:rsidRPr="00D836EF">
              <w:rPr>
                <w:lang w:val="ru-RU"/>
              </w:rPr>
              <w:t>объявление</w:t>
            </w:r>
          </w:p>
        </w:tc>
        <w:tc>
          <w:tcPr>
            <w:tcW w:w="5064" w:type="dxa"/>
            <w:shd w:val="clear" w:color="auto" w:fill="auto"/>
          </w:tcPr>
          <w:p w14:paraId="5C6DE0FC" w14:textId="32F4867B" w:rsidR="00CA4B94" w:rsidRPr="00D836EF" w:rsidRDefault="00CA4B94" w:rsidP="00CA4B94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 xml:space="preserve">Сотрудник может редактировать </w:t>
            </w:r>
            <w:r w:rsidR="00DF36AA" w:rsidRPr="00D836EF">
              <w:rPr>
                <w:lang w:val="ru-RU"/>
              </w:rPr>
              <w:t>отложенное</w:t>
            </w:r>
            <w:r w:rsidRPr="00D836EF">
              <w:rPr>
                <w:lang w:val="ru-RU"/>
              </w:rPr>
              <w:t xml:space="preserve"> объявление, автором которого является</w:t>
            </w:r>
          </w:p>
        </w:tc>
      </w:tr>
    </w:tbl>
    <w:p w14:paraId="5300F326" w14:textId="77777777" w:rsidR="00CA4B94" w:rsidRPr="005924F1" w:rsidRDefault="00CA4B94" w:rsidP="00CA4B9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667CE5D3" w14:textId="77777777" w:rsidR="00CA4B94" w:rsidRPr="005924F1" w:rsidRDefault="00CA4B94" w:rsidP="00CA4B9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3B6FD589" w14:textId="594392B9" w:rsidR="00794935" w:rsidRDefault="00794935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Сотрудник может редактировать любое объявление из списка отложенных.</w:t>
      </w:r>
      <w:r w:rsidR="00484FC6">
        <w:rPr>
          <w:lang w:val="ru-RU"/>
        </w:rPr>
        <w:t xml:space="preserve"> Редактирование отложенного объявления сводится к редактированию любого объявления.</w:t>
      </w:r>
    </w:p>
    <w:p w14:paraId="65C62368" w14:textId="1CF42EFF" w:rsidR="001E45A3" w:rsidRPr="005924F1" w:rsidRDefault="001E45A3" w:rsidP="001E45A3">
      <w:pPr>
        <w:pStyle w:val="2"/>
        <w:spacing w:before="240"/>
        <w:rPr>
          <w:lang w:val="ru-RU"/>
        </w:rPr>
      </w:pPr>
      <w:bookmarkStart w:id="106" w:name="_Toc146820808"/>
      <w:bookmarkStart w:id="107" w:name="_Toc146821788"/>
      <w:r w:rsidRPr="005924F1">
        <w:rPr>
          <w:lang w:val="ru-RU"/>
        </w:rPr>
        <w:t>E</w:t>
      </w:r>
      <w:r>
        <w:rPr>
          <w:lang w:val="ru-RU"/>
        </w:rPr>
        <w:t>-1.7.4</w:t>
      </w:r>
      <w:r w:rsidRPr="005924F1">
        <w:rPr>
          <w:lang w:val="ru-RU"/>
        </w:rPr>
        <w:t xml:space="preserve">. </w:t>
      </w:r>
      <w:r>
        <w:rPr>
          <w:lang w:val="ru-RU"/>
        </w:rPr>
        <w:t>Редактировать отложенное объявление</w:t>
      </w:r>
      <w:bookmarkEnd w:id="106"/>
      <w:bookmarkEnd w:id="10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1528"/>
        <w:gridCol w:w="1912"/>
        <w:gridCol w:w="5064"/>
      </w:tblGrid>
      <w:tr w:rsidR="001E45A3" w:rsidRPr="0012552E" w14:paraId="6260029C" w14:textId="77777777" w:rsidTr="00595B7C">
        <w:tc>
          <w:tcPr>
            <w:tcW w:w="846" w:type="dxa"/>
            <w:shd w:val="clear" w:color="auto" w:fill="auto"/>
          </w:tcPr>
          <w:p w14:paraId="7D494C3B" w14:textId="61337099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D836EF">
              <w:t>E-1.7.</w:t>
            </w:r>
            <w:r w:rsidRPr="00D836EF">
              <w:rPr>
                <w:lang w:val="ru-RU"/>
              </w:rPr>
              <w:t>4</w:t>
            </w:r>
          </w:p>
        </w:tc>
        <w:tc>
          <w:tcPr>
            <w:tcW w:w="1528" w:type="dxa"/>
            <w:shd w:val="clear" w:color="auto" w:fill="auto"/>
          </w:tcPr>
          <w:p w14:paraId="7FFE7282" w14:textId="77777777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</w:t>
            </w:r>
          </w:p>
        </w:tc>
        <w:tc>
          <w:tcPr>
            <w:tcW w:w="1912" w:type="dxa"/>
            <w:shd w:val="clear" w:color="auto" w:fill="auto"/>
          </w:tcPr>
          <w:p w14:paraId="5F7BE7D3" w14:textId="6E8254F2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Удалить отложенное объявление</w:t>
            </w:r>
          </w:p>
        </w:tc>
        <w:tc>
          <w:tcPr>
            <w:tcW w:w="5064" w:type="dxa"/>
            <w:shd w:val="clear" w:color="auto" w:fill="auto"/>
          </w:tcPr>
          <w:p w14:paraId="2F797A92" w14:textId="48D3C4C4" w:rsidR="001E45A3" w:rsidRPr="00D836EF" w:rsidRDefault="001E45A3" w:rsidP="00595B7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D836EF">
              <w:rPr>
                <w:lang w:val="ru-RU"/>
              </w:rPr>
              <w:t>Сотрудник может удалить отложенное объявление, автором которого является</w:t>
            </w:r>
          </w:p>
        </w:tc>
      </w:tr>
    </w:tbl>
    <w:p w14:paraId="18511721" w14:textId="77777777" w:rsidR="001E45A3" w:rsidRPr="005924F1" w:rsidRDefault="001E45A3" w:rsidP="001E45A3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Сотрудник.</w:t>
      </w:r>
    </w:p>
    <w:p w14:paraId="79F11B83" w14:textId="77777777" w:rsidR="001E45A3" w:rsidRPr="005924F1" w:rsidRDefault="001E45A3" w:rsidP="001E45A3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Администратор группы, Администратор.</w:t>
      </w:r>
    </w:p>
    <w:p w14:paraId="10609F26" w14:textId="6A3CE372" w:rsidR="001E45A3" w:rsidRDefault="001E45A3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 xml:space="preserve">Сотрудник может удалить любое объявление из списка отложенных. Удаление отложенного объявления сводится к </w:t>
      </w:r>
      <w:r w:rsidR="00452EDE">
        <w:rPr>
          <w:lang w:val="ru-RU"/>
        </w:rPr>
        <w:t>удалению</w:t>
      </w:r>
      <w:r>
        <w:rPr>
          <w:lang w:val="ru-RU"/>
        </w:rPr>
        <w:t xml:space="preserve"> любого объявления.</w:t>
      </w:r>
    </w:p>
    <w:p w14:paraId="3CEE6FFF" w14:textId="4AB825F2" w:rsidR="009B667A" w:rsidRDefault="009B667A" w:rsidP="00CA4B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Удаленное таким образом объявление исключается из списка отложенных объявлений.</w:t>
      </w:r>
    </w:p>
    <w:p w14:paraId="4EFC909A" w14:textId="0D401904" w:rsidR="00797F9E" w:rsidRPr="005924F1" w:rsidRDefault="00797F9E" w:rsidP="00CB6530">
      <w:pPr>
        <w:pStyle w:val="2"/>
        <w:spacing w:before="240"/>
        <w:rPr>
          <w:lang w:val="ru-RU"/>
        </w:rPr>
      </w:pPr>
      <w:bookmarkStart w:id="108" w:name="_Toc146820809"/>
      <w:bookmarkStart w:id="109" w:name="_Toc146821789"/>
      <w:r w:rsidRPr="005924F1">
        <w:rPr>
          <w:lang w:val="ru-RU"/>
        </w:rPr>
        <w:t>G</w:t>
      </w:r>
      <w:r>
        <w:rPr>
          <w:lang w:val="ru-RU"/>
        </w:rPr>
        <w:t>-</w:t>
      </w:r>
      <w:r w:rsidRPr="005924F1">
        <w:rPr>
          <w:lang w:val="ru-RU"/>
        </w:rPr>
        <w:t xml:space="preserve">1. </w:t>
      </w:r>
      <w:r>
        <w:rPr>
          <w:lang w:val="ru-RU"/>
        </w:rPr>
        <w:t>Управление своими группами</w:t>
      </w:r>
      <w:bookmarkEnd w:id="108"/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797F9E" w:rsidRPr="0012552E" w14:paraId="5BCE192E" w14:textId="77777777" w:rsidTr="00A47843">
        <w:tc>
          <w:tcPr>
            <w:tcW w:w="551" w:type="dxa"/>
            <w:shd w:val="clear" w:color="auto" w:fill="auto"/>
          </w:tcPr>
          <w:p w14:paraId="4A444700" w14:textId="232C7E52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C56E41">
              <w:t>G-1</w:t>
            </w:r>
          </w:p>
        </w:tc>
        <w:tc>
          <w:tcPr>
            <w:tcW w:w="1823" w:type="dxa"/>
            <w:shd w:val="clear" w:color="auto" w:fill="auto"/>
          </w:tcPr>
          <w:p w14:paraId="3864A9C9" w14:textId="262BA5A6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C56E4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08D2553F" w14:textId="57DB3CC6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C56E41">
              <w:rPr>
                <w:lang w:val="ru-RU"/>
              </w:rPr>
              <w:t>Управление своими группами</w:t>
            </w:r>
          </w:p>
        </w:tc>
        <w:tc>
          <w:tcPr>
            <w:tcW w:w="5064" w:type="dxa"/>
            <w:shd w:val="clear" w:color="auto" w:fill="auto"/>
          </w:tcPr>
          <w:p w14:paraId="081D0178" w14:textId="135B5BA3" w:rsidR="00797F9E" w:rsidRPr="00C56E41" w:rsidRDefault="00797F9E" w:rsidP="00797F9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C56E41">
              <w:rPr>
                <w:lang w:val="ru-RU"/>
              </w:rPr>
              <w:t xml:space="preserve">Администратор группы может управлять только сотрудниками, входящими во вверенные этому администратору группы, и только в пределах вверенных ему групп </w:t>
            </w:r>
          </w:p>
        </w:tc>
      </w:tr>
    </w:tbl>
    <w:p w14:paraId="0CA8E995" w14:textId="77777777" w:rsidR="00797F9E" w:rsidRPr="005924F1" w:rsidRDefault="00797F9E" w:rsidP="00797F9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 группы.</w:t>
      </w:r>
    </w:p>
    <w:p w14:paraId="4715B3DF" w14:textId="06E803F3" w:rsidR="00797F9E" w:rsidRPr="005924F1" w:rsidRDefault="00797F9E" w:rsidP="00797F9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>
        <w:rPr>
          <w:lang w:val="ru-RU"/>
        </w:rPr>
        <w:t>отсутствуют</w:t>
      </w:r>
      <w:r w:rsidRPr="005924F1">
        <w:rPr>
          <w:lang w:val="ru-RU"/>
        </w:rPr>
        <w:t>.</w:t>
      </w:r>
    </w:p>
    <w:p w14:paraId="26A25B70" w14:textId="66C0EF96" w:rsidR="00797F9E" w:rsidRDefault="00797F9E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На доске объявлений присутствуют группы, для которых публикуются объявлений, и к которым прикрепляются пользователи в зависимости от роли в образовательном процессе или управлении университетом.</w:t>
      </w:r>
    </w:p>
    <w:p w14:paraId="12B42BAE" w14:textId="18C59406" w:rsidR="00C56E41" w:rsidRDefault="00C56E41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Хоть пользователи в группы добавляются автоматически, может возникнуть потребность добавить пользователя в группу независимо от его реальной роли в университете. Для реализации такой потребности вводятся администраторы групп. </w:t>
      </w:r>
    </w:p>
    <w:p w14:paraId="5F0C601B" w14:textId="4D710C56" w:rsidR="00797F9E" w:rsidRPr="005924F1" w:rsidRDefault="00797F9E" w:rsidP="00797F9E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t>Администратор группы может управлять только теми сотрудниками, которые входят в управляемые этим администратором группы.</w:t>
      </w:r>
      <w:r w:rsidR="00C56E41">
        <w:rPr>
          <w:lang w:val="ru-RU"/>
        </w:rPr>
        <w:t xml:space="preserve"> Администратор группы может управлять такими сотрудниками только в </w:t>
      </w:r>
      <w:proofErr w:type="spellStart"/>
      <w:r w:rsidR="00C56E41">
        <w:rPr>
          <w:lang w:val="ru-RU"/>
        </w:rPr>
        <w:t>пределаъ</w:t>
      </w:r>
      <w:proofErr w:type="spellEnd"/>
      <w:r w:rsidR="00C56E41">
        <w:rPr>
          <w:lang w:val="ru-RU"/>
        </w:rPr>
        <w:t xml:space="preserve"> подконтрольных ему групп.</w:t>
      </w:r>
    </w:p>
    <w:p w14:paraId="70EA83E4" w14:textId="57A6FD14" w:rsidR="00BB5830" w:rsidRPr="005924F1" w:rsidRDefault="00517ED8" w:rsidP="00CB6530">
      <w:pPr>
        <w:pStyle w:val="2"/>
        <w:spacing w:before="240"/>
        <w:rPr>
          <w:lang w:val="ru-RU"/>
        </w:rPr>
      </w:pPr>
      <w:bookmarkStart w:id="110" w:name="_Toc146820810"/>
      <w:bookmarkStart w:id="111" w:name="_Toc146821790"/>
      <w:r w:rsidRPr="005924F1">
        <w:rPr>
          <w:lang w:val="ru-RU"/>
        </w:rPr>
        <w:t>G</w:t>
      </w:r>
      <w:r w:rsidR="00C56E41">
        <w:rPr>
          <w:lang w:val="ru-RU"/>
        </w:rPr>
        <w:t>-</w:t>
      </w:r>
      <w:r w:rsidRPr="005924F1">
        <w:rPr>
          <w:lang w:val="ru-RU"/>
        </w:rPr>
        <w:t>1</w:t>
      </w:r>
      <w:r w:rsidR="00C56E41" w:rsidRPr="00F542E8">
        <w:rPr>
          <w:lang w:val="ru-RU"/>
        </w:rPr>
        <w:t>.1</w:t>
      </w:r>
      <w:r w:rsidR="00BB5830" w:rsidRPr="005924F1">
        <w:rPr>
          <w:lang w:val="ru-RU"/>
        </w:rPr>
        <w:t xml:space="preserve">. </w:t>
      </w:r>
      <w:r w:rsidR="005A1889" w:rsidRPr="005924F1">
        <w:rPr>
          <w:lang w:val="ru-RU"/>
        </w:rPr>
        <w:t xml:space="preserve">Добавить </w:t>
      </w:r>
      <w:r w:rsidR="00C56E41">
        <w:rPr>
          <w:lang w:val="ru-RU"/>
        </w:rPr>
        <w:t>сотрудника</w:t>
      </w:r>
      <w:r w:rsidR="005A1889" w:rsidRPr="005924F1">
        <w:rPr>
          <w:lang w:val="ru-RU"/>
        </w:rPr>
        <w:t xml:space="preserve"> в свою группу</w:t>
      </w:r>
      <w:bookmarkEnd w:id="110"/>
      <w:bookmarkEnd w:id="1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12552E" w14:paraId="1D59953C" w14:textId="77777777" w:rsidTr="00C56E41">
        <w:tc>
          <w:tcPr>
            <w:tcW w:w="704" w:type="dxa"/>
            <w:shd w:val="clear" w:color="auto" w:fill="auto"/>
          </w:tcPr>
          <w:p w14:paraId="6FD2AABA" w14:textId="5DCC5EAE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</w:t>
            </w:r>
            <w:r w:rsidRPr="005924F1">
              <w:rPr>
                <w:lang w:val="ru-RU"/>
              </w:rPr>
              <w:t>1</w:t>
            </w:r>
            <w:r>
              <w:t>.1</w:t>
            </w:r>
          </w:p>
        </w:tc>
        <w:tc>
          <w:tcPr>
            <w:tcW w:w="1670" w:type="dxa"/>
            <w:shd w:val="clear" w:color="auto" w:fill="auto"/>
          </w:tcPr>
          <w:p w14:paraId="7FEC86CB" w14:textId="6ADA6D42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2FFC293C" w14:textId="52F8C23F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Добавить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  <w:tc>
          <w:tcPr>
            <w:tcW w:w="5064" w:type="dxa"/>
            <w:shd w:val="clear" w:color="auto" w:fill="auto"/>
          </w:tcPr>
          <w:p w14:paraId="77C6B6A3" w14:textId="4F45DD05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Администратор группы доски объявлений добавляет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в свою группу</w:t>
            </w:r>
          </w:p>
        </w:tc>
      </w:tr>
    </w:tbl>
    <w:p w14:paraId="10BEE8C1" w14:textId="6C2E88FE" w:rsidR="00BB5830" w:rsidRPr="005924F1" w:rsidRDefault="00BB5830" w:rsidP="00BB583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 xml:space="preserve">: </w:t>
      </w:r>
      <w:r w:rsidR="00517ED8" w:rsidRPr="005924F1">
        <w:rPr>
          <w:lang w:val="ru-RU"/>
        </w:rPr>
        <w:t>Администратор группы</w:t>
      </w:r>
      <w:r w:rsidRPr="005924F1">
        <w:rPr>
          <w:lang w:val="ru-RU"/>
        </w:rPr>
        <w:t>.</w:t>
      </w:r>
    </w:p>
    <w:p w14:paraId="06F3F24F" w14:textId="4B595B84" w:rsidR="00BB5830" w:rsidRPr="005924F1" w:rsidRDefault="00BB5830" w:rsidP="00BB583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C56E41">
        <w:rPr>
          <w:lang w:val="ru-RU"/>
        </w:rPr>
        <w:t>отсутствуют</w:t>
      </w:r>
      <w:r w:rsidRPr="005924F1">
        <w:rPr>
          <w:lang w:val="ru-RU"/>
        </w:rPr>
        <w:t>.</w:t>
      </w:r>
    </w:p>
    <w:p w14:paraId="54FB2524" w14:textId="3FADC49F" w:rsidR="00C56E41" w:rsidRPr="005924F1" w:rsidRDefault="00C56E41" w:rsidP="00BB5830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>
        <w:rPr>
          <w:lang w:val="ru-RU"/>
        </w:rPr>
        <w:lastRenderedPageBreak/>
        <w:t>Администратор группы доски имеет возможность добавить сотрудника в свою группу.</w:t>
      </w:r>
    </w:p>
    <w:p w14:paraId="485F9C26" w14:textId="34B28977" w:rsidR="00D1637A" w:rsidRPr="005924F1" w:rsidRDefault="00D1637A" w:rsidP="00CB6530">
      <w:pPr>
        <w:pStyle w:val="2"/>
        <w:spacing w:before="240"/>
        <w:rPr>
          <w:lang w:val="ru-RU"/>
        </w:rPr>
      </w:pPr>
      <w:bookmarkStart w:id="112" w:name="_Toc146820811"/>
      <w:bookmarkStart w:id="113" w:name="_Toc146821791"/>
      <w:r w:rsidRPr="005924F1">
        <w:rPr>
          <w:lang w:val="ru-RU"/>
        </w:rPr>
        <w:t>G</w:t>
      </w:r>
      <w:r w:rsidR="00C56E41" w:rsidRPr="00F542E8">
        <w:rPr>
          <w:lang w:val="ru-RU"/>
        </w:rPr>
        <w:t>-1.</w:t>
      </w:r>
      <w:r w:rsidRPr="005924F1">
        <w:rPr>
          <w:lang w:val="ru-RU"/>
        </w:rPr>
        <w:t xml:space="preserve">2. </w:t>
      </w:r>
      <w:r w:rsidR="00E567F1" w:rsidRPr="005924F1">
        <w:rPr>
          <w:lang w:val="ru-RU"/>
        </w:rPr>
        <w:t xml:space="preserve">Удалить </w:t>
      </w:r>
      <w:r w:rsidR="00C56E41">
        <w:rPr>
          <w:lang w:val="ru-RU"/>
        </w:rPr>
        <w:t>сотрудника</w:t>
      </w:r>
      <w:r w:rsidRPr="005924F1">
        <w:rPr>
          <w:lang w:val="ru-RU"/>
        </w:rPr>
        <w:t xml:space="preserve"> из своей группы</w:t>
      </w:r>
      <w:bookmarkEnd w:id="112"/>
      <w:bookmarkEnd w:id="11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12552E" w14:paraId="3FCEEA97" w14:textId="77777777" w:rsidTr="00C56E41">
        <w:tc>
          <w:tcPr>
            <w:tcW w:w="704" w:type="dxa"/>
            <w:shd w:val="clear" w:color="auto" w:fill="auto"/>
          </w:tcPr>
          <w:p w14:paraId="16F6309A" w14:textId="48B23ED3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2</w:t>
            </w:r>
          </w:p>
        </w:tc>
        <w:tc>
          <w:tcPr>
            <w:tcW w:w="1670" w:type="dxa"/>
            <w:shd w:val="clear" w:color="auto" w:fill="auto"/>
          </w:tcPr>
          <w:p w14:paraId="7DB352C4" w14:textId="03626758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637B2CB3" w14:textId="72404030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 xml:space="preserve">Удалить </w:t>
            </w:r>
            <w:r>
              <w:rPr>
                <w:lang w:val="ru-RU"/>
              </w:rPr>
              <w:t>сотрудника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  <w:tc>
          <w:tcPr>
            <w:tcW w:w="5064" w:type="dxa"/>
            <w:shd w:val="clear" w:color="auto" w:fill="auto"/>
          </w:tcPr>
          <w:p w14:paraId="076EC6D7" w14:textId="51FB0EC7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удаляет</w:t>
            </w:r>
            <w:r>
              <w:rPr>
                <w:lang w:val="ru-RU"/>
              </w:rPr>
              <w:t xml:space="preserve"> сотрудников</w:t>
            </w:r>
            <w:r w:rsidRPr="005924F1">
              <w:rPr>
                <w:lang w:val="ru-RU"/>
              </w:rPr>
              <w:t xml:space="preserve"> из своей группы</w:t>
            </w:r>
          </w:p>
        </w:tc>
      </w:tr>
    </w:tbl>
    <w:p w14:paraId="000A7D73" w14:textId="77777777" w:rsidR="00D1637A" w:rsidRPr="005924F1" w:rsidRDefault="00D1637A" w:rsidP="00D1637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 группы.</w:t>
      </w:r>
    </w:p>
    <w:p w14:paraId="2D7B490B" w14:textId="246A10E6" w:rsidR="00D1637A" w:rsidRPr="005924F1" w:rsidRDefault="00D1637A" w:rsidP="00D1637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F209B2">
        <w:rPr>
          <w:lang w:val="ru-RU"/>
        </w:rPr>
        <w:t>отсутствует</w:t>
      </w:r>
      <w:r w:rsidRPr="005924F1">
        <w:rPr>
          <w:lang w:val="ru-RU"/>
        </w:rPr>
        <w:t>.</w:t>
      </w:r>
    </w:p>
    <w:p w14:paraId="0AE4FF41" w14:textId="482FE3B7" w:rsidR="00CB27D9" w:rsidRPr="005924F1" w:rsidRDefault="005F257C" w:rsidP="003E5199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Администратор группы имеет возможность </w:t>
      </w:r>
      <w:r w:rsidR="00C56E41">
        <w:rPr>
          <w:lang w:val="ru-RU"/>
        </w:rPr>
        <w:t>у</w:t>
      </w:r>
      <w:r w:rsidR="00E567F1" w:rsidRPr="005924F1">
        <w:rPr>
          <w:lang w:val="ru-RU"/>
        </w:rPr>
        <w:t xml:space="preserve">далить </w:t>
      </w:r>
      <w:r w:rsidR="00C56E41">
        <w:rPr>
          <w:lang w:val="ru-RU"/>
        </w:rPr>
        <w:t xml:space="preserve">сотрудника </w:t>
      </w:r>
      <w:r w:rsidRPr="005924F1">
        <w:rPr>
          <w:lang w:val="ru-RU"/>
        </w:rPr>
        <w:t>из своей группы.</w:t>
      </w:r>
    </w:p>
    <w:p w14:paraId="7B4AA788" w14:textId="7CDF1BE9" w:rsidR="007D1996" w:rsidRPr="005924F1" w:rsidRDefault="007D1996" w:rsidP="00CB6530">
      <w:pPr>
        <w:pStyle w:val="2"/>
        <w:spacing w:before="240"/>
        <w:rPr>
          <w:lang w:val="ru-RU"/>
        </w:rPr>
      </w:pPr>
      <w:bookmarkStart w:id="114" w:name="_Toc146820812"/>
      <w:bookmarkStart w:id="115" w:name="_Toc146821792"/>
      <w:r w:rsidRPr="005924F1">
        <w:rPr>
          <w:lang w:val="ru-RU"/>
        </w:rPr>
        <w:t>G</w:t>
      </w:r>
      <w:r w:rsidR="00C56E41" w:rsidRPr="00F542E8">
        <w:rPr>
          <w:lang w:val="ru-RU"/>
        </w:rPr>
        <w:t>-1.</w:t>
      </w:r>
      <w:r w:rsidRPr="005924F1">
        <w:rPr>
          <w:lang w:val="ru-RU"/>
        </w:rPr>
        <w:t>3. Редактировать права сотрудника в своей группе</w:t>
      </w:r>
      <w:bookmarkEnd w:id="114"/>
      <w:bookmarkEnd w:id="1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56E41" w:rsidRPr="0012552E" w14:paraId="2B192356" w14:textId="77777777" w:rsidTr="00C56E41">
        <w:tc>
          <w:tcPr>
            <w:tcW w:w="704" w:type="dxa"/>
            <w:shd w:val="clear" w:color="auto" w:fill="auto"/>
          </w:tcPr>
          <w:p w14:paraId="7A0A0689" w14:textId="4D6CF444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G</w:t>
            </w:r>
            <w:r>
              <w:t>-1.</w:t>
            </w:r>
            <w:r w:rsidRPr="005924F1">
              <w:rPr>
                <w:lang w:val="ru-RU"/>
              </w:rPr>
              <w:t>3</w:t>
            </w:r>
          </w:p>
        </w:tc>
        <w:tc>
          <w:tcPr>
            <w:tcW w:w="1670" w:type="dxa"/>
            <w:shd w:val="clear" w:color="auto" w:fill="auto"/>
          </w:tcPr>
          <w:p w14:paraId="6DA9B8F7" w14:textId="24FC588C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</w:t>
            </w:r>
          </w:p>
        </w:tc>
        <w:tc>
          <w:tcPr>
            <w:tcW w:w="1912" w:type="dxa"/>
            <w:shd w:val="clear" w:color="auto" w:fill="auto"/>
          </w:tcPr>
          <w:p w14:paraId="2329DE08" w14:textId="7AE601FD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Редактировать права сотрудника в своей группе</w:t>
            </w:r>
          </w:p>
        </w:tc>
        <w:tc>
          <w:tcPr>
            <w:tcW w:w="5064" w:type="dxa"/>
            <w:shd w:val="clear" w:color="auto" w:fill="auto"/>
          </w:tcPr>
          <w:p w14:paraId="1837ADF4" w14:textId="17FBF125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группы доски объявлений редактирует права сотрудников, находящихся в его группе</w:t>
            </w:r>
          </w:p>
        </w:tc>
      </w:tr>
    </w:tbl>
    <w:p w14:paraId="7E6D6ED5" w14:textId="77777777" w:rsidR="007D1996" w:rsidRPr="005924F1" w:rsidRDefault="007D1996" w:rsidP="007D1996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 группы.</w:t>
      </w:r>
    </w:p>
    <w:p w14:paraId="4741E45A" w14:textId="1F08137C" w:rsidR="007D1996" w:rsidRPr="005924F1" w:rsidRDefault="007D1996" w:rsidP="007D1996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 xml:space="preserve">: </w:t>
      </w:r>
      <w:r w:rsidR="00F209B2">
        <w:rPr>
          <w:lang w:val="ru-RU"/>
        </w:rPr>
        <w:t>отсутствует</w:t>
      </w:r>
      <w:r w:rsidRPr="005924F1">
        <w:rPr>
          <w:lang w:val="ru-RU"/>
        </w:rPr>
        <w:t>.</w:t>
      </w:r>
    </w:p>
    <w:p w14:paraId="1371F9D2" w14:textId="0441C8D2" w:rsidR="007D1996" w:rsidRPr="005924F1" w:rsidRDefault="007D1996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группы имеет возможность редактировать права пользователя в своей группе.</w:t>
      </w:r>
      <w:r w:rsidR="00AA6102" w:rsidRPr="005924F1">
        <w:rPr>
          <w:lang w:val="ru-RU"/>
        </w:rPr>
        <w:t xml:space="preserve"> </w:t>
      </w:r>
    </w:p>
    <w:p w14:paraId="6AC1C2D4" w14:textId="1B2A9AFD" w:rsidR="00AA6102" w:rsidRPr="005924F1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группы может редактировать следующие права:</w:t>
      </w:r>
    </w:p>
    <w:p w14:paraId="4C889754" w14:textId="260548BD" w:rsidR="00AA6102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публикация объявлений;</w:t>
      </w:r>
    </w:p>
    <w:p w14:paraId="259F6B24" w14:textId="034F5F52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прикрепление к объявлению опросов;</w:t>
      </w:r>
    </w:p>
    <w:p w14:paraId="644FABD8" w14:textId="48483BED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прикрепление к объявлению файлов;</w:t>
      </w:r>
    </w:p>
    <w:p w14:paraId="162FD555" w14:textId="1DBE9DC3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редактирование объявлений;</w:t>
      </w:r>
    </w:p>
    <w:p w14:paraId="34B7141D" w14:textId="33E39E01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сокрытие объявлений;</w:t>
      </w:r>
    </w:p>
    <w:p w14:paraId="3E3149CE" w14:textId="33B41FF6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сбор статистики опросов;</w:t>
      </w:r>
    </w:p>
    <w:p w14:paraId="203AE7C7" w14:textId="272C186D" w:rsidR="00450EFD" w:rsidRPr="005924F1" w:rsidRDefault="00450EF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сбор статистики просмотра объявлений.</w:t>
      </w:r>
    </w:p>
    <w:p w14:paraId="0E8275D9" w14:textId="58266C2F" w:rsidR="00AA6102" w:rsidRPr="005924F1" w:rsidRDefault="00AA6102" w:rsidP="007D199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Отредактированные права имеют силу только в </w:t>
      </w:r>
      <w:r w:rsidR="00C56E41">
        <w:rPr>
          <w:lang w:val="ru-RU"/>
        </w:rPr>
        <w:t>подконтрольной администратору группе.</w:t>
      </w:r>
    </w:p>
    <w:p w14:paraId="134175F2" w14:textId="39ED399C" w:rsidR="000F186A" w:rsidRPr="005924F1" w:rsidRDefault="000F186A" w:rsidP="00CB6530">
      <w:pPr>
        <w:pStyle w:val="2"/>
        <w:spacing w:before="240"/>
        <w:rPr>
          <w:lang w:val="ru-RU"/>
        </w:rPr>
      </w:pPr>
      <w:bookmarkStart w:id="116" w:name="_Toc146820813"/>
      <w:bookmarkStart w:id="117" w:name="_Toc146821793"/>
      <w:r w:rsidRPr="005924F1">
        <w:rPr>
          <w:lang w:val="ru-RU"/>
        </w:rPr>
        <w:t>A</w:t>
      </w:r>
      <w:r w:rsidR="00E258A7">
        <w:t>-</w:t>
      </w:r>
      <w:r w:rsidRPr="005924F1">
        <w:rPr>
          <w:lang w:val="ru-RU"/>
        </w:rPr>
        <w:t xml:space="preserve">1. </w:t>
      </w:r>
      <w:r w:rsidR="00974D8D" w:rsidRPr="005924F1">
        <w:rPr>
          <w:lang w:val="ru-RU"/>
        </w:rPr>
        <w:t>Управление сотрудниками</w:t>
      </w:r>
      <w:bookmarkEnd w:id="116"/>
      <w:bookmarkEnd w:id="1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C56E41" w:rsidRPr="0012552E" w14:paraId="1E87F616" w14:textId="77777777" w:rsidTr="003412F4">
        <w:tc>
          <w:tcPr>
            <w:tcW w:w="551" w:type="dxa"/>
            <w:shd w:val="clear" w:color="auto" w:fill="auto"/>
          </w:tcPr>
          <w:p w14:paraId="51568760" w14:textId="0C87BBB0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</w:t>
            </w:r>
            <w:r w:rsidRPr="005924F1">
              <w:rPr>
                <w:lang w:val="ru-RU"/>
              </w:rPr>
              <w:t>1</w:t>
            </w:r>
          </w:p>
        </w:tc>
        <w:tc>
          <w:tcPr>
            <w:tcW w:w="1823" w:type="dxa"/>
            <w:shd w:val="clear" w:color="auto" w:fill="auto"/>
          </w:tcPr>
          <w:p w14:paraId="7F944C22" w14:textId="5781DA01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7739A185" w14:textId="1706F74E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сотрудниками</w:t>
            </w:r>
          </w:p>
        </w:tc>
        <w:tc>
          <w:tcPr>
            <w:tcW w:w="5064" w:type="dxa"/>
            <w:shd w:val="clear" w:color="auto" w:fill="auto"/>
          </w:tcPr>
          <w:p w14:paraId="78F65E2E" w14:textId="1558CE8C" w:rsidR="00C56E41" w:rsidRPr="005924F1" w:rsidRDefault="00C56E41" w:rsidP="00C56E41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имеет возможность управлять сотрудниками в группах доски объявлений.</w:t>
            </w:r>
          </w:p>
        </w:tc>
      </w:tr>
    </w:tbl>
    <w:p w14:paraId="60F868B5" w14:textId="3289B0E2" w:rsidR="000F186A" w:rsidRPr="005924F1" w:rsidRDefault="000F186A" w:rsidP="000F186A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34D5C2DE" w14:textId="03353EE5" w:rsidR="000F186A" w:rsidRPr="005924F1" w:rsidRDefault="000F186A" w:rsidP="000F186A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</w:t>
      </w:r>
      <w:r w:rsidR="00FE42D6" w:rsidRPr="005924F1">
        <w:rPr>
          <w:lang w:val="ru-RU"/>
        </w:rPr>
        <w:t xml:space="preserve"> отсутствуют</w:t>
      </w:r>
      <w:r w:rsidRPr="005924F1">
        <w:rPr>
          <w:lang w:val="ru-RU"/>
        </w:rPr>
        <w:t>.</w:t>
      </w:r>
    </w:p>
    <w:p w14:paraId="7D4AA265" w14:textId="1228E20A" w:rsidR="00974D8D" w:rsidRPr="005924F1" w:rsidRDefault="00974D8D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управлять сотрудниками в группах доски объявлений. Под управлением сотрудниками понимается:</w:t>
      </w:r>
    </w:p>
    <w:p w14:paraId="30558989" w14:textId="19202C9C" w:rsidR="00974D8D" w:rsidRPr="005924F1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добавление сотрудника в группу;</w:t>
      </w:r>
    </w:p>
    <w:p w14:paraId="025C2B20" w14:textId="51BCDA8D" w:rsidR="00974D8D" w:rsidRPr="005924F1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удаление сотрудника из группы;</w:t>
      </w:r>
    </w:p>
    <w:p w14:paraId="55192C3D" w14:textId="45746071" w:rsidR="00974D8D" w:rsidRPr="005924F1" w:rsidRDefault="00974D8D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редактирование прав сотрудника в группе.</w:t>
      </w:r>
    </w:p>
    <w:p w14:paraId="1CA49B7B" w14:textId="5BF65D76" w:rsidR="00974D8D" w:rsidRPr="005924F1" w:rsidRDefault="00974D8D" w:rsidP="00974D8D">
      <w:pPr>
        <w:autoSpaceDE w:val="0"/>
        <w:autoSpaceDN w:val="0"/>
        <w:adjustRightInd w:val="0"/>
        <w:spacing w:before="120" w:after="60"/>
        <w:ind w:left="-11"/>
        <w:jc w:val="both"/>
        <w:rPr>
          <w:lang w:val="ru-RU"/>
        </w:rPr>
      </w:pPr>
      <w:r w:rsidRPr="005924F1">
        <w:rPr>
          <w:lang w:val="ru-RU"/>
        </w:rPr>
        <w:t>Управление сотрудником</w:t>
      </w:r>
      <w:r w:rsidR="002B0E4F" w:rsidRPr="005924F1">
        <w:rPr>
          <w:lang w:val="ru-RU"/>
        </w:rPr>
        <w:t xml:space="preserve"> осуществляется в рамках</w:t>
      </w:r>
      <w:r w:rsidRPr="005924F1">
        <w:rPr>
          <w:lang w:val="ru-RU"/>
        </w:rPr>
        <w:t xml:space="preserve"> одной</w:t>
      </w:r>
      <w:r w:rsidR="00EA3EAC" w:rsidRPr="005924F1">
        <w:rPr>
          <w:lang w:val="ru-RU"/>
        </w:rPr>
        <w:t xml:space="preserve"> конкретной</w:t>
      </w:r>
      <w:r w:rsidRPr="005924F1">
        <w:rPr>
          <w:lang w:val="ru-RU"/>
        </w:rPr>
        <w:t xml:space="preserve"> групп</w:t>
      </w:r>
      <w:r w:rsidR="002B0E4F" w:rsidRPr="005924F1">
        <w:rPr>
          <w:lang w:val="ru-RU"/>
        </w:rPr>
        <w:t>ы и</w:t>
      </w:r>
      <w:r w:rsidRPr="005924F1">
        <w:rPr>
          <w:lang w:val="ru-RU"/>
        </w:rPr>
        <w:t xml:space="preserve"> не затрагивает его права или принадлежность к другой любой другой группе.</w:t>
      </w:r>
    </w:p>
    <w:p w14:paraId="37A8AF0B" w14:textId="6F919F4E" w:rsidR="00974D8D" w:rsidRPr="005924F1" w:rsidRDefault="00974D8D" w:rsidP="00CB6530">
      <w:pPr>
        <w:pStyle w:val="2"/>
        <w:spacing w:before="240"/>
        <w:rPr>
          <w:lang w:val="ru-RU"/>
        </w:rPr>
      </w:pPr>
      <w:bookmarkStart w:id="118" w:name="_Toc146820814"/>
      <w:bookmarkStart w:id="119" w:name="_Toc146821794"/>
      <w:r w:rsidRPr="005924F1">
        <w:rPr>
          <w:lang w:val="ru-RU"/>
        </w:rPr>
        <w:t>A</w:t>
      </w:r>
      <w:r w:rsidR="00E258A7" w:rsidRPr="00E258A7">
        <w:rPr>
          <w:lang w:val="ru-RU"/>
        </w:rPr>
        <w:t>-</w:t>
      </w:r>
      <w:r w:rsidR="00C9290E">
        <w:rPr>
          <w:lang w:val="ru-RU"/>
        </w:rPr>
        <w:t>1.1</w:t>
      </w:r>
      <w:r w:rsidRPr="005924F1">
        <w:rPr>
          <w:lang w:val="ru-RU"/>
        </w:rPr>
        <w:t>. Добавить сотрудника в группу</w:t>
      </w:r>
      <w:bookmarkEnd w:id="118"/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F209B2" w:rsidRPr="0012552E" w14:paraId="2B6DECD2" w14:textId="77777777" w:rsidTr="00C9290E">
        <w:tc>
          <w:tcPr>
            <w:tcW w:w="704" w:type="dxa"/>
            <w:shd w:val="clear" w:color="auto" w:fill="auto"/>
          </w:tcPr>
          <w:p w14:paraId="5D4FFC94" w14:textId="77541599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-1.1</w:t>
            </w:r>
          </w:p>
        </w:tc>
        <w:tc>
          <w:tcPr>
            <w:tcW w:w="1670" w:type="dxa"/>
            <w:shd w:val="clear" w:color="auto" w:fill="auto"/>
          </w:tcPr>
          <w:p w14:paraId="6099B3D2" w14:textId="38FD4899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03947B60" w14:textId="382AFC42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Добавить сотрудника в группу</w:t>
            </w:r>
          </w:p>
        </w:tc>
        <w:tc>
          <w:tcPr>
            <w:tcW w:w="5064" w:type="dxa"/>
            <w:shd w:val="clear" w:color="auto" w:fill="auto"/>
          </w:tcPr>
          <w:p w14:paraId="724DBD8E" w14:textId="296E8973" w:rsidR="00F209B2" w:rsidRPr="005924F1" w:rsidRDefault="00F209B2" w:rsidP="00F209B2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добить сотрудника в группу доски объявлений</w:t>
            </w:r>
          </w:p>
        </w:tc>
      </w:tr>
    </w:tbl>
    <w:p w14:paraId="3322EE0F" w14:textId="77777777" w:rsidR="00974D8D" w:rsidRPr="005924F1" w:rsidRDefault="00974D8D" w:rsidP="00974D8D">
      <w:pPr>
        <w:rPr>
          <w:lang w:val="ru-RU"/>
        </w:rPr>
      </w:pPr>
      <w:r w:rsidRPr="005924F1">
        <w:rPr>
          <w:i/>
          <w:lang w:val="ru-RU"/>
        </w:rPr>
        <w:lastRenderedPageBreak/>
        <w:t>Основное действующее лицо</w:t>
      </w:r>
      <w:r w:rsidRPr="005924F1">
        <w:rPr>
          <w:lang w:val="ru-RU"/>
        </w:rPr>
        <w:t>: Администратор.</w:t>
      </w:r>
    </w:p>
    <w:p w14:paraId="5E139103" w14:textId="77777777" w:rsidR="00974D8D" w:rsidRPr="005924F1" w:rsidRDefault="00974D8D" w:rsidP="00974D8D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5D43BBED" w14:textId="72C94127" w:rsidR="00BD0C93" w:rsidRPr="005924F1" w:rsidRDefault="00BD0C93" w:rsidP="00974D8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добавить сотрудника в любую группу доски объявлений.</w:t>
      </w:r>
    </w:p>
    <w:p w14:paraId="2DD55DC5" w14:textId="19B3B9B2" w:rsidR="00F261F0" w:rsidRPr="005924F1" w:rsidRDefault="00F261F0" w:rsidP="00974D8D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Сотрудник может быть добавлен в</w:t>
      </w:r>
      <w:r w:rsidR="007A040C" w:rsidRPr="005924F1">
        <w:rPr>
          <w:lang w:val="ru-RU"/>
        </w:rPr>
        <w:t xml:space="preserve"> конкретную</w:t>
      </w:r>
      <w:r w:rsidRPr="005924F1">
        <w:rPr>
          <w:lang w:val="ru-RU"/>
        </w:rPr>
        <w:t xml:space="preserve"> группу </w:t>
      </w:r>
      <w:r w:rsidR="007A040C" w:rsidRPr="005924F1">
        <w:rPr>
          <w:lang w:val="ru-RU"/>
        </w:rPr>
        <w:t>не более одного раза</w:t>
      </w:r>
      <w:r w:rsidRPr="005924F1">
        <w:rPr>
          <w:lang w:val="ru-RU"/>
        </w:rPr>
        <w:t>.</w:t>
      </w:r>
    </w:p>
    <w:p w14:paraId="2B56C603" w14:textId="6FB0F425" w:rsidR="00522DCE" w:rsidRPr="005924F1" w:rsidRDefault="00522DCE" w:rsidP="00CB6530">
      <w:pPr>
        <w:pStyle w:val="2"/>
        <w:spacing w:before="240"/>
        <w:rPr>
          <w:lang w:val="ru-RU"/>
        </w:rPr>
      </w:pPr>
      <w:bookmarkStart w:id="120" w:name="_Toc146820815"/>
      <w:bookmarkStart w:id="121" w:name="_Toc146821795"/>
      <w:r w:rsidRPr="005924F1">
        <w:rPr>
          <w:lang w:val="ru-RU"/>
        </w:rPr>
        <w:t>A</w:t>
      </w:r>
      <w:r w:rsidR="00C9290E">
        <w:rPr>
          <w:lang w:val="ru-RU"/>
        </w:rPr>
        <w:t>-1.2</w:t>
      </w:r>
      <w:r w:rsidRPr="005924F1">
        <w:rPr>
          <w:lang w:val="ru-RU"/>
        </w:rPr>
        <w:t xml:space="preserve">. </w:t>
      </w:r>
      <w:r w:rsidR="00E567F1" w:rsidRPr="005924F1">
        <w:rPr>
          <w:lang w:val="ru-RU"/>
        </w:rPr>
        <w:t xml:space="preserve">Удалить </w:t>
      </w:r>
      <w:r w:rsidRPr="005924F1">
        <w:rPr>
          <w:lang w:val="ru-RU"/>
        </w:rPr>
        <w:t>сотрудника из группы</w:t>
      </w:r>
      <w:bookmarkEnd w:id="120"/>
      <w:bookmarkEnd w:id="1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9290E" w:rsidRPr="0012552E" w14:paraId="09B30F9A" w14:textId="77777777" w:rsidTr="00C9290E">
        <w:tc>
          <w:tcPr>
            <w:tcW w:w="704" w:type="dxa"/>
            <w:shd w:val="clear" w:color="auto" w:fill="auto"/>
          </w:tcPr>
          <w:p w14:paraId="3AF72892" w14:textId="36BFD351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-1.2</w:t>
            </w:r>
          </w:p>
        </w:tc>
        <w:tc>
          <w:tcPr>
            <w:tcW w:w="1670" w:type="dxa"/>
            <w:shd w:val="clear" w:color="auto" w:fill="auto"/>
          </w:tcPr>
          <w:p w14:paraId="36DC4DD2" w14:textId="2D5F6171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3CA23087" w14:textId="48D21D47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сотрудника из группы</w:t>
            </w:r>
          </w:p>
        </w:tc>
        <w:tc>
          <w:tcPr>
            <w:tcW w:w="5064" w:type="dxa"/>
            <w:shd w:val="clear" w:color="auto" w:fill="auto"/>
          </w:tcPr>
          <w:p w14:paraId="352C9092" w14:textId="5F274050" w:rsidR="00C9290E" w:rsidRPr="005924F1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может удалить сотрудника из группы доски объявлений</w:t>
            </w:r>
          </w:p>
        </w:tc>
      </w:tr>
    </w:tbl>
    <w:p w14:paraId="356A4343" w14:textId="77777777" w:rsidR="00522DCE" w:rsidRPr="005924F1" w:rsidRDefault="00522DCE" w:rsidP="00522DCE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48A343A5" w14:textId="77777777" w:rsidR="00522DCE" w:rsidRPr="005924F1" w:rsidRDefault="00522DCE" w:rsidP="00522DCE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5417FF44" w14:textId="3E9B5994" w:rsidR="00974D8D" w:rsidRPr="005924F1" w:rsidRDefault="00522DCE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Администратор имеет возможность </w:t>
      </w:r>
      <w:r w:rsidR="00DB0857">
        <w:rPr>
          <w:lang w:val="ru-RU"/>
        </w:rPr>
        <w:t>у</w:t>
      </w:r>
      <w:r w:rsidR="00E567F1" w:rsidRPr="005924F1">
        <w:rPr>
          <w:lang w:val="ru-RU"/>
        </w:rPr>
        <w:t xml:space="preserve">далить </w:t>
      </w:r>
      <w:r w:rsidRPr="005924F1">
        <w:rPr>
          <w:lang w:val="ru-RU"/>
        </w:rPr>
        <w:t xml:space="preserve">сотрудника </w:t>
      </w:r>
      <w:r w:rsidR="001A1994" w:rsidRPr="005924F1">
        <w:rPr>
          <w:lang w:val="ru-RU"/>
        </w:rPr>
        <w:t>из</w:t>
      </w:r>
      <w:r w:rsidRPr="005924F1">
        <w:rPr>
          <w:lang w:val="ru-RU"/>
        </w:rPr>
        <w:t xml:space="preserve"> люб</w:t>
      </w:r>
      <w:r w:rsidR="001A1994" w:rsidRPr="005924F1">
        <w:rPr>
          <w:lang w:val="ru-RU"/>
        </w:rPr>
        <w:t>ой</w:t>
      </w:r>
      <w:r w:rsidRPr="005924F1">
        <w:rPr>
          <w:lang w:val="ru-RU"/>
        </w:rPr>
        <w:t xml:space="preserve"> группу доски объявлений.</w:t>
      </w:r>
    </w:p>
    <w:p w14:paraId="0034F5C8" w14:textId="19E754FC" w:rsidR="001A1994" w:rsidRPr="005924F1" w:rsidRDefault="001A1994" w:rsidP="00CB6530">
      <w:pPr>
        <w:pStyle w:val="2"/>
        <w:spacing w:before="240"/>
        <w:rPr>
          <w:lang w:val="ru-RU"/>
        </w:rPr>
      </w:pPr>
      <w:bookmarkStart w:id="122" w:name="_Toc146820816"/>
      <w:bookmarkStart w:id="123" w:name="_Toc146821796"/>
      <w:r w:rsidRPr="005924F1">
        <w:rPr>
          <w:lang w:val="ru-RU"/>
        </w:rPr>
        <w:t>A</w:t>
      </w:r>
      <w:r w:rsidR="00C9290E">
        <w:rPr>
          <w:lang w:val="ru-RU"/>
        </w:rPr>
        <w:t>-1.3</w:t>
      </w:r>
      <w:r w:rsidRPr="005924F1">
        <w:rPr>
          <w:lang w:val="ru-RU"/>
        </w:rPr>
        <w:t>. Редактировать права сотрудника в</w:t>
      </w:r>
      <w:r w:rsidR="005504BB">
        <w:rPr>
          <w:lang w:val="ru-RU"/>
        </w:rPr>
        <w:t xml:space="preserve"> любой</w:t>
      </w:r>
      <w:r w:rsidRPr="005924F1">
        <w:rPr>
          <w:lang w:val="ru-RU"/>
        </w:rPr>
        <w:t xml:space="preserve"> группе</w:t>
      </w:r>
      <w:bookmarkEnd w:id="122"/>
      <w:bookmarkEnd w:id="1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C9290E" w:rsidRPr="0012552E" w14:paraId="299858AD" w14:textId="77777777" w:rsidTr="00C9290E">
        <w:tc>
          <w:tcPr>
            <w:tcW w:w="704" w:type="dxa"/>
            <w:shd w:val="clear" w:color="auto" w:fill="auto"/>
          </w:tcPr>
          <w:p w14:paraId="0AC5A378" w14:textId="15F03E7E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504BB">
              <w:rPr>
                <w:lang w:val="ru-RU"/>
              </w:rPr>
              <w:t>A</w:t>
            </w:r>
            <w:r w:rsidRPr="005504BB">
              <w:t>-1.3</w:t>
            </w:r>
          </w:p>
        </w:tc>
        <w:tc>
          <w:tcPr>
            <w:tcW w:w="1670" w:type="dxa"/>
            <w:shd w:val="clear" w:color="auto" w:fill="auto"/>
          </w:tcPr>
          <w:p w14:paraId="5B1CF3B5" w14:textId="7DE4F590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504BB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00BE490E" w14:textId="44482665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504BB">
              <w:rPr>
                <w:lang w:val="ru-RU"/>
              </w:rPr>
              <w:t>Редактировать права сотрудника в любой группе</w:t>
            </w:r>
          </w:p>
        </w:tc>
        <w:tc>
          <w:tcPr>
            <w:tcW w:w="5064" w:type="dxa"/>
            <w:shd w:val="clear" w:color="auto" w:fill="auto"/>
          </w:tcPr>
          <w:p w14:paraId="1F054E44" w14:textId="550BC4BA" w:rsidR="00C9290E" w:rsidRPr="005504BB" w:rsidRDefault="00C9290E" w:rsidP="00C9290E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504BB">
              <w:rPr>
                <w:lang w:val="ru-RU"/>
              </w:rPr>
              <w:t>Администратор может отредактировать права сотрудника в группе доски объявлений</w:t>
            </w:r>
          </w:p>
        </w:tc>
      </w:tr>
    </w:tbl>
    <w:p w14:paraId="548EBF3F" w14:textId="77777777" w:rsidR="001A1994" w:rsidRPr="005924F1" w:rsidRDefault="001A1994" w:rsidP="001A1994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034BC6A5" w14:textId="77777777" w:rsidR="001A1994" w:rsidRPr="005924F1" w:rsidRDefault="001A1994" w:rsidP="001A1994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6209D32F" w14:textId="5D736301" w:rsidR="00CE0B67" w:rsidRPr="005924F1" w:rsidRDefault="00CE0B67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редактировать права пользователя в конкретной группе.</w:t>
      </w:r>
    </w:p>
    <w:p w14:paraId="0E2A1A05" w14:textId="042D32C2" w:rsidR="001A1994" w:rsidRPr="005924F1" w:rsidRDefault="00CE0B67" w:rsidP="001A1994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 xml:space="preserve">Для редактирования доступны те же права, что описаны в прецеденте «G3. Редактировать права сотрудника в своей группе». </w:t>
      </w:r>
    </w:p>
    <w:p w14:paraId="21BD8D1C" w14:textId="59B2DA2E" w:rsidR="00D54750" w:rsidRPr="005924F1" w:rsidRDefault="00D54750" w:rsidP="00CB6530">
      <w:pPr>
        <w:pStyle w:val="2"/>
        <w:spacing w:before="240"/>
        <w:rPr>
          <w:lang w:val="ru-RU"/>
        </w:rPr>
      </w:pPr>
      <w:bookmarkStart w:id="124" w:name="_Toc146820817"/>
      <w:bookmarkStart w:id="125" w:name="_Toc146821797"/>
      <w:r w:rsidRPr="005924F1">
        <w:rPr>
          <w:lang w:val="ru-RU"/>
        </w:rPr>
        <w:t>A</w:t>
      </w:r>
      <w:r w:rsidR="00094AAC">
        <w:rPr>
          <w:lang w:val="ru-RU"/>
        </w:rPr>
        <w:t>-2</w:t>
      </w:r>
      <w:r w:rsidRPr="005924F1">
        <w:rPr>
          <w:lang w:val="ru-RU"/>
        </w:rPr>
        <w:t>. Управление администраторами групп</w:t>
      </w:r>
      <w:bookmarkEnd w:id="124"/>
      <w:bookmarkEnd w:id="12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1"/>
        <w:gridCol w:w="1823"/>
        <w:gridCol w:w="1912"/>
        <w:gridCol w:w="5064"/>
      </w:tblGrid>
      <w:tr w:rsidR="00094AAC" w:rsidRPr="005924F1" w14:paraId="466CE660" w14:textId="77777777" w:rsidTr="003412F4">
        <w:tc>
          <w:tcPr>
            <w:tcW w:w="551" w:type="dxa"/>
            <w:shd w:val="clear" w:color="auto" w:fill="auto"/>
          </w:tcPr>
          <w:p w14:paraId="7FDB3293" w14:textId="006440C7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-2</w:t>
            </w:r>
          </w:p>
        </w:tc>
        <w:tc>
          <w:tcPr>
            <w:tcW w:w="1823" w:type="dxa"/>
            <w:shd w:val="clear" w:color="auto" w:fill="auto"/>
          </w:tcPr>
          <w:p w14:paraId="17303594" w14:textId="5D5C10B3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2F843221" w14:textId="15E3EC86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Управление администраторами групп</w:t>
            </w:r>
          </w:p>
        </w:tc>
        <w:tc>
          <w:tcPr>
            <w:tcW w:w="5064" w:type="dxa"/>
            <w:shd w:val="clear" w:color="auto" w:fill="auto"/>
          </w:tcPr>
          <w:p w14:paraId="7D83DAC6" w14:textId="5E967049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управляет администраторами групп</w:t>
            </w:r>
          </w:p>
        </w:tc>
      </w:tr>
    </w:tbl>
    <w:p w14:paraId="5ACEC1DF" w14:textId="77777777" w:rsidR="00D54750" w:rsidRPr="005924F1" w:rsidRDefault="00D54750" w:rsidP="00D54750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48F06F6A" w14:textId="77777777" w:rsidR="00D54750" w:rsidRPr="005924F1" w:rsidRDefault="00D54750" w:rsidP="00D54750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07D2C110" w14:textId="1088E4A7" w:rsidR="006C6B56" w:rsidRPr="005924F1" w:rsidRDefault="006C6B56" w:rsidP="006C6B56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 имеет возможность управлять администраторами групп на доске объявлений. Под управлением администраторами групп понимается:</w:t>
      </w:r>
    </w:p>
    <w:p w14:paraId="3B453D8F" w14:textId="5CC43ED0" w:rsidR="006C6B56" w:rsidRPr="005924F1" w:rsidRDefault="00480E4B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>назначение администратора группы в группу</w:t>
      </w:r>
      <w:r w:rsidR="006C6B56" w:rsidRPr="005924F1">
        <w:rPr>
          <w:lang w:val="ru-RU"/>
        </w:rPr>
        <w:t>;</w:t>
      </w:r>
    </w:p>
    <w:p w14:paraId="6A575A02" w14:textId="22FCD63A" w:rsidR="006C6B56" w:rsidRPr="005924F1" w:rsidRDefault="006C6B5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 xml:space="preserve">удаление </w:t>
      </w:r>
      <w:r w:rsidR="00480E4B" w:rsidRPr="005924F1">
        <w:rPr>
          <w:lang w:val="ru-RU"/>
        </w:rPr>
        <w:t>администратора группы из группы</w:t>
      </w:r>
      <w:r w:rsidRPr="005924F1">
        <w:rPr>
          <w:lang w:val="ru-RU"/>
        </w:rPr>
        <w:t>;</w:t>
      </w:r>
    </w:p>
    <w:p w14:paraId="3424EE5F" w14:textId="6D5B5BE4" w:rsidR="006C6B56" w:rsidRPr="005924F1" w:rsidRDefault="006C6B56" w:rsidP="00AD5384">
      <w:pPr>
        <w:pStyle w:val="af1"/>
        <w:numPr>
          <w:ilvl w:val="0"/>
          <w:numId w:val="3"/>
        </w:numPr>
        <w:autoSpaceDE w:val="0"/>
        <w:autoSpaceDN w:val="0"/>
        <w:adjustRightInd w:val="0"/>
        <w:spacing w:after="60"/>
        <w:ind w:left="284" w:hanging="295"/>
        <w:jc w:val="both"/>
        <w:rPr>
          <w:lang w:val="ru-RU"/>
        </w:rPr>
      </w:pPr>
      <w:r w:rsidRPr="005924F1">
        <w:rPr>
          <w:lang w:val="ru-RU"/>
        </w:rPr>
        <w:t xml:space="preserve">редактирование прав </w:t>
      </w:r>
      <w:r w:rsidR="00480E4B" w:rsidRPr="005924F1">
        <w:rPr>
          <w:lang w:val="ru-RU"/>
        </w:rPr>
        <w:t>администратора группы в группе</w:t>
      </w:r>
      <w:r w:rsidRPr="005924F1">
        <w:rPr>
          <w:lang w:val="ru-RU"/>
        </w:rPr>
        <w:t>.</w:t>
      </w:r>
    </w:p>
    <w:p w14:paraId="5500F246" w14:textId="333C33A1" w:rsidR="00D54750" w:rsidRPr="005924F1" w:rsidRDefault="006C6B56" w:rsidP="002B0E4F">
      <w:pPr>
        <w:autoSpaceDE w:val="0"/>
        <w:autoSpaceDN w:val="0"/>
        <w:adjustRightInd w:val="0"/>
        <w:spacing w:before="120" w:after="60"/>
        <w:ind w:left="-11"/>
        <w:jc w:val="both"/>
        <w:rPr>
          <w:lang w:val="ru-RU"/>
        </w:rPr>
      </w:pPr>
      <w:r w:rsidRPr="005924F1">
        <w:rPr>
          <w:lang w:val="ru-RU"/>
        </w:rPr>
        <w:t xml:space="preserve">Управление </w:t>
      </w:r>
      <w:r w:rsidR="0001732F" w:rsidRPr="005924F1">
        <w:rPr>
          <w:lang w:val="ru-RU"/>
        </w:rPr>
        <w:t>администратором группы</w:t>
      </w:r>
      <w:r w:rsidR="00665BD0" w:rsidRPr="005924F1">
        <w:rPr>
          <w:lang w:val="ru-RU"/>
        </w:rPr>
        <w:t xml:space="preserve"> осуществляется</w:t>
      </w:r>
      <w:r w:rsidRPr="005924F1">
        <w:rPr>
          <w:lang w:val="ru-RU"/>
        </w:rPr>
        <w:t xml:space="preserve"> </w:t>
      </w:r>
      <w:r w:rsidR="00EA3EAC" w:rsidRPr="005924F1">
        <w:rPr>
          <w:lang w:val="ru-RU"/>
        </w:rPr>
        <w:t xml:space="preserve">в рамках одной конкретной и </w:t>
      </w:r>
      <w:r w:rsidRPr="005924F1">
        <w:rPr>
          <w:lang w:val="ru-RU"/>
        </w:rPr>
        <w:t>не затрагивает его права или принадлежность к другой любой другой группе.</w:t>
      </w:r>
    </w:p>
    <w:p w14:paraId="7CA92DBE" w14:textId="75C84506" w:rsidR="002836E7" w:rsidRPr="005924F1" w:rsidRDefault="002836E7" w:rsidP="00CB6530">
      <w:pPr>
        <w:pStyle w:val="2"/>
        <w:spacing w:before="240"/>
        <w:rPr>
          <w:lang w:val="ru-RU"/>
        </w:rPr>
      </w:pPr>
      <w:bookmarkStart w:id="126" w:name="_Toc146820818"/>
      <w:bookmarkStart w:id="127" w:name="_Toc146821798"/>
      <w:r w:rsidRPr="005924F1">
        <w:rPr>
          <w:lang w:val="ru-RU"/>
        </w:rPr>
        <w:t>A</w:t>
      </w:r>
      <w:r w:rsidR="00094AAC">
        <w:rPr>
          <w:lang w:val="ru-RU"/>
        </w:rPr>
        <w:t>-2.1</w:t>
      </w:r>
      <w:r w:rsidRPr="005924F1">
        <w:rPr>
          <w:lang w:val="ru-RU"/>
        </w:rPr>
        <w:t xml:space="preserve">. </w:t>
      </w:r>
      <w:r w:rsidR="00E1791E" w:rsidRPr="005924F1">
        <w:rPr>
          <w:lang w:val="ru-RU"/>
        </w:rPr>
        <w:t>Назначить администратора группы</w:t>
      </w:r>
      <w:bookmarkEnd w:id="126"/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670"/>
        <w:gridCol w:w="1912"/>
        <w:gridCol w:w="5064"/>
      </w:tblGrid>
      <w:tr w:rsidR="00094AAC" w:rsidRPr="005924F1" w14:paraId="2CBC1CE2" w14:textId="77777777" w:rsidTr="00094AAC">
        <w:tc>
          <w:tcPr>
            <w:tcW w:w="704" w:type="dxa"/>
            <w:shd w:val="clear" w:color="auto" w:fill="auto"/>
          </w:tcPr>
          <w:p w14:paraId="014CD5C0" w14:textId="608993E0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-2.1</w:t>
            </w:r>
          </w:p>
        </w:tc>
        <w:tc>
          <w:tcPr>
            <w:tcW w:w="1670" w:type="dxa"/>
            <w:shd w:val="clear" w:color="auto" w:fill="auto"/>
          </w:tcPr>
          <w:p w14:paraId="7BB0E6CF" w14:textId="69315BB8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912" w:type="dxa"/>
            <w:shd w:val="clear" w:color="auto" w:fill="auto"/>
          </w:tcPr>
          <w:p w14:paraId="4C939F04" w14:textId="69DE4B6E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Назначить администратора группы</w:t>
            </w:r>
          </w:p>
        </w:tc>
        <w:tc>
          <w:tcPr>
            <w:tcW w:w="5064" w:type="dxa"/>
            <w:shd w:val="clear" w:color="auto" w:fill="auto"/>
          </w:tcPr>
          <w:p w14:paraId="56483F95" w14:textId="01EEC76C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назначает администратора группы</w:t>
            </w:r>
          </w:p>
        </w:tc>
      </w:tr>
    </w:tbl>
    <w:p w14:paraId="47ACD734" w14:textId="77777777" w:rsidR="002836E7" w:rsidRPr="005924F1" w:rsidRDefault="002836E7" w:rsidP="002836E7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4CC8BC35" w14:textId="77777777" w:rsidR="002836E7" w:rsidRPr="005924F1" w:rsidRDefault="002836E7" w:rsidP="002836E7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1C271A1A" w14:textId="3927BF9D" w:rsidR="00D14B27" w:rsidRPr="005924F1" w:rsidRDefault="00D14B27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lastRenderedPageBreak/>
        <w:t>Администратор имеет возможность назначить администратора группы для каждой из существующих на доске объявления групп. Администратор группы назначается индивидуально для каждой группы. Назначение пользователя администратором одной группы не влияет на другие.</w:t>
      </w:r>
    </w:p>
    <w:p w14:paraId="44EECF1D" w14:textId="7155BBA3" w:rsidR="00E1791E" w:rsidRPr="005924F1" w:rsidRDefault="00E1791E" w:rsidP="002836E7">
      <w:pPr>
        <w:autoSpaceDE w:val="0"/>
        <w:autoSpaceDN w:val="0"/>
        <w:adjustRightInd w:val="0"/>
        <w:spacing w:before="120" w:after="60"/>
        <w:jc w:val="both"/>
        <w:rPr>
          <w:lang w:val="ru-RU"/>
        </w:rPr>
      </w:pPr>
      <w:r w:rsidRPr="005924F1">
        <w:rPr>
          <w:lang w:val="ru-RU"/>
        </w:rPr>
        <w:t>Администратором конкретной группы одновременно может быть только один пользователь. Также группа может не содержать администратора группы вовсе.</w:t>
      </w:r>
    </w:p>
    <w:p w14:paraId="6536F502" w14:textId="5E5A399D" w:rsidR="00153829" w:rsidRPr="005924F1" w:rsidRDefault="00153829" w:rsidP="00CB6530">
      <w:pPr>
        <w:pStyle w:val="2"/>
        <w:spacing w:before="240"/>
        <w:rPr>
          <w:lang w:val="ru-RU"/>
        </w:rPr>
      </w:pPr>
      <w:bookmarkStart w:id="128" w:name="_Toc146820819"/>
      <w:bookmarkStart w:id="129" w:name="_Toc146821799"/>
      <w:r w:rsidRPr="005924F1">
        <w:rPr>
          <w:lang w:val="ru-RU"/>
        </w:rPr>
        <w:t>A</w:t>
      </w:r>
      <w:r w:rsidR="00094AAC">
        <w:rPr>
          <w:lang w:val="ru-RU"/>
        </w:rPr>
        <w:t>-2.2</w:t>
      </w:r>
      <w:r w:rsidRPr="005924F1">
        <w:rPr>
          <w:lang w:val="ru-RU"/>
        </w:rPr>
        <w:t xml:space="preserve">. </w:t>
      </w:r>
      <w:r w:rsidR="00E567F1" w:rsidRPr="005924F1">
        <w:rPr>
          <w:lang w:val="ru-RU"/>
        </w:rPr>
        <w:t xml:space="preserve">Удалить </w:t>
      </w:r>
      <w:r w:rsidRPr="005924F1">
        <w:rPr>
          <w:lang w:val="ru-RU"/>
        </w:rPr>
        <w:t>администратора группы</w:t>
      </w:r>
      <w:bookmarkEnd w:id="128"/>
      <w:bookmarkEnd w:id="12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4"/>
        <w:gridCol w:w="1701"/>
        <w:gridCol w:w="1843"/>
        <w:gridCol w:w="5102"/>
      </w:tblGrid>
      <w:tr w:rsidR="00094AAC" w:rsidRPr="005924F1" w14:paraId="7137CAB1" w14:textId="77777777" w:rsidTr="00094AAC">
        <w:tc>
          <w:tcPr>
            <w:tcW w:w="704" w:type="dxa"/>
            <w:shd w:val="clear" w:color="auto" w:fill="auto"/>
          </w:tcPr>
          <w:p w14:paraId="08622C5D" w14:textId="6F61A044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jc w:val="center"/>
              <w:rPr>
                <w:lang w:val="ru-RU"/>
              </w:rPr>
            </w:pPr>
            <w:r w:rsidRPr="005924F1">
              <w:rPr>
                <w:lang w:val="ru-RU"/>
              </w:rPr>
              <w:t>A</w:t>
            </w:r>
            <w:r>
              <w:t>-2.2</w:t>
            </w:r>
          </w:p>
        </w:tc>
        <w:tc>
          <w:tcPr>
            <w:tcW w:w="1701" w:type="dxa"/>
            <w:shd w:val="clear" w:color="auto" w:fill="auto"/>
          </w:tcPr>
          <w:p w14:paraId="394CAF12" w14:textId="48AB3B3D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</w:t>
            </w:r>
          </w:p>
        </w:tc>
        <w:tc>
          <w:tcPr>
            <w:tcW w:w="1843" w:type="dxa"/>
            <w:shd w:val="clear" w:color="auto" w:fill="auto"/>
          </w:tcPr>
          <w:p w14:paraId="4DE523B9" w14:textId="328518C5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Удалить администратора группы</w:t>
            </w:r>
          </w:p>
        </w:tc>
        <w:tc>
          <w:tcPr>
            <w:tcW w:w="5102" w:type="dxa"/>
            <w:shd w:val="clear" w:color="auto" w:fill="auto"/>
          </w:tcPr>
          <w:p w14:paraId="6A985668" w14:textId="1718165F" w:rsidR="00094AAC" w:rsidRPr="005924F1" w:rsidRDefault="00094AAC" w:rsidP="00094AAC">
            <w:pPr>
              <w:autoSpaceDE w:val="0"/>
              <w:autoSpaceDN w:val="0"/>
              <w:adjustRightInd w:val="0"/>
              <w:spacing w:before="60" w:after="120"/>
              <w:rPr>
                <w:lang w:val="ru-RU"/>
              </w:rPr>
            </w:pPr>
            <w:r w:rsidRPr="005924F1">
              <w:rPr>
                <w:lang w:val="ru-RU"/>
              </w:rPr>
              <w:t>Администратор удаляет администратора группы</w:t>
            </w:r>
          </w:p>
        </w:tc>
      </w:tr>
    </w:tbl>
    <w:p w14:paraId="0467CC42" w14:textId="77777777" w:rsidR="00153829" w:rsidRPr="005924F1" w:rsidRDefault="00153829" w:rsidP="00153829">
      <w:pPr>
        <w:rPr>
          <w:lang w:val="ru-RU"/>
        </w:rPr>
      </w:pPr>
      <w:r w:rsidRPr="005924F1">
        <w:rPr>
          <w:i/>
          <w:lang w:val="ru-RU"/>
        </w:rPr>
        <w:t>Основное действующее лицо</w:t>
      </w:r>
      <w:r w:rsidRPr="005924F1">
        <w:rPr>
          <w:lang w:val="ru-RU"/>
        </w:rPr>
        <w:t>: Администратор.</w:t>
      </w:r>
    </w:p>
    <w:p w14:paraId="1D13BF71" w14:textId="77777777" w:rsidR="00153829" w:rsidRPr="005924F1" w:rsidRDefault="00153829" w:rsidP="00153829">
      <w:pPr>
        <w:rPr>
          <w:lang w:val="ru-RU"/>
        </w:rPr>
      </w:pPr>
      <w:r w:rsidRPr="005924F1">
        <w:rPr>
          <w:i/>
          <w:lang w:val="ru-RU"/>
        </w:rPr>
        <w:t>Другие участники прецедента</w:t>
      </w:r>
      <w:r w:rsidRPr="005924F1">
        <w:rPr>
          <w:lang w:val="ru-RU"/>
        </w:rPr>
        <w:t>: отсутствуют.</w:t>
      </w:r>
    </w:p>
    <w:p w14:paraId="6D0375EA" w14:textId="65C969BB" w:rsidR="006D7909" w:rsidRPr="005924F1" w:rsidRDefault="00153829" w:rsidP="00886C70">
      <w:pPr>
        <w:autoSpaceDE w:val="0"/>
        <w:autoSpaceDN w:val="0"/>
        <w:adjustRightInd w:val="0"/>
        <w:spacing w:before="120" w:after="60" w:line="240" w:lineRule="auto"/>
        <w:jc w:val="both"/>
        <w:rPr>
          <w:lang w:val="ru-RU" w:eastAsia="en-US"/>
        </w:rPr>
      </w:pPr>
      <w:r w:rsidRPr="005924F1">
        <w:rPr>
          <w:lang w:val="ru-RU"/>
        </w:rPr>
        <w:t xml:space="preserve">Администратор имеет возможность </w:t>
      </w:r>
      <w:r w:rsidR="00A32783">
        <w:rPr>
          <w:lang w:val="ru-RU"/>
        </w:rPr>
        <w:t>у</w:t>
      </w:r>
      <w:r w:rsidR="00E567F1" w:rsidRPr="005924F1">
        <w:rPr>
          <w:lang w:val="ru-RU"/>
        </w:rPr>
        <w:t xml:space="preserve">далить </w:t>
      </w:r>
      <w:r w:rsidRPr="005924F1">
        <w:rPr>
          <w:lang w:val="ru-RU"/>
        </w:rPr>
        <w:t>администратора группы каждой из существующих на доске объявления групп. Администратор группы</w:t>
      </w:r>
      <w:r w:rsidR="00422FC4" w:rsidRPr="005924F1">
        <w:rPr>
          <w:lang w:val="ru-RU"/>
        </w:rPr>
        <w:t xml:space="preserve"> удаляется</w:t>
      </w:r>
      <w:r w:rsidRPr="005924F1">
        <w:rPr>
          <w:lang w:val="ru-RU"/>
        </w:rPr>
        <w:t xml:space="preserve"> индивидуально для каждой группы. </w:t>
      </w:r>
      <w:r w:rsidR="00422FC4" w:rsidRPr="005924F1">
        <w:rPr>
          <w:lang w:val="ru-RU"/>
        </w:rPr>
        <w:t xml:space="preserve">Удаление </w:t>
      </w:r>
      <w:r w:rsidRPr="005924F1">
        <w:rPr>
          <w:lang w:val="ru-RU"/>
        </w:rPr>
        <w:t>администратор</w:t>
      </w:r>
      <w:r w:rsidR="00422FC4" w:rsidRPr="005924F1">
        <w:rPr>
          <w:lang w:val="ru-RU"/>
        </w:rPr>
        <w:t>а</w:t>
      </w:r>
      <w:r w:rsidRPr="005924F1">
        <w:rPr>
          <w:lang w:val="ru-RU"/>
        </w:rPr>
        <w:t xml:space="preserve"> одной группы не влияет на другие.</w:t>
      </w:r>
    </w:p>
    <w:sectPr w:rsidR="006D7909" w:rsidRPr="005924F1">
      <w:headerReference w:type="default" r:id="rId24"/>
      <w:footerReference w:type="default" r:id="rId2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F17A37" w14:textId="77777777" w:rsidR="006A1A55" w:rsidRDefault="006A1A55">
      <w:r>
        <w:separator/>
      </w:r>
    </w:p>
  </w:endnote>
  <w:endnote w:type="continuationSeparator" w:id="0">
    <w:p w14:paraId="6EC182BB" w14:textId="77777777" w:rsidR="006A1A55" w:rsidRDefault="006A1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71BE7" w14:textId="77777777" w:rsidR="0012552E" w:rsidRDefault="0012552E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3ED90" w14:textId="77777777" w:rsidR="0012552E" w:rsidRDefault="0012552E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4F055" w14:textId="77777777" w:rsidR="0012552E" w:rsidRDefault="0012552E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5129"/>
      <w:gridCol w:w="5129"/>
    </w:tblGrid>
    <w:tr w:rsidR="00272328" w14:paraId="346D0305" w14:textId="77777777" w:rsidTr="00272328">
      <w:trPr>
        <w:trHeight w:val="247"/>
      </w:trPr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E014B93" w14:textId="7102077C" w:rsidR="00272328" w:rsidRDefault="00272328">
          <w:pPr>
            <w:ind w:right="360"/>
            <w:rPr>
              <w:lang w:val="ru-RU"/>
            </w:rPr>
          </w:pPr>
        </w:p>
      </w:tc>
      <w:tc>
        <w:tcPr>
          <w:tcW w:w="5129" w:type="dxa"/>
          <w:tcBorders>
            <w:top w:val="nil"/>
            <w:left w:val="nil"/>
            <w:bottom w:val="nil"/>
            <w:right w:val="nil"/>
          </w:tcBorders>
        </w:tcPr>
        <w:p w14:paraId="2A8B1338" w14:textId="77777777" w:rsidR="00272328" w:rsidRDefault="00272328">
          <w:pPr>
            <w:jc w:val="right"/>
          </w:pPr>
          <w:r>
            <w:rPr>
              <w:lang w:val="ru-RU"/>
            </w:rPr>
            <w:t>Страница</w:t>
          </w:r>
          <w:r>
            <w:t xml:space="preserve"> </w:t>
          </w:r>
          <w:r>
            <w:rPr>
              <w:rStyle w:val="a9"/>
            </w:rPr>
            <w:fldChar w:fldCharType="begin"/>
          </w:r>
          <w:r>
            <w:rPr>
              <w:rStyle w:val="a9"/>
            </w:rPr>
            <w:instrText xml:space="preserve"> PAGE </w:instrText>
          </w:r>
          <w:r>
            <w:rPr>
              <w:rStyle w:val="a9"/>
            </w:rPr>
            <w:fldChar w:fldCharType="separate"/>
          </w:r>
          <w:r>
            <w:rPr>
              <w:rStyle w:val="a9"/>
              <w:noProof/>
            </w:rPr>
            <w:t>10</w:t>
          </w:r>
          <w:r>
            <w:rPr>
              <w:rStyle w:val="a9"/>
            </w:rPr>
            <w:fldChar w:fldCharType="end"/>
          </w:r>
        </w:p>
      </w:tc>
    </w:tr>
  </w:tbl>
  <w:p w14:paraId="55199FB8" w14:textId="77777777" w:rsidR="00BD348B" w:rsidRDefault="00BD348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C09DE" w14:textId="77777777" w:rsidR="006A1A55" w:rsidRDefault="006A1A55">
      <w:r>
        <w:separator/>
      </w:r>
    </w:p>
  </w:footnote>
  <w:footnote w:type="continuationSeparator" w:id="0">
    <w:p w14:paraId="5D9404AA" w14:textId="77777777" w:rsidR="006A1A55" w:rsidRDefault="006A1A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B8EFC" w14:textId="77777777" w:rsidR="0012552E" w:rsidRDefault="0012552E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CD08B" w14:textId="77777777" w:rsidR="00BD348B" w:rsidRDefault="00BD348B">
    <w:pPr>
      <w:rPr>
        <w:sz w:val="24"/>
      </w:rPr>
    </w:pPr>
  </w:p>
  <w:p w14:paraId="1259319A" w14:textId="77777777" w:rsidR="00BD348B" w:rsidRDefault="00BD348B">
    <w:pPr>
      <w:pBdr>
        <w:top w:val="single" w:sz="6" w:space="1" w:color="auto"/>
      </w:pBdr>
      <w:rPr>
        <w:sz w:val="24"/>
      </w:rPr>
    </w:pPr>
  </w:p>
  <w:p w14:paraId="02D090E7" w14:textId="3EDDE2D3" w:rsidR="00BD348B" w:rsidRPr="00E96AFA" w:rsidRDefault="00BD348B">
    <w:pPr>
      <w:pBdr>
        <w:bottom w:val="single" w:sz="6" w:space="1" w:color="auto"/>
      </w:pBdr>
      <w:jc w:val="right"/>
      <w:rPr>
        <w:sz w:val="28"/>
        <w:szCs w:val="28"/>
        <w:lang w:val="ru-RU"/>
      </w:rPr>
    </w:pPr>
    <w:r w:rsidRPr="00C8349F">
      <w:rPr>
        <w:sz w:val="28"/>
        <w:szCs w:val="28"/>
      </w:rPr>
      <w:fldChar w:fldCharType="begin"/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instrText>FILENAME</w:instrText>
    </w:r>
    <w:r w:rsidRPr="00E96AFA">
      <w:rPr>
        <w:sz w:val="28"/>
        <w:szCs w:val="28"/>
        <w:lang w:val="ru-RU"/>
      </w:rPr>
      <w:instrText xml:space="preserve"> </w:instrText>
    </w:r>
    <w:r w:rsidRPr="00C8349F">
      <w:rPr>
        <w:sz w:val="28"/>
        <w:szCs w:val="28"/>
      </w:rPr>
      <w:fldChar w:fldCharType="separate"/>
    </w:r>
    <w:r w:rsidR="00B12992" w:rsidRPr="00B12992">
      <w:rPr>
        <w:noProof/>
        <w:sz w:val="28"/>
        <w:szCs w:val="28"/>
        <w:lang w:val="ru-RU"/>
      </w:rPr>
      <w:t xml:space="preserve">Доска объявлений - </w:t>
    </w:r>
    <w:r w:rsidR="0012552E">
      <w:rPr>
        <w:noProof/>
        <w:sz w:val="28"/>
        <w:szCs w:val="28"/>
        <w:lang w:val="ru-RU"/>
      </w:rPr>
      <w:t>О</w:t>
    </w:r>
    <w:r w:rsidR="00B12992" w:rsidRPr="00B12992">
      <w:rPr>
        <w:noProof/>
        <w:sz w:val="28"/>
        <w:szCs w:val="28"/>
        <w:lang w:val="ru-RU"/>
      </w:rPr>
      <w:t>писание вариантов использования.</w:t>
    </w:r>
    <w:r w:rsidR="00B12992">
      <w:rPr>
        <w:noProof/>
        <w:sz w:val="28"/>
        <w:szCs w:val="28"/>
      </w:rPr>
      <w:t>docx</w:t>
    </w:r>
    <w:r w:rsidRPr="00C8349F">
      <w:rPr>
        <w:sz w:val="28"/>
        <w:szCs w:val="28"/>
      </w:rPr>
      <w:fldChar w:fldCharType="end"/>
    </w:r>
  </w:p>
  <w:p w14:paraId="1653AAFD" w14:textId="77777777" w:rsidR="00BD348B" w:rsidRPr="00E96AFA" w:rsidRDefault="00BD348B">
    <w:pPr>
      <w:pStyle w:val="a7"/>
      <w:rPr>
        <w:lang w:val="ru-RU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7C27B" w14:textId="77777777" w:rsidR="0012552E" w:rsidRDefault="0012552E">
    <w:pPr>
      <w:pStyle w:val="a7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70FB" w14:textId="77777777" w:rsidR="00BD348B" w:rsidRPr="00272328" w:rsidRDefault="00BD348B" w:rsidP="0027232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44C4986"/>
    <w:multiLevelType w:val="hybridMultilevel"/>
    <w:tmpl w:val="7C3A610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3" w15:restartNumberingAfterBreak="0">
    <w:nsid w:val="75382989"/>
    <w:multiLevelType w:val="hybridMultilevel"/>
    <w:tmpl w:val="375C306C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49F"/>
    <w:rsid w:val="00002AAB"/>
    <w:rsid w:val="000078BC"/>
    <w:rsid w:val="00011952"/>
    <w:rsid w:val="00014FF8"/>
    <w:rsid w:val="000161C7"/>
    <w:rsid w:val="0001732F"/>
    <w:rsid w:val="00021636"/>
    <w:rsid w:val="0002270D"/>
    <w:rsid w:val="00024437"/>
    <w:rsid w:val="0002728B"/>
    <w:rsid w:val="00034BCE"/>
    <w:rsid w:val="0004109E"/>
    <w:rsid w:val="00056889"/>
    <w:rsid w:val="000620F4"/>
    <w:rsid w:val="00063B3F"/>
    <w:rsid w:val="0008161C"/>
    <w:rsid w:val="0009072D"/>
    <w:rsid w:val="000910B1"/>
    <w:rsid w:val="00091487"/>
    <w:rsid w:val="00094AAC"/>
    <w:rsid w:val="00094EB4"/>
    <w:rsid w:val="00095348"/>
    <w:rsid w:val="000B3712"/>
    <w:rsid w:val="000C137C"/>
    <w:rsid w:val="000C4252"/>
    <w:rsid w:val="000C44FF"/>
    <w:rsid w:val="000C6351"/>
    <w:rsid w:val="000D35BE"/>
    <w:rsid w:val="000D4A2B"/>
    <w:rsid w:val="000D4B76"/>
    <w:rsid w:val="000D6B6A"/>
    <w:rsid w:val="000E65F4"/>
    <w:rsid w:val="000F075C"/>
    <w:rsid w:val="000F0D97"/>
    <w:rsid w:val="000F186A"/>
    <w:rsid w:val="00110A68"/>
    <w:rsid w:val="00113E65"/>
    <w:rsid w:val="001218EC"/>
    <w:rsid w:val="0012552E"/>
    <w:rsid w:val="00135159"/>
    <w:rsid w:val="001442C9"/>
    <w:rsid w:val="0014673C"/>
    <w:rsid w:val="00153829"/>
    <w:rsid w:val="001657C3"/>
    <w:rsid w:val="00170794"/>
    <w:rsid w:val="0017192C"/>
    <w:rsid w:val="001729B3"/>
    <w:rsid w:val="00174846"/>
    <w:rsid w:val="00186E7C"/>
    <w:rsid w:val="001872A1"/>
    <w:rsid w:val="001A1994"/>
    <w:rsid w:val="001A5858"/>
    <w:rsid w:val="001B2978"/>
    <w:rsid w:val="001E03E7"/>
    <w:rsid w:val="001E0CE8"/>
    <w:rsid w:val="001E2F1D"/>
    <w:rsid w:val="001E45A3"/>
    <w:rsid w:val="001F0D4D"/>
    <w:rsid w:val="002015F6"/>
    <w:rsid w:val="00204734"/>
    <w:rsid w:val="00204EA8"/>
    <w:rsid w:val="002140FE"/>
    <w:rsid w:val="00225FFD"/>
    <w:rsid w:val="0023030C"/>
    <w:rsid w:val="0023054A"/>
    <w:rsid w:val="0023320D"/>
    <w:rsid w:val="002356A4"/>
    <w:rsid w:val="00245920"/>
    <w:rsid w:val="0025085C"/>
    <w:rsid w:val="00250B12"/>
    <w:rsid w:val="00257ACE"/>
    <w:rsid w:val="00262B7D"/>
    <w:rsid w:val="00265BE3"/>
    <w:rsid w:val="00265C79"/>
    <w:rsid w:val="00271D19"/>
    <w:rsid w:val="00272328"/>
    <w:rsid w:val="00281F14"/>
    <w:rsid w:val="002836E7"/>
    <w:rsid w:val="00284252"/>
    <w:rsid w:val="0028431E"/>
    <w:rsid w:val="00286894"/>
    <w:rsid w:val="002A2768"/>
    <w:rsid w:val="002B0E4F"/>
    <w:rsid w:val="002B382B"/>
    <w:rsid w:val="002C0A98"/>
    <w:rsid w:val="002C3BE1"/>
    <w:rsid w:val="002C55C7"/>
    <w:rsid w:val="002D0F0C"/>
    <w:rsid w:val="002D1CDD"/>
    <w:rsid w:val="002E0CFE"/>
    <w:rsid w:val="002E0E27"/>
    <w:rsid w:val="002E57C8"/>
    <w:rsid w:val="002F6148"/>
    <w:rsid w:val="002F6ABD"/>
    <w:rsid w:val="00300ECC"/>
    <w:rsid w:val="00311658"/>
    <w:rsid w:val="00327CA0"/>
    <w:rsid w:val="00330211"/>
    <w:rsid w:val="003507A9"/>
    <w:rsid w:val="00362F74"/>
    <w:rsid w:val="00364655"/>
    <w:rsid w:val="00367463"/>
    <w:rsid w:val="00387B2F"/>
    <w:rsid w:val="0039639A"/>
    <w:rsid w:val="003B0A43"/>
    <w:rsid w:val="003B0DF1"/>
    <w:rsid w:val="003C12D1"/>
    <w:rsid w:val="003C2853"/>
    <w:rsid w:val="003C3F80"/>
    <w:rsid w:val="003D01EE"/>
    <w:rsid w:val="003D1D86"/>
    <w:rsid w:val="003D5975"/>
    <w:rsid w:val="003E25C6"/>
    <w:rsid w:val="003E5199"/>
    <w:rsid w:val="003E5E41"/>
    <w:rsid w:val="003F01B1"/>
    <w:rsid w:val="003F1F08"/>
    <w:rsid w:val="00416EED"/>
    <w:rsid w:val="00422FC4"/>
    <w:rsid w:val="00434BA6"/>
    <w:rsid w:val="00437116"/>
    <w:rsid w:val="0044619E"/>
    <w:rsid w:val="00450EFD"/>
    <w:rsid w:val="00451BE2"/>
    <w:rsid w:val="00452EDE"/>
    <w:rsid w:val="00470A2F"/>
    <w:rsid w:val="004710BF"/>
    <w:rsid w:val="00472980"/>
    <w:rsid w:val="00477A24"/>
    <w:rsid w:val="00480E4B"/>
    <w:rsid w:val="00484C3B"/>
    <w:rsid w:val="00484FC6"/>
    <w:rsid w:val="0049305C"/>
    <w:rsid w:val="004B2405"/>
    <w:rsid w:val="004B7B18"/>
    <w:rsid w:val="004C141F"/>
    <w:rsid w:val="004D1125"/>
    <w:rsid w:val="004D38CD"/>
    <w:rsid w:val="004E23F0"/>
    <w:rsid w:val="004E3510"/>
    <w:rsid w:val="004E6BD8"/>
    <w:rsid w:val="004F0B65"/>
    <w:rsid w:val="00504134"/>
    <w:rsid w:val="0051078E"/>
    <w:rsid w:val="00517ED8"/>
    <w:rsid w:val="00522DCE"/>
    <w:rsid w:val="00535057"/>
    <w:rsid w:val="00536AE6"/>
    <w:rsid w:val="00537628"/>
    <w:rsid w:val="005419D7"/>
    <w:rsid w:val="005504BB"/>
    <w:rsid w:val="00555545"/>
    <w:rsid w:val="005557F0"/>
    <w:rsid w:val="0056365F"/>
    <w:rsid w:val="00574E1A"/>
    <w:rsid w:val="00576EBB"/>
    <w:rsid w:val="005775CA"/>
    <w:rsid w:val="00590374"/>
    <w:rsid w:val="005924F1"/>
    <w:rsid w:val="005A0ACB"/>
    <w:rsid w:val="005A1889"/>
    <w:rsid w:val="005B5FA1"/>
    <w:rsid w:val="005B7326"/>
    <w:rsid w:val="005C4284"/>
    <w:rsid w:val="005C58A5"/>
    <w:rsid w:val="005C7A6C"/>
    <w:rsid w:val="005D7557"/>
    <w:rsid w:val="005E4B2D"/>
    <w:rsid w:val="005E7ACF"/>
    <w:rsid w:val="005F257C"/>
    <w:rsid w:val="005F2872"/>
    <w:rsid w:val="005F6C25"/>
    <w:rsid w:val="00610407"/>
    <w:rsid w:val="00615EC6"/>
    <w:rsid w:val="0062266E"/>
    <w:rsid w:val="00654904"/>
    <w:rsid w:val="00662FBD"/>
    <w:rsid w:val="00665BD0"/>
    <w:rsid w:val="006666BC"/>
    <w:rsid w:val="00670B8E"/>
    <w:rsid w:val="00683EBB"/>
    <w:rsid w:val="006873BF"/>
    <w:rsid w:val="00695971"/>
    <w:rsid w:val="006A1A55"/>
    <w:rsid w:val="006B16B0"/>
    <w:rsid w:val="006B2777"/>
    <w:rsid w:val="006B3A68"/>
    <w:rsid w:val="006B4FCA"/>
    <w:rsid w:val="006C2EFC"/>
    <w:rsid w:val="006C6B56"/>
    <w:rsid w:val="006D1ADE"/>
    <w:rsid w:val="006D55B8"/>
    <w:rsid w:val="006D72D1"/>
    <w:rsid w:val="006D7909"/>
    <w:rsid w:val="006E15F2"/>
    <w:rsid w:val="006E653E"/>
    <w:rsid w:val="006F10C1"/>
    <w:rsid w:val="006F24F0"/>
    <w:rsid w:val="006F50EE"/>
    <w:rsid w:val="00701397"/>
    <w:rsid w:val="0070346C"/>
    <w:rsid w:val="00710E54"/>
    <w:rsid w:val="0071250F"/>
    <w:rsid w:val="00714F16"/>
    <w:rsid w:val="0071551F"/>
    <w:rsid w:val="00715697"/>
    <w:rsid w:val="007222F6"/>
    <w:rsid w:val="00722369"/>
    <w:rsid w:val="00733F33"/>
    <w:rsid w:val="0076525D"/>
    <w:rsid w:val="00774D50"/>
    <w:rsid w:val="00774DE1"/>
    <w:rsid w:val="00783767"/>
    <w:rsid w:val="0078724A"/>
    <w:rsid w:val="007906F0"/>
    <w:rsid w:val="00794935"/>
    <w:rsid w:val="00797F9E"/>
    <w:rsid w:val="007A040C"/>
    <w:rsid w:val="007A7400"/>
    <w:rsid w:val="007B5955"/>
    <w:rsid w:val="007B6E4A"/>
    <w:rsid w:val="007C0CD7"/>
    <w:rsid w:val="007C68E3"/>
    <w:rsid w:val="007D0815"/>
    <w:rsid w:val="007D1996"/>
    <w:rsid w:val="007D29A6"/>
    <w:rsid w:val="007D37C5"/>
    <w:rsid w:val="007E2AF4"/>
    <w:rsid w:val="007E6334"/>
    <w:rsid w:val="007F1D71"/>
    <w:rsid w:val="007F4088"/>
    <w:rsid w:val="00805499"/>
    <w:rsid w:val="0080796C"/>
    <w:rsid w:val="008126F8"/>
    <w:rsid w:val="00823057"/>
    <w:rsid w:val="00836CD9"/>
    <w:rsid w:val="008459C6"/>
    <w:rsid w:val="008465FD"/>
    <w:rsid w:val="00852F97"/>
    <w:rsid w:val="00855A4A"/>
    <w:rsid w:val="00856802"/>
    <w:rsid w:val="00857EFF"/>
    <w:rsid w:val="00876373"/>
    <w:rsid w:val="0087641C"/>
    <w:rsid w:val="0088059A"/>
    <w:rsid w:val="00886C70"/>
    <w:rsid w:val="00893859"/>
    <w:rsid w:val="008A0527"/>
    <w:rsid w:val="008B3ACC"/>
    <w:rsid w:val="008B5018"/>
    <w:rsid w:val="008B6F62"/>
    <w:rsid w:val="008B7C1B"/>
    <w:rsid w:val="008C44FB"/>
    <w:rsid w:val="008D13C8"/>
    <w:rsid w:val="008D26C6"/>
    <w:rsid w:val="008D548B"/>
    <w:rsid w:val="008E4F4D"/>
    <w:rsid w:val="008F2402"/>
    <w:rsid w:val="0090394D"/>
    <w:rsid w:val="009063B2"/>
    <w:rsid w:val="00925400"/>
    <w:rsid w:val="00934143"/>
    <w:rsid w:val="00940C2C"/>
    <w:rsid w:val="00942CEE"/>
    <w:rsid w:val="0096027E"/>
    <w:rsid w:val="009662C0"/>
    <w:rsid w:val="0096740F"/>
    <w:rsid w:val="00974D8D"/>
    <w:rsid w:val="00977F31"/>
    <w:rsid w:val="009900F4"/>
    <w:rsid w:val="0099264D"/>
    <w:rsid w:val="00993609"/>
    <w:rsid w:val="009941E0"/>
    <w:rsid w:val="009A4094"/>
    <w:rsid w:val="009A5B48"/>
    <w:rsid w:val="009A6544"/>
    <w:rsid w:val="009B667A"/>
    <w:rsid w:val="009C1F6A"/>
    <w:rsid w:val="009D00C0"/>
    <w:rsid w:val="009D2338"/>
    <w:rsid w:val="009D429A"/>
    <w:rsid w:val="009F2356"/>
    <w:rsid w:val="009F484F"/>
    <w:rsid w:val="00A22D3C"/>
    <w:rsid w:val="00A32783"/>
    <w:rsid w:val="00A336E9"/>
    <w:rsid w:val="00A359FA"/>
    <w:rsid w:val="00A42CFF"/>
    <w:rsid w:val="00A46534"/>
    <w:rsid w:val="00A50EE3"/>
    <w:rsid w:val="00A548B4"/>
    <w:rsid w:val="00A60496"/>
    <w:rsid w:val="00A61A9B"/>
    <w:rsid w:val="00A62873"/>
    <w:rsid w:val="00A6327A"/>
    <w:rsid w:val="00A64C1B"/>
    <w:rsid w:val="00A66956"/>
    <w:rsid w:val="00A706EA"/>
    <w:rsid w:val="00A73145"/>
    <w:rsid w:val="00A7337E"/>
    <w:rsid w:val="00A755AB"/>
    <w:rsid w:val="00A90EE1"/>
    <w:rsid w:val="00AA6102"/>
    <w:rsid w:val="00AA69FD"/>
    <w:rsid w:val="00AA6F15"/>
    <w:rsid w:val="00AB1743"/>
    <w:rsid w:val="00AB7EB8"/>
    <w:rsid w:val="00AC6902"/>
    <w:rsid w:val="00AC7236"/>
    <w:rsid w:val="00AD0CB3"/>
    <w:rsid w:val="00AD28C6"/>
    <w:rsid w:val="00AD2A86"/>
    <w:rsid w:val="00AD5384"/>
    <w:rsid w:val="00AE5150"/>
    <w:rsid w:val="00AF2D00"/>
    <w:rsid w:val="00AF2F33"/>
    <w:rsid w:val="00B00528"/>
    <w:rsid w:val="00B01B52"/>
    <w:rsid w:val="00B02D80"/>
    <w:rsid w:val="00B0727A"/>
    <w:rsid w:val="00B10A23"/>
    <w:rsid w:val="00B12992"/>
    <w:rsid w:val="00B34030"/>
    <w:rsid w:val="00B3594D"/>
    <w:rsid w:val="00B4092D"/>
    <w:rsid w:val="00B441FA"/>
    <w:rsid w:val="00B45819"/>
    <w:rsid w:val="00B46C11"/>
    <w:rsid w:val="00B64071"/>
    <w:rsid w:val="00B76933"/>
    <w:rsid w:val="00B97378"/>
    <w:rsid w:val="00BA1F94"/>
    <w:rsid w:val="00BA41B9"/>
    <w:rsid w:val="00BA69A3"/>
    <w:rsid w:val="00BA7E7C"/>
    <w:rsid w:val="00BB239B"/>
    <w:rsid w:val="00BB3196"/>
    <w:rsid w:val="00BB4F82"/>
    <w:rsid w:val="00BB5830"/>
    <w:rsid w:val="00BB79EE"/>
    <w:rsid w:val="00BD0C93"/>
    <w:rsid w:val="00BD348B"/>
    <w:rsid w:val="00BD65BB"/>
    <w:rsid w:val="00BF52BF"/>
    <w:rsid w:val="00BF5F80"/>
    <w:rsid w:val="00BF642E"/>
    <w:rsid w:val="00C01DE8"/>
    <w:rsid w:val="00C02F9D"/>
    <w:rsid w:val="00C03B4E"/>
    <w:rsid w:val="00C06D01"/>
    <w:rsid w:val="00C372D1"/>
    <w:rsid w:val="00C5243D"/>
    <w:rsid w:val="00C55161"/>
    <w:rsid w:val="00C56E41"/>
    <w:rsid w:val="00C5769C"/>
    <w:rsid w:val="00C66BB5"/>
    <w:rsid w:val="00C7774C"/>
    <w:rsid w:val="00C77FF5"/>
    <w:rsid w:val="00C83319"/>
    <w:rsid w:val="00C8349F"/>
    <w:rsid w:val="00C835E5"/>
    <w:rsid w:val="00C85449"/>
    <w:rsid w:val="00C87F4B"/>
    <w:rsid w:val="00C90B0E"/>
    <w:rsid w:val="00C9290E"/>
    <w:rsid w:val="00CA3495"/>
    <w:rsid w:val="00CA4564"/>
    <w:rsid w:val="00CA4B94"/>
    <w:rsid w:val="00CA605F"/>
    <w:rsid w:val="00CB27D9"/>
    <w:rsid w:val="00CB6530"/>
    <w:rsid w:val="00CC028A"/>
    <w:rsid w:val="00CC57B6"/>
    <w:rsid w:val="00CC6AAB"/>
    <w:rsid w:val="00CD2396"/>
    <w:rsid w:val="00CE0B67"/>
    <w:rsid w:val="00CE5364"/>
    <w:rsid w:val="00CF3C28"/>
    <w:rsid w:val="00D0629B"/>
    <w:rsid w:val="00D066FF"/>
    <w:rsid w:val="00D06EAD"/>
    <w:rsid w:val="00D1396F"/>
    <w:rsid w:val="00D14B27"/>
    <w:rsid w:val="00D1637A"/>
    <w:rsid w:val="00D45072"/>
    <w:rsid w:val="00D50844"/>
    <w:rsid w:val="00D51354"/>
    <w:rsid w:val="00D53F44"/>
    <w:rsid w:val="00D54750"/>
    <w:rsid w:val="00D749D5"/>
    <w:rsid w:val="00D836EF"/>
    <w:rsid w:val="00D84AFD"/>
    <w:rsid w:val="00D856B3"/>
    <w:rsid w:val="00D86A4B"/>
    <w:rsid w:val="00DA3E37"/>
    <w:rsid w:val="00DA4A00"/>
    <w:rsid w:val="00DA75A6"/>
    <w:rsid w:val="00DB008E"/>
    <w:rsid w:val="00DB0857"/>
    <w:rsid w:val="00DB4321"/>
    <w:rsid w:val="00DB60FA"/>
    <w:rsid w:val="00DB7619"/>
    <w:rsid w:val="00DC4724"/>
    <w:rsid w:val="00DD63DD"/>
    <w:rsid w:val="00DD7144"/>
    <w:rsid w:val="00DE6704"/>
    <w:rsid w:val="00DF0171"/>
    <w:rsid w:val="00DF36AA"/>
    <w:rsid w:val="00E11488"/>
    <w:rsid w:val="00E1791E"/>
    <w:rsid w:val="00E20F7E"/>
    <w:rsid w:val="00E21D04"/>
    <w:rsid w:val="00E258A7"/>
    <w:rsid w:val="00E265C8"/>
    <w:rsid w:val="00E412E3"/>
    <w:rsid w:val="00E44643"/>
    <w:rsid w:val="00E46991"/>
    <w:rsid w:val="00E478F2"/>
    <w:rsid w:val="00E543F0"/>
    <w:rsid w:val="00E567F1"/>
    <w:rsid w:val="00E60D8D"/>
    <w:rsid w:val="00E62E1F"/>
    <w:rsid w:val="00E80056"/>
    <w:rsid w:val="00E902B1"/>
    <w:rsid w:val="00E92D3C"/>
    <w:rsid w:val="00E96AFA"/>
    <w:rsid w:val="00EA1E20"/>
    <w:rsid w:val="00EA3EAC"/>
    <w:rsid w:val="00EB05D1"/>
    <w:rsid w:val="00EB25A1"/>
    <w:rsid w:val="00EC0AB0"/>
    <w:rsid w:val="00EC15EB"/>
    <w:rsid w:val="00EC717F"/>
    <w:rsid w:val="00ED5592"/>
    <w:rsid w:val="00EE202E"/>
    <w:rsid w:val="00EE47B3"/>
    <w:rsid w:val="00EE4E4E"/>
    <w:rsid w:val="00EF5438"/>
    <w:rsid w:val="00F00346"/>
    <w:rsid w:val="00F027D3"/>
    <w:rsid w:val="00F05F0C"/>
    <w:rsid w:val="00F10925"/>
    <w:rsid w:val="00F132CF"/>
    <w:rsid w:val="00F16506"/>
    <w:rsid w:val="00F209B2"/>
    <w:rsid w:val="00F23BFE"/>
    <w:rsid w:val="00F261F0"/>
    <w:rsid w:val="00F377B5"/>
    <w:rsid w:val="00F46CD4"/>
    <w:rsid w:val="00F542E8"/>
    <w:rsid w:val="00F63AC2"/>
    <w:rsid w:val="00F655AC"/>
    <w:rsid w:val="00F66557"/>
    <w:rsid w:val="00F7299E"/>
    <w:rsid w:val="00F72D9B"/>
    <w:rsid w:val="00F81704"/>
    <w:rsid w:val="00F842E0"/>
    <w:rsid w:val="00FA35DB"/>
    <w:rsid w:val="00FA665A"/>
    <w:rsid w:val="00FB113B"/>
    <w:rsid w:val="00FB421C"/>
    <w:rsid w:val="00FC6534"/>
    <w:rsid w:val="00FD5058"/>
    <w:rsid w:val="00FD54DD"/>
    <w:rsid w:val="00FD635D"/>
    <w:rsid w:val="00FE42D6"/>
    <w:rsid w:val="00FF278D"/>
    <w:rsid w:val="00FF3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AB8DA91"/>
  <w15:chartTrackingRefBased/>
  <w15:docId w15:val="{93FC49F2-6AF7-4B80-A79B-F391D0E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7B6E4A"/>
    <w:pPr>
      <w:widowControl w:val="0"/>
      <w:spacing w:line="240" w:lineRule="atLeast"/>
    </w:pPr>
    <w:rPr>
      <w:lang w:val="en-US"/>
    </w:rPr>
  </w:style>
  <w:style w:type="paragraph" w:styleId="1">
    <w:name w:val="heading 1"/>
    <w:basedOn w:val="a0"/>
    <w:next w:val="a0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0"/>
    <w:next w:val="a0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0"/>
    <w:next w:val="a0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0"/>
    <w:next w:val="a0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Paragraph2">
    <w:name w:val="Paragraph2"/>
    <w:basedOn w:val="a0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0"/>
    <w:next w:val="a0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5">
    <w:name w:val="Subtitle"/>
    <w:basedOn w:val="a0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6">
    <w:name w:val="Normal Indent"/>
    <w:basedOn w:val="a0"/>
    <w:pPr>
      <w:ind w:left="900" w:hanging="900"/>
    </w:pPr>
  </w:style>
  <w:style w:type="paragraph" w:styleId="10">
    <w:name w:val="toc 1"/>
    <w:basedOn w:val="a0"/>
    <w:next w:val="a0"/>
    <w:uiPriority w:val="39"/>
    <w:pPr>
      <w:tabs>
        <w:tab w:val="right" w:pos="9360"/>
      </w:tabs>
      <w:spacing w:before="240" w:after="60"/>
      <w:ind w:right="720"/>
    </w:pPr>
  </w:style>
  <w:style w:type="paragraph" w:styleId="21">
    <w:name w:val="toc 2"/>
    <w:basedOn w:val="a0"/>
    <w:next w:val="a0"/>
    <w:uiPriority w:val="39"/>
    <w:pPr>
      <w:tabs>
        <w:tab w:val="right" w:pos="9360"/>
      </w:tabs>
      <w:ind w:left="432" w:right="720"/>
    </w:pPr>
  </w:style>
  <w:style w:type="paragraph" w:styleId="30">
    <w:name w:val="toc 3"/>
    <w:basedOn w:val="a0"/>
    <w:next w:val="a0"/>
    <w:uiPriority w:val="39"/>
    <w:pPr>
      <w:tabs>
        <w:tab w:val="left" w:pos="1440"/>
        <w:tab w:val="right" w:pos="9360"/>
      </w:tabs>
      <w:ind w:left="864"/>
    </w:pPr>
  </w:style>
  <w:style w:type="paragraph" w:styleId="a7">
    <w:name w:val="header"/>
    <w:basedOn w:val="a0"/>
    <w:pPr>
      <w:tabs>
        <w:tab w:val="center" w:pos="4320"/>
        <w:tab w:val="right" w:pos="8640"/>
      </w:tabs>
    </w:pPr>
  </w:style>
  <w:style w:type="paragraph" w:styleId="a8">
    <w:name w:val="footer"/>
    <w:basedOn w:val="a0"/>
    <w:pPr>
      <w:tabs>
        <w:tab w:val="center" w:pos="4320"/>
        <w:tab w:val="right" w:pos="8640"/>
      </w:tabs>
    </w:pPr>
  </w:style>
  <w:style w:type="character" w:styleId="a9">
    <w:name w:val="page number"/>
    <w:basedOn w:val="a1"/>
  </w:style>
  <w:style w:type="paragraph" w:customStyle="1" w:styleId="Bullet2">
    <w:name w:val="Bullet2"/>
    <w:basedOn w:val="a0"/>
    <w:pPr>
      <w:ind w:left="1440" w:hanging="360"/>
    </w:pPr>
    <w:rPr>
      <w:color w:val="000080"/>
    </w:rPr>
  </w:style>
  <w:style w:type="paragraph" w:customStyle="1" w:styleId="Paragraph1">
    <w:name w:val="Paragraph1"/>
    <w:basedOn w:val="a0"/>
    <w:pPr>
      <w:spacing w:before="80" w:line="240" w:lineRule="auto"/>
      <w:jc w:val="both"/>
    </w:pPr>
  </w:style>
  <w:style w:type="paragraph" w:customStyle="1" w:styleId="Tabletext">
    <w:name w:val="Tabletext"/>
    <w:basedOn w:val="a0"/>
    <w:pPr>
      <w:keepLines/>
      <w:spacing w:after="120"/>
    </w:pPr>
  </w:style>
  <w:style w:type="paragraph" w:styleId="aa">
    <w:name w:val="Body Text"/>
    <w:basedOn w:val="a0"/>
    <w:link w:val="ab"/>
    <w:pPr>
      <w:keepLines/>
      <w:spacing w:after="120"/>
      <w:ind w:left="720"/>
    </w:pPr>
  </w:style>
  <w:style w:type="paragraph" w:customStyle="1" w:styleId="Paragraph3">
    <w:name w:val="Paragraph3"/>
    <w:basedOn w:val="a0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a0"/>
    <w:pPr>
      <w:ind w:left="720" w:hanging="432"/>
    </w:pPr>
  </w:style>
  <w:style w:type="character" w:styleId="ac">
    <w:name w:val="footnote reference"/>
    <w:semiHidden/>
    <w:rPr>
      <w:sz w:val="20"/>
      <w:vertAlign w:val="superscript"/>
    </w:rPr>
  </w:style>
  <w:style w:type="paragraph" w:styleId="ad">
    <w:name w:val="footnote text"/>
    <w:basedOn w:val="a0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11">
    <w:name w:val="Схема документа1"/>
    <w:basedOn w:val="a0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a0"/>
    <w:pPr>
      <w:spacing w:before="80" w:line="240" w:lineRule="auto"/>
      <w:ind w:left="2250"/>
      <w:jc w:val="both"/>
    </w:pPr>
  </w:style>
  <w:style w:type="paragraph" w:styleId="40">
    <w:name w:val="toc 4"/>
    <w:basedOn w:val="a0"/>
    <w:next w:val="a0"/>
    <w:semiHidden/>
    <w:pPr>
      <w:ind w:left="600"/>
    </w:pPr>
  </w:style>
  <w:style w:type="paragraph" w:styleId="50">
    <w:name w:val="toc 5"/>
    <w:basedOn w:val="a0"/>
    <w:next w:val="a0"/>
    <w:semiHidden/>
    <w:pPr>
      <w:ind w:left="800"/>
    </w:pPr>
  </w:style>
  <w:style w:type="paragraph" w:styleId="60">
    <w:name w:val="toc 6"/>
    <w:basedOn w:val="a0"/>
    <w:next w:val="a0"/>
    <w:semiHidden/>
    <w:pPr>
      <w:ind w:left="1000"/>
    </w:pPr>
  </w:style>
  <w:style w:type="paragraph" w:styleId="70">
    <w:name w:val="toc 7"/>
    <w:basedOn w:val="a0"/>
    <w:next w:val="a0"/>
    <w:semiHidden/>
    <w:pPr>
      <w:ind w:left="1200"/>
    </w:pPr>
  </w:style>
  <w:style w:type="paragraph" w:styleId="80">
    <w:name w:val="toc 8"/>
    <w:basedOn w:val="a0"/>
    <w:next w:val="a0"/>
    <w:semiHidden/>
    <w:pPr>
      <w:ind w:left="1400"/>
    </w:pPr>
  </w:style>
  <w:style w:type="paragraph" w:styleId="90">
    <w:name w:val="toc 9"/>
    <w:basedOn w:val="a0"/>
    <w:next w:val="a0"/>
    <w:semiHidden/>
    <w:pPr>
      <w:ind w:left="1600"/>
    </w:pPr>
  </w:style>
  <w:style w:type="paragraph" w:customStyle="1" w:styleId="MainTitle">
    <w:name w:val="Main Title"/>
    <w:basedOn w:val="a0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210">
    <w:name w:val="Основной текст 21"/>
    <w:basedOn w:val="a0"/>
    <w:rPr>
      <w:i/>
      <w:color w:val="0000FF"/>
    </w:rPr>
  </w:style>
  <w:style w:type="paragraph" w:customStyle="1" w:styleId="22">
    <w:name w:val="Основной текст 22"/>
    <w:basedOn w:val="a0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0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0"/>
    <w:pPr>
      <w:widowControl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0"/>
    <w:next w:val="aa"/>
    <w:pPr>
      <w:spacing w:after="120"/>
      <w:ind w:left="720"/>
    </w:pPr>
    <w:rPr>
      <w:i/>
      <w:color w:val="0000FF"/>
    </w:rPr>
  </w:style>
  <w:style w:type="character" w:customStyle="1" w:styleId="12">
    <w:name w:val="Гиперссылка1"/>
    <w:rPr>
      <w:color w:val="0000FF"/>
      <w:u w:val="single"/>
    </w:rPr>
  </w:style>
  <w:style w:type="paragraph" w:styleId="a">
    <w:name w:val="List"/>
    <w:basedOn w:val="a0"/>
    <w:pPr>
      <w:numPr>
        <w:numId w:val="2"/>
      </w:numPr>
    </w:pPr>
  </w:style>
  <w:style w:type="character" w:styleId="ae">
    <w:name w:val="Hyperlink"/>
    <w:uiPriority w:val="99"/>
    <w:rsid w:val="00F16506"/>
    <w:rPr>
      <w:color w:val="0000FF"/>
      <w:u w:val="single"/>
    </w:rPr>
  </w:style>
  <w:style w:type="character" w:styleId="af">
    <w:name w:val="FollowedHyperlink"/>
    <w:rsid w:val="00F16506"/>
    <w:rPr>
      <w:color w:val="800080"/>
      <w:u w:val="single"/>
    </w:rPr>
  </w:style>
  <w:style w:type="table" w:styleId="af0">
    <w:name w:val="Table Grid"/>
    <w:basedOn w:val="a2"/>
    <w:rsid w:val="009936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rsid w:val="0088059A"/>
    <w:rPr>
      <w:rFonts w:ascii="Arial" w:hAnsi="Arial"/>
      <w:b/>
      <w:lang w:val="en-US"/>
    </w:rPr>
  </w:style>
  <w:style w:type="character" w:customStyle="1" w:styleId="ab">
    <w:name w:val="Основной текст Знак"/>
    <w:basedOn w:val="a1"/>
    <w:link w:val="aa"/>
    <w:rsid w:val="0088059A"/>
    <w:rPr>
      <w:lang w:val="en-US"/>
    </w:rPr>
  </w:style>
  <w:style w:type="paragraph" w:styleId="af1">
    <w:name w:val="List Paragraph"/>
    <w:basedOn w:val="a0"/>
    <w:uiPriority w:val="34"/>
    <w:qFormat/>
    <w:rsid w:val="00091487"/>
    <w:pPr>
      <w:ind w:left="720"/>
      <w:contextualSpacing/>
    </w:pPr>
  </w:style>
  <w:style w:type="paragraph" w:styleId="af2">
    <w:name w:val="TOC Heading"/>
    <w:basedOn w:val="1"/>
    <w:next w:val="a0"/>
    <w:uiPriority w:val="39"/>
    <w:unhideWhenUsed/>
    <w:qFormat/>
    <w:rsid w:val="00D84AFD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8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ibrary\&#1040;&#1085;&#1072;&#1083;&#1080;&#1079;%20&#1080;%20&#1087;&#1088;&#1086;&#1077;&#1082;&#1090;&#1080;&#1088;&#1086;&#1074;&#1072;&#1085;&#1080;&#1077;\RUP\RUP_&#1042;&#1080;&#1076;&#1077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98F82-D0EE-4E6C-843A-7F4B7F2DC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RUP_Видение.dot</Template>
  <TotalTime>1167</TotalTime>
  <Pages>30</Pages>
  <Words>7296</Words>
  <Characters>41588</Characters>
  <Application>Microsoft Office Word</Application>
  <DocSecurity>0</DocSecurity>
  <Lines>346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Краткое описание вариантов использования</vt:lpstr>
    </vt:vector>
  </TitlesOfParts>
  <Company>КГТУ</Company>
  <LinksUpToDate>false</LinksUpToDate>
  <CharactersWithSpaces>48787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Краткое описание вариантов использования</dc:title>
  <dc:subject>Система диспетчеризации типографии</dc:subject>
  <dc:creator>Т.В. Подшивалова</dc:creator>
  <cp:keywords/>
  <dc:description/>
  <cp:lastModifiedBy>Иван Ермолаев</cp:lastModifiedBy>
  <cp:revision>251</cp:revision>
  <cp:lastPrinted>2023-09-27T20:44:00Z</cp:lastPrinted>
  <dcterms:created xsi:type="dcterms:W3CDTF">2023-04-07T16:06:00Z</dcterms:created>
  <dcterms:modified xsi:type="dcterms:W3CDTF">2023-09-28T15:54:00Z</dcterms:modified>
</cp:coreProperties>
</file>